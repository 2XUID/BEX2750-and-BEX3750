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63027" w14:textId="77777777" w:rsidR="00D077E9" w:rsidRDefault="00D077E9" w:rsidP="00D70D02">
      <w:bookmarkStart w:id="0" w:name="_Hlk126163946"/>
      <w:bookmarkEnd w:id="0"/>
      <w:r>
        <w:rPr>
          <w:noProof/>
        </w:rPr>
        <w:drawing>
          <wp:anchor distT="0" distB="0" distL="114300" distR="114300" simplePos="0" relativeHeight="251658240" behindDoc="1" locked="0" layoutInCell="1" allowOverlap="1" wp14:anchorId="03D43EBB" wp14:editId="00773F7D">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3A435BB" w14:textId="77777777" w:rsidTr="00D077E9">
        <w:trPr>
          <w:trHeight w:val="1894"/>
        </w:trPr>
        <w:tc>
          <w:tcPr>
            <w:tcW w:w="5580" w:type="dxa"/>
            <w:tcBorders>
              <w:top w:val="nil"/>
              <w:left w:val="nil"/>
              <w:bottom w:val="nil"/>
              <w:right w:val="nil"/>
            </w:tcBorders>
          </w:tcPr>
          <w:p w14:paraId="4A6232F1" w14:textId="77777777" w:rsidR="00D077E9" w:rsidRDefault="00D077E9" w:rsidP="00D077E9">
            <w:r>
              <w:rPr>
                <w:noProof/>
              </w:rPr>
              <mc:AlternateContent>
                <mc:Choice Requires="wps">
                  <w:drawing>
                    <wp:inline distT="0" distB="0" distL="0" distR="0" wp14:anchorId="79CB50AF" wp14:editId="0DA1BD2B">
                      <wp:extent cx="3528695" cy="1442409"/>
                      <wp:effectExtent l="0" t="0" r="0" b="5715"/>
                      <wp:docPr id="8" name="Text Box 8"/>
                      <wp:cNvGraphicFramePr/>
                      <a:graphic xmlns:a="http://schemas.openxmlformats.org/drawingml/2006/main">
                        <a:graphicData uri="http://schemas.microsoft.com/office/word/2010/wordprocessingShape">
                          <wps:wsp>
                            <wps:cNvSpPr txBox="1"/>
                            <wps:spPr>
                              <a:xfrm>
                                <a:off x="0" y="0"/>
                                <a:ext cx="3528695" cy="1442409"/>
                              </a:xfrm>
                              <a:prstGeom prst="rect">
                                <a:avLst/>
                              </a:prstGeom>
                              <a:noFill/>
                              <a:ln w="6350">
                                <a:noFill/>
                              </a:ln>
                            </wps:spPr>
                            <wps:txbx>
                              <w:txbxContent>
                                <w:p w14:paraId="2485F331" w14:textId="77777777" w:rsidR="00B32C58" w:rsidRPr="00B32C58" w:rsidRDefault="00B32C58" w:rsidP="003F1534">
                                  <w:pPr>
                                    <w:keepNext/>
                                    <w:spacing w:before="100" w:beforeAutospacing="1" w:after="100" w:afterAutospacing="1" w:line="240" w:lineRule="auto"/>
                                    <w:outlineLvl w:val="0"/>
                                    <w:rPr>
                                      <w:rFonts w:asciiTheme="majorHAnsi" w:eastAsiaTheme="majorEastAsia" w:hAnsiTheme="majorHAnsi" w:cstheme="majorBidi"/>
                                      <w:color w:val="061F57" w:themeColor="text2" w:themeShade="BF"/>
                                      <w:kern w:val="28"/>
                                      <w:sz w:val="44"/>
                                      <w:szCs w:val="44"/>
                                    </w:rPr>
                                  </w:pPr>
                                  <w:bookmarkStart w:id="1" w:name="_Toc125721922"/>
                                  <w:bookmarkStart w:id="2" w:name="_Toc125722618"/>
                                  <w:bookmarkStart w:id="3" w:name="_Toc126250539"/>
                                  <w:bookmarkStart w:id="4" w:name="_Toc126266060"/>
                                  <w:bookmarkStart w:id="5" w:name="_Toc126266105"/>
                                  <w:bookmarkStart w:id="6" w:name="_Toc126266914"/>
                                  <w:bookmarkStart w:id="7" w:name="_Toc126267011"/>
                                  <w:bookmarkStart w:id="8" w:name="_Toc126324741"/>
                                  <w:bookmarkStart w:id="9" w:name="_Toc126429778"/>
                                  <w:bookmarkStart w:id="10" w:name="_Toc126429809"/>
                                  <w:bookmarkStart w:id="11" w:name="_Toc126429842"/>
                                  <w:bookmarkStart w:id="12" w:name="_Toc126501239"/>
                                  <w:bookmarkStart w:id="13" w:name="_Toc126502091"/>
                                  <w:bookmarkStart w:id="14" w:name="_Toc126508280"/>
                                  <w:r w:rsidRPr="00B32C58">
                                    <w:rPr>
                                      <w:rFonts w:asciiTheme="majorHAnsi" w:eastAsiaTheme="majorEastAsia" w:hAnsiTheme="majorHAnsi" w:cstheme="majorBidi"/>
                                      <w:color w:val="061F57" w:themeColor="text2" w:themeShade="BF"/>
                                      <w:kern w:val="28"/>
                                      <w:sz w:val="44"/>
                                      <w:szCs w:val="44"/>
                                    </w:rPr>
                                    <w:t>Industry</w:t>
                                  </w:r>
                                  <w:bookmarkEnd w:id="1"/>
                                  <w:bookmarkEnd w:id="2"/>
                                  <w:bookmarkEnd w:id="3"/>
                                  <w:bookmarkEnd w:id="4"/>
                                  <w:bookmarkEnd w:id="5"/>
                                  <w:bookmarkEnd w:id="6"/>
                                  <w:bookmarkEnd w:id="7"/>
                                  <w:bookmarkEnd w:id="8"/>
                                  <w:bookmarkEnd w:id="9"/>
                                  <w:bookmarkEnd w:id="10"/>
                                  <w:bookmarkEnd w:id="11"/>
                                  <w:bookmarkEnd w:id="12"/>
                                  <w:bookmarkEnd w:id="13"/>
                                  <w:bookmarkEnd w:id="14"/>
                                  <w:r w:rsidRPr="00B32C58">
                                    <w:rPr>
                                      <w:rFonts w:asciiTheme="majorHAnsi" w:eastAsiaTheme="majorEastAsia" w:hAnsiTheme="majorHAnsi" w:cstheme="majorBidi"/>
                                      <w:color w:val="061F57" w:themeColor="text2" w:themeShade="BF"/>
                                      <w:kern w:val="28"/>
                                      <w:sz w:val="44"/>
                                      <w:szCs w:val="44"/>
                                    </w:rPr>
                                    <w:t xml:space="preserve"> </w:t>
                                  </w:r>
                                </w:p>
                                <w:p w14:paraId="41CF774B" w14:textId="77777777" w:rsidR="00B32C58" w:rsidRPr="00B32C58" w:rsidRDefault="00B32C58" w:rsidP="003F1534">
                                  <w:pPr>
                                    <w:keepNext/>
                                    <w:spacing w:before="100" w:beforeAutospacing="1" w:after="100" w:afterAutospacing="1" w:line="240" w:lineRule="auto"/>
                                    <w:outlineLvl w:val="0"/>
                                    <w:rPr>
                                      <w:rFonts w:asciiTheme="majorHAnsi" w:eastAsiaTheme="majorEastAsia" w:hAnsiTheme="majorHAnsi" w:cstheme="majorBidi"/>
                                      <w:color w:val="061F57" w:themeColor="text2" w:themeShade="BF"/>
                                      <w:kern w:val="28"/>
                                      <w:sz w:val="44"/>
                                      <w:szCs w:val="44"/>
                                    </w:rPr>
                                  </w:pPr>
                                  <w:bookmarkStart w:id="15" w:name="_Toc125721923"/>
                                  <w:bookmarkStart w:id="16" w:name="_Toc125722619"/>
                                  <w:bookmarkStart w:id="17" w:name="_Toc126250540"/>
                                  <w:bookmarkStart w:id="18" w:name="_Toc126266061"/>
                                  <w:bookmarkStart w:id="19" w:name="_Toc126266106"/>
                                  <w:bookmarkStart w:id="20" w:name="_Toc126266915"/>
                                  <w:bookmarkStart w:id="21" w:name="_Toc126267012"/>
                                  <w:bookmarkStart w:id="22" w:name="_Toc126324742"/>
                                  <w:bookmarkStart w:id="23" w:name="_Toc126429779"/>
                                  <w:bookmarkStart w:id="24" w:name="_Toc126429810"/>
                                  <w:bookmarkStart w:id="25" w:name="_Toc126429843"/>
                                  <w:bookmarkStart w:id="26" w:name="_Toc126501240"/>
                                  <w:bookmarkStart w:id="27" w:name="_Toc126502092"/>
                                  <w:bookmarkStart w:id="28" w:name="_Toc126508281"/>
                                  <w:r w:rsidRPr="00B32C58">
                                    <w:rPr>
                                      <w:rFonts w:asciiTheme="majorHAnsi" w:eastAsiaTheme="majorEastAsia" w:hAnsiTheme="majorHAnsi" w:cstheme="majorBidi"/>
                                      <w:color w:val="061F57" w:themeColor="text2" w:themeShade="BF"/>
                                      <w:kern w:val="28"/>
                                      <w:sz w:val="44"/>
                                      <w:szCs w:val="44"/>
                                    </w:rPr>
                                    <w:t>Innovation</w:t>
                                  </w:r>
                                  <w:bookmarkEnd w:id="15"/>
                                  <w:bookmarkEnd w:id="16"/>
                                  <w:bookmarkEnd w:id="17"/>
                                  <w:bookmarkEnd w:id="18"/>
                                  <w:bookmarkEnd w:id="19"/>
                                  <w:bookmarkEnd w:id="20"/>
                                  <w:bookmarkEnd w:id="21"/>
                                  <w:bookmarkEnd w:id="22"/>
                                  <w:bookmarkEnd w:id="23"/>
                                  <w:bookmarkEnd w:id="24"/>
                                  <w:bookmarkEnd w:id="25"/>
                                  <w:bookmarkEnd w:id="26"/>
                                  <w:bookmarkEnd w:id="27"/>
                                  <w:bookmarkEnd w:id="28"/>
                                  <w:r w:rsidRPr="00B32C58">
                                    <w:rPr>
                                      <w:rFonts w:asciiTheme="majorHAnsi" w:eastAsiaTheme="majorEastAsia" w:hAnsiTheme="majorHAnsi" w:cstheme="majorBidi"/>
                                      <w:color w:val="061F57" w:themeColor="text2" w:themeShade="BF"/>
                                      <w:kern w:val="28"/>
                                      <w:sz w:val="44"/>
                                      <w:szCs w:val="44"/>
                                    </w:rPr>
                                    <w:t xml:space="preserve"> </w:t>
                                  </w:r>
                                </w:p>
                                <w:p w14:paraId="4F203F94" w14:textId="77777777" w:rsidR="00B32C58" w:rsidRPr="00B32C58" w:rsidRDefault="00B32C58" w:rsidP="003F1534">
                                  <w:pPr>
                                    <w:keepNext/>
                                    <w:spacing w:before="100" w:beforeAutospacing="1" w:after="100" w:afterAutospacing="1" w:line="240" w:lineRule="auto"/>
                                    <w:outlineLvl w:val="0"/>
                                    <w:rPr>
                                      <w:rFonts w:asciiTheme="majorHAnsi" w:eastAsiaTheme="majorEastAsia" w:hAnsiTheme="majorHAnsi" w:cstheme="majorBidi"/>
                                      <w:color w:val="061F57" w:themeColor="text2" w:themeShade="BF"/>
                                      <w:kern w:val="28"/>
                                      <w:sz w:val="44"/>
                                      <w:szCs w:val="44"/>
                                    </w:rPr>
                                  </w:pPr>
                                  <w:bookmarkStart w:id="29" w:name="_Toc125721924"/>
                                  <w:bookmarkStart w:id="30" w:name="_Toc125722620"/>
                                  <w:bookmarkStart w:id="31" w:name="_Toc126250541"/>
                                  <w:bookmarkStart w:id="32" w:name="_Toc126266062"/>
                                  <w:bookmarkStart w:id="33" w:name="_Toc126266107"/>
                                  <w:bookmarkStart w:id="34" w:name="_Toc126266916"/>
                                  <w:bookmarkStart w:id="35" w:name="_Toc126267013"/>
                                  <w:bookmarkStart w:id="36" w:name="_Toc126324743"/>
                                  <w:bookmarkStart w:id="37" w:name="_Toc126429780"/>
                                  <w:bookmarkStart w:id="38" w:name="_Toc126429811"/>
                                  <w:bookmarkStart w:id="39" w:name="_Toc126429844"/>
                                  <w:bookmarkStart w:id="40" w:name="_Toc126501241"/>
                                  <w:bookmarkStart w:id="41" w:name="_Toc126502093"/>
                                  <w:bookmarkStart w:id="42" w:name="_Toc126508282"/>
                                  <w:r w:rsidRPr="00B32C58">
                                    <w:rPr>
                                      <w:rFonts w:asciiTheme="majorHAnsi" w:eastAsiaTheme="majorEastAsia" w:hAnsiTheme="majorHAnsi" w:cstheme="majorBidi"/>
                                      <w:color w:val="061F57" w:themeColor="text2" w:themeShade="BF"/>
                                      <w:kern w:val="28"/>
                                      <w:sz w:val="44"/>
                                      <w:szCs w:val="44"/>
                                    </w:rPr>
                                    <w:t>Report</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2426E2F5" w14:textId="11CA9A16" w:rsidR="00D077E9" w:rsidRPr="00D86945" w:rsidRDefault="00D077E9" w:rsidP="00B32C58">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9CB50AF" id="_x0000_t202" coordsize="21600,21600" o:spt="202" path="m,l,21600r21600,l21600,xe">
                      <v:stroke joinstyle="miter"/>
                      <v:path gradientshapeok="t" o:connecttype="rect"/>
                    </v:shapetype>
                    <v:shape id="Text Box 8" o:spid="_x0000_s1026" type="#_x0000_t202" style="width:277.85pt;height:11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" filled="f" stroked="f" strokeweight=".5pt">
                      <v:textbox>
                        <w:txbxContent>
                          <w:p w14:paraId="2485F331" w14:textId="77777777" w:rsidR="00B32C58" w:rsidRPr="00B32C58" w:rsidRDefault="00B32C58" w:rsidP="003F1534">
                            <w:pPr>
                              <w:keepNext/>
                              <w:spacing w:before="100" w:beforeAutospacing="1" w:after="100" w:afterAutospacing="1" w:line="240" w:lineRule="auto"/>
                              <w:outlineLvl w:val="0"/>
                              <w:rPr>
                                <w:rFonts w:asciiTheme="majorHAnsi" w:eastAsiaTheme="majorEastAsia" w:hAnsiTheme="majorHAnsi" w:cstheme="majorBidi"/>
                                <w:color w:val="061F57" w:themeColor="text2" w:themeShade="BF"/>
                                <w:kern w:val="28"/>
                                <w:sz w:val="44"/>
                                <w:szCs w:val="44"/>
                              </w:rPr>
                            </w:pPr>
                            <w:bookmarkStart w:id="43" w:name="_Toc125721922"/>
                            <w:bookmarkStart w:id="44" w:name="_Toc125722618"/>
                            <w:bookmarkStart w:id="45" w:name="_Toc126250539"/>
                            <w:bookmarkStart w:id="46" w:name="_Toc126266060"/>
                            <w:bookmarkStart w:id="47" w:name="_Toc126266105"/>
                            <w:bookmarkStart w:id="48" w:name="_Toc126266914"/>
                            <w:bookmarkStart w:id="49" w:name="_Toc126267011"/>
                            <w:bookmarkStart w:id="50" w:name="_Toc126324741"/>
                            <w:bookmarkStart w:id="51" w:name="_Toc126429778"/>
                            <w:bookmarkStart w:id="52" w:name="_Toc126429809"/>
                            <w:bookmarkStart w:id="53" w:name="_Toc126429842"/>
                            <w:bookmarkStart w:id="54" w:name="_Toc126501239"/>
                            <w:bookmarkStart w:id="55" w:name="_Toc126502091"/>
                            <w:bookmarkStart w:id="56" w:name="_Toc126508280"/>
                            <w:r w:rsidRPr="00B32C58">
                              <w:rPr>
                                <w:rFonts w:asciiTheme="majorHAnsi" w:eastAsiaTheme="majorEastAsia" w:hAnsiTheme="majorHAnsi" w:cstheme="majorBidi"/>
                                <w:color w:val="061F57" w:themeColor="text2" w:themeShade="BF"/>
                                <w:kern w:val="28"/>
                                <w:sz w:val="44"/>
                                <w:szCs w:val="44"/>
                              </w:rPr>
                              <w:t>Industry</w:t>
                            </w:r>
                            <w:bookmarkEnd w:id="43"/>
                            <w:bookmarkEnd w:id="44"/>
                            <w:bookmarkEnd w:id="45"/>
                            <w:bookmarkEnd w:id="46"/>
                            <w:bookmarkEnd w:id="47"/>
                            <w:bookmarkEnd w:id="48"/>
                            <w:bookmarkEnd w:id="49"/>
                            <w:bookmarkEnd w:id="50"/>
                            <w:bookmarkEnd w:id="51"/>
                            <w:bookmarkEnd w:id="52"/>
                            <w:bookmarkEnd w:id="53"/>
                            <w:bookmarkEnd w:id="54"/>
                            <w:bookmarkEnd w:id="55"/>
                            <w:bookmarkEnd w:id="56"/>
                            <w:r w:rsidRPr="00B32C58">
                              <w:rPr>
                                <w:rFonts w:asciiTheme="majorHAnsi" w:eastAsiaTheme="majorEastAsia" w:hAnsiTheme="majorHAnsi" w:cstheme="majorBidi"/>
                                <w:color w:val="061F57" w:themeColor="text2" w:themeShade="BF"/>
                                <w:kern w:val="28"/>
                                <w:sz w:val="44"/>
                                <w:szCs w:val="44"/>
                              </w:rPr>
                              <w:t xml:space="preserve"> </w:t>
                            </w:r>
                          </w:p>
                          <w:p w14:paraId="41CF774B" w14:textId="77777777" w:rsidR="00B32C58" w:rsidRPr="00B32C58" w:rsidRDefault="00B32C58" w:rsidP="003F1534">
                            <w:pPr>
                              <w:keepNext/>
                              <w:spacing w:before="100" w:beforeAutospacing="1" w:after="100" w:afterAutospacing="1" w:line="240" w:lineRule="auto"/>
                              <w:outlineLvl w:val="0"/>
                              <w:rPr>
                                <w:rFonts w:asciiTheme="majorHAnsi" w:eastAsiaTheme="majorEastAsia" w:hAnsiTheme="majorHAnsi" w:cstheme="majorBidi"/>
                                <w:color w:val="061F57" w:themeColor="text2" w:themeShade="BF"/>
                                <w:kern w:val="28"/>
                                <w:sz w:val="44"/>
                                <w:szCs w:val="44"/>
                              </w:rPr>
                            </w:pPr>
                            <w:bookmarkStart w:id="57" w:name="_Toc125721923"/>
                            <w:bookmarkStart w:id="58" w:name="_Toc125722619"/>
                            <w:bookmarkStart w:id="59" w:name="_Toc126250540"/>
                            <w:bookmarkStart w:id="60" w:name="_Toc126266061"/>
                            <w:bookmarkStart w:id="61" w:name="_Toc126266106"/>
                            <w:bookmarkStart w:id="62" w:name="_Toc126266915"/>
                            <w:bookmarkStart w:id="63" w:name="_Toc126267012"/>
                            <w:bookmarkStart w:id="64" w:name="_Toc126324742"/>
                            <w:bookmarkStart w:id="65" w:name="_Toc126429779"/>
                            <w:bookmarkStart w:id="66" w:name="_Toc126429810"/>
                            <w:bookmarkStart w:id="67" w:name="_Toc126429843"/>
                            <w:bookmarkStart w:id="68" w:name="_Toc126501240"/>
                            <w:bookmarkStart w:id="69" w:name="_Toc126502092"/>
                            <w:bookmarkStart w:id="70" w:name="_Toc126508281"/>
                            <w:r w:rsidRPr="00B32C58">
                              <w:rPr>
                                <w:rFonts w:asciiTheme="majorHAnsi" w:eastAsiaTheme="majorEastAsia" w:hAnsiTheme="majorHAnsi" w:cstheme="majorBidi"/>
                                <w:color w:val="061F57" w:themeColor="text2" w:themeShade="BF"/>
                                <w:kern w:val="28"/>
                                <w:sz w:val="44"/>
                                <w:szCs w:val="44"/>
                              </w:rPr>
                              <w:t>Innovation</w:t>
                            </w:r>
                            <w:bookmarkEnd w:id="57"/>
                            <w:bookmarkEnd w:id="58"/>
                            <w:bookmarkEnd w:id="59"/>
                            <w:bookmarkEnd w:id="60"/>
                            <w:bookmarkEnd w:id="61"/>
                            <w:bookmarkEnd w:id="62"/>
                            <w:bookmarkEnd w:id="63"/>
                            <w:bookmarkEnd w:id="64"/>
                            <w:bookmarkEnd w:id="65"/>
                            <w:bookmarkEnd w:id="66"/>
                            <w:bookmarkEnd w:id="67"/>
                            <w:bookmarkEnd w:id="68"/>
                            <w:bookmarkEnd w:id="69"/>
                            <w:bookmarkEnd w:id="70"/>
                            <w:r w:rsidRPr="00B32C58">
                              <w:rPr>
                                <w:rFonts w:asciiTheme="majorHAnsi" w:eastAsiaTheme="majorEastAsia" w:hAnsiTheme="majorHAnsi" w:cstheme="majorBidi"/>
                                <w:color w:val="061F57" w:themeColor="text2" w:themeShade="BF"/>
                                <w:kern w:val="28"/>
                                <w:sz w:val="44"/>
                                <w:szCs w:val="44"/>
                              </w:rPr>
                              <w:t xml:space="preserve"> </w:t>
                            </w:r>
                          </w:p>
                          <w:p w14:paraId="4F203F94" w14:textId="77777777" w:rsidR="00B32C58" w:rsidRPr="00B32C58" w:rsidRDefault="00B32C58" w:rsidP="003F1534">
                            <w:pPr>
                              <w:keepNext/>
                              <w:spacing w:before="100" w:beforeAutospacing="1" w:after="100" w:afterAutospacing="1" w:line="240" w:lineRule="auto"/>
                              <w:outlineLvl w:val="0"/>
                              <w:rPr>
                                <w:rFonts w:asciiTheme="majorHAnsi" w:eastAsiaTheme="majorEastAsia" w:hAnsiTheme="majorHAnsi" w:cstheme="majorBidi"/>
                                <w:color w:val="061F57" w:themeColor="text2" w:themeShade="BF"/>
                                <w:kern w:val="28"/>
                                <w:sz w:val="44"/>
                                <w:szCs w:val="44"/>
                              </w:rPr>
                            </w:pPr>
                            <w:bookmarkStart w:id="71" w:name="_Toc125721924"/>
                            <w:bookmarkStart w:id="72" w:name="_Toc125722620"/>
                            <w:bookmarkStart w:id="73" w:name="_Toc126250541"/>
                            <w:bookmarkStart w:id="74" w:name="_Toc126266062"/>
                            <w:bookmarkStart w:id="75" w:name="_Toc126266107"/>
                            <w:bookmarkStart w:id="76" w:name="_Toc126266916"/>
                            <w:bookmarkStart w:id="77" w:name="_Toc126267013"/>
                            <w:bookmarkStart w:id="78" w:name="_Toc126324743"/>
                            <w:bookmarkStart w:id="79" w:name="_Toc126429780"/>
                            <w:bookmarkStart w:id="80" w:name="_Toc126429811"/>
                            <w:bookmarkStart w:id="81" w:name="_Toc126429844"/>
                            <w:bookmarkStart w:id="82" w:name="_Toc126501241"/>
                            <w:bookmarkStart w:id="83" w:name="_Toc126502093"/>
                            <w:bookmarkStart w:id="84" w:name="_Toc126508282"/>
                            <w:r w:rsidRPr="00B32C58">
                              <w:rPr>
                                <w:rFonts w:asciiTheme="majorHAnsi" w:eastAsiaTheme="majorEastAsia" w:hAnsiTheme="majorHAnsi" w:cstheme="majorBidi"/>
                                <w:color w:val="061F57" w:themeColor="text2" w:themeShade="BF"/>
                                <w:kern w:val="28"/>
                                <w:sz w:val="44"/>
                                <w:szCs w:val="44"/>
                              </w:rPr>
                              <w:t>Report</w:t>
                            </w:r>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2426E2F5" w14:textId="11CA9A16" w:rsidR="00D077E9" w:rsidRPr="00D86945" w:rsidRDefault="00D077E9" w:rsidP="00B32C58">
                            <w:pPr>
                              <w:pStyle w:val="Title"/>
                            </w:pPr>
                          </w:p>
                        </w:txbxContent>
                      </v:textbox>
                      <w10:anchorlock/>
                    </v:shape>
                  </w:pict>
                </mc:Fallback>
              </mc:AlternateContent>
            </w:r>
          </w:p>
          <w:p w14:paraId="34491B2C" w14:textId="77777777" w:rsidR="00D077E9" w:rsidRDefault="00D077E9" w:rsidP="00D077E9">
            <w:r>
              <w:rPr>
                <w:noProof/>
              </w:rPr>
              <mc:AlternateContent>
                <mc:Choice Requires="wps">
                  <w:drawing>
                    <wp:inline distT="0" distB="0" distL="0" distR="0" wp14:anchorId="34E2DC65" wp14:editId="7E2DD5DF">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9EA60DD"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15F01E0" w14:textId="77777777" w:rsidTr="00D077E9">
        <w:trPr>
          <w:trHeight w:val="7636"/>
        </w:trPr>
        <w:tc>
          <w:tcPr>
            <w:tcW w:w="5580" w:type="dxa"/>
            <w:tcBorders>
              <w:top w:val="nil"/>
              <w:left w:val="nil"/>
              <w:bottom w:val="nil"/>
              <w:right w:val="nil"/>
            </w:tcBorders>
          </w:tcPr>
          <w:p w14:paraId="7DAE4376" w14:textId="77777777" w:rsidR="00D077E9" w:rsidRDefault="00D077E9" w:rsidP="00D077E9">
            <w:pPr>
              <w:rPr>
                <w:noProof/>
              </w:rPr>
            </w:pPr>
          </w:p>
        </w:tc>
      </w:tr>
      <w:tr w:rsidR="00D077E9" w14:paraId="5F8FE54D" w14:textId="77777777" w:rsidTr="00D077E9">
        <w:trPr>
          <w:trHeight w:val="2171"/>
        </w:trPr>
        <w:tc>
          <w:tcPr>
            <w:tcW w:w="5580" w:type="dxa"/>
            <w:tcBorders>
              <w:top w:val="nil"/>
              <w:left w:val="nil"/>
              <w:bottom w:val="nil"/>
              <w:right w:val="nil"/>
            </w:tcBorders>
          </w:tcPr>
          <w:sdt>
            <w:sdtPr>
              <w:id w:val="1080870105"/>
              <w:placeholder>
                <w:docPart w:val="379F33CED1204BE9872FF76039A807A7"/>
              </w:placeholder>
              <w15:appearance w15:val="hidden"/>
            </w:sdtPr>
            <w:sdtEndPr/>
            <w:sdtContent>
              <w:p w14:paraId="54D7B987" w14:textId="03F93BC1"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CE734A">
                  <w:rPr>
                    <w:rStyle w:val="SubtitleChar"/>
                    <w:b w:val="0"/>
                    <w:noProof/>
                  </w:rPr>
                  <w:t>February 5</w:t>
                </w:r>
                <w:r w:rsidRPr="00D86945">
                  <w:rPr>
                    <w:rStyle w:val="SubtitleChar"/>
                    <w:b w:val="0"/>
                  </w:rPr>
                  <w:fldChar w:fldCharType="end"/>
                </w:r>
              </w:p>
            </w:sdtContent>
          </w:sdt>
          <w:p w14:paraId="72F550FF"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3F72BB48" wp14:editId="2F8788F5">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226FAF6"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4831487D" w14:textId="77777777" w:rsidR="00D077E9" w:rsidRDefault="00D077E9" w:rsidP="00D077E9">
            <w:pPr>
              <w:rPr>
                <w:noProof/>
                <w:sz w:val="10"/>
                <w:szCs w:val="10"/>
              </w:rPr>
            </w:pPr>
          </w:p>
          <w:p w14:paraId="25B6B502" w14:textId="77777777" w:rsidR="00D077E9" w:rsidRDefault="00D077E9" w:rsidP="00D077E9">
            <w:pPr>
              <w:rPr>
                <w:noProof/>
                <w:sz w:val="10"/>
                <w:szCs w:val="10"/>
              </w:rPr>
            </w:pPr>
          </w:p>
          <w:p w14:paraId="1CDF750F" w14:textId="77777777" w:rsidR="00B32C58" w:rsidRDefault="00B32C58" w:rsidP="00B32C58">
            <w:r>
              <w:t>Team Banksia</w:t>
            </w:r>
          </w:p>
          <w:p w14:paraId="439A842F" w14:textId="27E528BF" w:rsidR="00B32C58" w:rsidRDefault="00B32C58" w:rsidP="00B32C58">
            <w:r w:rsidRPr="00B231E5">
              <w:t>Authored by:</w:t>
            </w:r>
            <w:r>
              <w:t xml:space="preserve"> Rui</w:t>
            </w:r>
            <w:r w:rsidR="00041D02">
              <w:t xml:space="preserve"> (Allen)</w:t>
            </w:r>
            <w:r>
              <w:t xml:space="preserve"> Qin</w:t>
            </w:r>
          </w:p>
          <w:p w14:paraId="678E779E" w14:textId="74E1DB4C" w:rsidR="00D077E9" w:rsidRPr="00D86945" w:rsidRDefault="00D077E9" w:rsidP="00B32C58">
            <w:pPr>
              <w:rPr>
                <w:noProof/>
                <w:sz w:val="10"/>
                <w:szCs w:val="10"/>
              </w:rPr>
            </w:pPr>
          </w:p>
        </w:tc>
      </w:tr>
    </w:tbl>
    <w:p w14:paraId="45A6AB66" w14:textId="76961F84" w:rsidR="00B32C58" w:rsidRPr="00590FCA" w:rsidRDefault="00B32C58" w:rsidP="00B32C58">
      <w:pPr>
        <w:spacing w:after="200"/>
      </w:pPr>
      <w:r>
        <w:rPr>
          <w:noProof/>
        </w:rPr>
        <w:drawing>
          <wp:anchor distT="0" distB="0" distL="114300" distR="114300" simplePos="0" relativeHeight="251663360" behindDoc="0" locked="0" layoutInCell="1" allowOverlap="1" wp14:anchorId="7C9CFA8F" wp14:editId="1503B25C">
            <wp:simplePos x="0" y="0"/>
            <wp:positionH relativeFrom="page">
              <wp:posOffset>4778315</wp:posOffset>
            </wp:positionH>
            <wp:positionV relativeFrom="paragraph">
              <wp:posOffset>6543052</wp:posOffset>
            </wp:positionV>
            <wp:extent cx="2466975" cy="828675"/>
            <wp:effectExtent l="0" t="0" r="9525" b="9525"/>
            <wp:wrapSquare wrapText="bothSides"/>
            <wp:docPr id="4" name="Picture 4" descr="Home - Banksia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Banksia Found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6975" cy="82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7E9">
        <w:rPr>
          <w:noProof/>
        </w:rPr>
        <mc:AlternateContent>
          <mc:Choice Requires="wps">
            <w:drawing>
              <wp:anchor distT="0" distB="0" distL="114300" distR="114300" simplePos="0" relativeHeight="251659264" behindDoc="1" locked="0" layoutInCell="1" allowOverlap="1" wp14:anchorId="10E5577D" wp14:editId="693C8619">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8148A"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sidR="00D077E9">
        <w:rPr>
          <w:noProof/>
        </w:rPr>
        <mc:AlternateContent>
          <mc:Choice Requires="wps">
            <w:drawing>
              <wp:anchor distT="0" distB="0" distL="114300" distR="114300" simplePos="0" relativeHeight="251660288" behindDoc="1" locked="0" layoutInCell="1" allowOverlap="1" wp14:anchorId="1EE3B382" wp14:editId="206A4EA8">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FF7B06"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rsidR="00D077E9">
        <w:br w:type="page"/>
      </w:r>
    </w:p>
    <w:bookmarkStart w:id="85" w:name="_Toc125721925" w:displacedByCustomXml="next"/>
    <w:bookmarkStart w:id="86" w:name="_Toc125721926" w:displacedByCustomXml="next"/>
    <w:sdt>
      <w:sdtPr>
        <w:rPr>
          <w:rFonts w:asciiTheme="minorHAnsi" w:eastAsiaTheme="minorEastAsia" w:hAnsiTheme="minorHAnsi" w:cstheme="minorBidi"/>
          <w:b/>
          <w:color w:val="082A75" w:themeColor="text2"/>
          <w:sz w:val="28"/>
          <w:szCs w:val="22"/>
        </w:rPr>
        <w:id w:val="1336888299"/>
        <w:docPartObj>
          <w:docPartGallery w:val="Table of Contents"/>
          <w:docPartUnique/>
        </w:docPartObj>
      </w:sdtPr>
      <w:sdtEndPr>
        <w:rPr>
          <w:bCs/>
          <w:noProof/>
        </w:rPr>
      </w:sdtEndPr>
      <w:sdtContent>
        <w:p w14:paraId="6F3A3D59" w14:textId="77777777" w:rsidR="000D6FA5" w:rsidRPr="000D6FA5" w:rsidRDefault="00B32C58" w:rsidP="00497E60">
          <w:pPr>
            <w:pStyle w:val="TOCHeading"/>
            <w:rPr>
              <w:b/>
              <w:bCs/>
            </w:rPr>
          </w:pPr>
          <w:r w:rsidRPr="000D6FA5">
            <w:rPr>
              <w:b/>
              <w:bCs/>
            </w:rPr>
            <w:t>Table of contents</w:t>
          </w:r>
        </w:p>
        <w:p w14:paraId="36EDFAE3" w14:textId="568609FE" w:rsidR="001E6E25" w:rsidRDefault="00B32C58" w:rsidP="00497E60">
          <w:pPr>
            <w:pStyle w:val="TOCHeading"/>
            <w:rPr>
              <w:noProof/>
            </w:rPr>
          </w:pPr>
          <w:r>
            <w:fldChar w:fldCharType="begin"/>
          </w:r>
          <w:r>
            <w:instrText xml:space="preserve"> TOC \o "1-3" \h \z \u </w:instrText>
          </w:r>
          <w:r>
            <w:fldChar w:fldCharType="separate"/>
          </w:r>
        </w:p>
        <w:p w14:paraId="28E794FA" w14:textId="080BBA81" w:rsidR="001E6E25" w:rsidRDefault="001E6E25">
          <w:pPr>
            <w:pStyle w:val="TOC1"/>
            <w:tabs>
              <w:tab w:val="right" w:leader="dot" w:pos="9926"/>
            </w:tabs>
            <w:rPr>
              <w:b w:val="0"/>
              <w:noProof/>
              <w:color w:val="auto"/>
              <w:sz w:val="22"/>
              <w:lang w:eastAsia="zh-CN"/>
            </w:rPr>
          </w:pPr>
          <w:hyperlink w:anchor="_Toc126508283" w:history="1">
            <w:r w:rsidRPr="004611AC">
              <w:rPr>
                <w:rStyle w:val="Hyperlink"/>
                <w:noProof/>
              </w:rPr>
              <w:t>1. Introduction</w:t>
            </w:r>
            <w:r>
              <w:rPr>
                <w:noProof/>
                <w:webHidden/>
              </w:rPr>
              <w:tab/>
            </w:r>
            <w:r>
              <w:rPr>
                <w:noProof/>
                <w:webHidden/>
              </w:rPr>
              <w:fldChar w:fldCharType="begin"/>
            </w:r>
            <w:r>
              <w:rPr>
                <w:noProof/>
                <w:webHidden/>
              </w:rPr>
              <w:instrText xml:space="preserve"> PAGEREF _Toc126508283 \h </w:instrText>
            </w:r>
            <w:r>
              <w:rPr>
                <w:noProof/>
                <w:webHidden/>
              </w:rPr>
            </w:r>
            <w:r>
              <w:rPr>
                <w:noProof/>
                <w:webHidden/>
              </w:rPr>
              <w:fldChar w:fldCharType="separate"/>
            </w:r>
            <w:r w:rsidR="00CE734A">
              <w:rPr>
                <w:noProof/>
                <w:webHidden/>
              </w:rPr>
              <w:t>1</w:t>
            </w:r>
            <w:r>
              <w:rPr>
                <w:noProof/>
                <w:webHidden/>
              </w:rPr>
              <w:fldChar w:fldCharType="end"/>
            </w:r>
          </w:hyperlink>
        </w:p>
        <w:p w14:paraId="574B0D77" w14:textId="79118F24" w:rsidR="001E6E25" w:rsidRDefault="001E6E25">
          <w:pPr>
            <w:pStyle w:val="TOC1"/>
            <w:tabs>
              <w:tab w:val="right" w:leader="dot" w:pos="9926"/>
            </w:tabs>
            <w:rPr>
              <w:b w:val="0"/>
              <w:noProof/>
              <w:color w:val="auto"/>
              <w:sz w:val="22"/>
              <w:lang w:eastAsia="zh-CN"/>
            </w:rPr>
          </w:pPr>
          <w:hyperlink w:anchor="_Toc126508284" w:history="1">
            <w:r w:rsidRPr="004611AC">
              <w:rPr>
                <w:rStyle w:val="Hyperlink"/>
                <w:noProof/>
              </w:rPr>
              <w:t>2. Team expertise</w:t>
            </w:r>
            <w:r>
              <w:rPr>
                <w:noProof/>
                <w:webHidden/>
              </w:rPr>
              <w:tab/>
            </w:r>
            <w:r>
              <w:rPr>
                <w:noProof/>
                <w:webHidden/>
              </w:rPr>
              <w:fldChar w:fldCharType="begin"/>
            </w:r>
            <w:r>
              <w:rPr>
                <w:noProof/>
                <w:webHidden/>
              </w:rPr>
              <w:instrText xml:space="preserve"> PAGEREF _Toc126508284 \h </w:instrText>
            </w:r>
            <w:r>
              <w:rPr>
                <w:noProof/>
                <w:webHidden/>
              </w:rPr>
            </w:r>
            <w:r>
              <w:rPr>
                <w:noProof/>
                <w:webHidden/>
              </w:rPr>
              <w:fldChar w:fldCharType="separate"/>
            </w:r>
            <w:r w:rsidR="00CE734A">
              <w:rPr>
                <w:noProof/>
                <w:webHidden/>
              </w:rPr>
              <w:t>1</w:t>
            </w:r>
            <w:r>
              <w:rPr>
                <w:noProof/>
                <w:webHidden/>
              </w:rPr>
              <w:fldChar w:fldCharType="end"/>
            </w:r>
          </w:hyperlink>
        </w:p>
        <w:p w14:paraId="7550757B" w14:textId="61E436B1" w:rsidR="001E6E25" w:rsidRDefault="001E6E25">
          <w:pPr>
            <w:pStyle w:val="TOC1"/>
            <w:tabs>
              <w:tab w:val="right" w:leader="dot" w:pos="9926"/>
            </w:tabs>
            <w:rPr>
              <w:b w:val="0"/>
              <w:noProof/>
              <w:color w:val="auto"/>
              <w:sz w:val="22"/>
              <w:lang w:eastAsia="zh-CN"/>
            </w:rPr>
          </w:pPr>
          <w:hyperlink w:anchor="_Toc126508285" w:history="1">
            <w:r w:rsidRPr="004611AC">
              <w:rPr>
                <w:rStyle w:val="Hyperlink"/>
                <w:noProof/>
              </w:rPr>
              <w:t>3. Methods and approach</w:t>
            </w:r>
            <w:r>
              <w:rPr>
                <w:noProof/>
                <w:webHidden/>
              </w:rPr>
              <w:tab/>
            </w:r>
            <w:r>
              <w:rPr>
                <w:noProof/>
                <w:webHidden/>
              </w:rPr>
              <w:fldChar w:fldCharType="begin"/>
            </w:r>
            <w:r>
              <w:rPr>
                <w:noProof/>
                <w:webHidden/>
              </w:rPr>
              <w:instrText xml:space="preserve"> PAGEREF _Toc126508285 \h </w:instrText>
            </w:r>
            <w:r>
              <w:rPr>
                <w:noProof/>
                <w:webHidden/>
              </w:rPr>
            </w:r>
            <w:r>
              <w:rPr>
                <w:noProof/>
                <w:webHidden/>
              </w:rPr>
              <w:fldChar w:fldCharType="separate"/>
            </w:r>
            <w:r w:rsidR="00CE734A">
              <w:rPr>
                <w:noProof/>
                <w:webHidden/>
              </w:rPr>
              <w:t>2</w:t>
            </w:r>
            <w:r>
              <w:rPr>
                <w:noProof/>
                <w:webHidden/>
              </w:rPr>
              <w:fldChar w:fldCharType="end"/>
            </w:r>
          </w:hyperlink>
        </w:p>
        <w:p w14:paraId="2AB7D510" w14:textId="762A7487" w:rsidR="001E6E25" w:rsidRDefault="001E6E25">
          <w:pPr>
            <w:pStyle w:val="TOC2"/>
            <w:rPr>
              <w:b w:val="0"/>
              <w:noProof/>
              <w:color w:val="auto"/>
              <w:sz w:val="22"/>
              <w:lang w:eastAsia="zh-CN"/>
            </w:rPr>
          </w:pPr>
          <w:hyperlink w:anchor="_Toc126508286" w:history="1">
            <w:r w:rsidRPr="004611AC">
              <w:rPr>
                <w:rStyle w:val="Hyperlink"/>
                <w:noProof/>
                <w:lang w:eastAsia="zh-CN"/>
              </w:rPr>
              <w:t>3.1 Mapping</w:t>
            </w:r>
            <w:r>
              <w:rPr>
                <w:noProof/>
                <w:webHidden/>
              </w:rPr>
              <w:tab/>
            </w:r>
            <w:r>
              <w:rPr>
                <w:noProof/>
                <w:webHidden/>
              </w:rPr>
              <w:fldChar w:fldCharType="begin"/>
            </w:r>
            <w:r>
              <w:rPr>
                <w:noProof/>
                <w:webHidden/>
              </w:rPr>
              <w:instrText xml:space="preserve"> PAGEREF _Toc126508286 \h </w:instrText>
            </w:r>
            <w:r>
              <w:rPr>
                <w:noProof/>
                <w:webHidden/>
              </w:rPr>
            </w:r>
            <w:r>
              <w:rPr>
                <w:noProof/>
                <w:webHidden/>
              </w:rPr>
              <w:fldChar w:fldCharType="separate"/>
            </w:r>
            <w:r w:rsidR="00CE734A">
              <w:rPr>
                <w:noProof/>
                <w:webHidden/>
              </w:rPr>
              <w:t>2</w:t>
            </w:r>
            <w:r>
              <w:rPr>
                <w:noProof/>
                <w:webHidden/>
              </w:rPr>
              <w:fldChar w:fldCharType="end"/>
            </w:r>
          </w:hyperlink>
        </w:p>
        <w:p w14:paraId="69759782" w14:textId="0D79C15E" w:rsidR="001E6E25" w:rsidRDefault="001E6E25">
          <w:pPr>
            <w:pStyle w:val="TOC2"/>
            <w:rPr>
              <w:b w:val="0"/>
              <w:noProof/>
              <w:color w:val="auto"/>
              <w:sz w:val="22"/>
              <w:lang w:eastAsia="zh-CN"/>
            </w:rPr>
          </w:pPr>
          <w:hyperlink w:anchor="_Toc126508287" w:history="1">
            <w:r w:rsidRPr="004611AC">
              <w:rPr>
                <w:rStyle w:val="Hyperlink"/>
                <w:noProof/>
                <w:lang w:eastAsia="zh-CN"/>
              </w:rPr>
              <w:t>3.2 Sketching</w:t>
            </w:r>
            <w:r>
              <w:rPr>
                <w:noProof/>
                <w:webHidden/>
              </w:rPr>
              <w:tab/>
            </w:r>
            <w:r>
              <w:rPr>
                <w:noProof/>
                <w:webHidden/>
              </w:rPr>
              <w:fldChar w:fldCharType="begin"/>
            </w:r>
            <w:r>
              <w:rPr>
                <w:noProof/>
                <w:webHidden/>
              </w:rPr>
              <w:instrText xml:space="preserve"> PAGEREF _Toc126508287 \h </w:instrText>
            </w:r>
            <w:r>
              <w:rPr>
                <w:noProof/>
                <w:webHidden/>
              </w:rPr>
            </w:r>
            <w:r>
              <w:rPr>
                <w:noProof/>
                <w:webHidden/>
              </w:rPr>
              <w:fldChar w:fldCharType="separate"/>
            </w:r>
            <w:r w:rsidR="00CE734A">
              <w:rPr>
                <w:noProof/>
                <w:webHidden/>
              </w:rPr>
              <w:t>2</w:t>
            </w:r>
            <w:r>
              <w:rPr>
                <w:noProof/>
                <w:webHidden/>
              </w:rPr>
              <w:fldChar w:fldCharType="end"/>
            </w:r>
          </w:hyperlink>
        </w:p>
        <w:p w14:paraId="5F42481E" w14:textId="6546F43C" w:rsidR="001E6E25" w:rsidRDefault="001E6E25">
          <w:pPr>
            <w:pStyle w:val="TOC2"/>
            <w:rPr>
              <w:b w:val="0"/>
              <w:noProof/>
              <w:color w:val="auto"/>
              <w:sz w:val="22"/>
              <w:lang w:eastAsia="zh-CN"/>
            </w:rPr>
          </w:pPr>
          <w:hyperlink w:anchor="_Toc126508288" w:history="1">
            <w:r w:rsidRPr="004611AC">
              <w:rPr>
                <w:rStyle w:val="Hyperlink"/>
                <w:noProof/>
                <w:lang w:eastAsia="zh-CN"/>
              </w:rPr>
              <w:t>3.3 Prototyping</w:t>
            </w:r>
            <w:r>
              <w:rPr>
                <w:noProof/>
                <w:webHidden/>
              </w:rPr>
              <w:tab/>
            </w:r>
            <w:r>
              <w:rPr>
                <w:noProof/>
                <w:webHidden/>
              </w:rPr>
              <w:fldChar w:fldCharType="begin"/>
            </w:r>
            <w:r>
              <w:rPr>
                <w:noProof/>
                <w:webHidden/>
              </w:rPr>
              <w:instrText xml:space="preserve"> PAGEREF _Toc126508288 \h </w:instrText>
            </w:r>
            <w:r>
              <w:rPr>
                <w:noProof/>
                <w:webHidden/>
              </w:rPr>
            </w:r>
            <w:r>
              <w:rPr>
                <w:noProof/>
                <w:webHidden/>
              </w:rPr>
              <w:fldChar w:fldCharType="separate"/>
            </w:r>
            <w:r w:rsidR="00CE734A">
              <w:rPr>
                <w:noProof/>
                <w:webHidden/>
              </w:rPr>
              <w:t>2</w:t>
            </w:r>
            <w:r>
              <w:rPr>
                <w:noProof/>
                <w:webHidden/>
              </w:rPr>
              <w:fldChar w:fldCharType="end"/>
            </w:r>
          </w:hyperlink>
        </w:p>
        <w:p w14:paraId="0CD58456" w14:textId="24F73572" w:rsidR="001E6E25" w:rsidRDefault="001E6E25">
          <w:pPr>
            <w:pStyle w:val="TOC2"/>
            <w:rPr>
              <w:b w:val="0"/>
              <w:noProof/>
              <w:color w:val="auto"/>
              <w:sz w:val="22"/>
              <w:lang w:eastAsia="zh-CN"/>
            </w:rPr>
          </w:pPr>
          <w:hyperlink w:anchor="_Toc126508289" w:history="1">
            <w:r w:rsidRPr="004611AC">
              <w:rPr>
                <w:rStyle w:val="Hyperlink"/>
                <w:noProof/>
                <w:lang w:eastAsia="zh-CN"/>
              </w:rPr>
              <w:t>3.4 Testing</w:t>
            </w:r>
            <w:r>
              <w:rPr>
                <w:noProof/>
                <w:webHidden/>
              </w:rPr>
              <w:tab/>
            </w:r>
            <w:r>
              <w:rPr>
                <w:noProof/>
                <w:webHidden/>
              </w:rPr>
              <w:fldChar w:fldCharType="begin"/>
            </w:r>
            <w:r>
              <w:rPr>
                <w:noProof/>
                <w:webHidden/>
              </w:rPr>
              <w:instrText xml:space="preserve"> PAGEREF _Toc126508289 \h </w:instrText>
            </w:r>
            <w:r>
              <w:rPr>
                <w:noProof/>
                <w:webHidden/>
              </w:rPr>
            </w:r>
            <w:r>
              <w:rPr>
                <w:noProof/>
                <w:webHidden/>
              </w:rPr>
              <w:fldChar w:fldCharType="separate"/>
            </w:r>
            <w:r w:rsidR="00CE734A">
              <w:rPr>
                <w:noProof/>
                <w:webHidden/>
              </w:rPr>
              <w:t>3</w:t>
            </w:r>
            <w:r>
              <w:rPr>
                <w:noProof/>
                <w:webHidden/>
              </w:rPr>
              <w:fldChar w:fldCharType="end"/>
            </w:r>
          </w:hyperlink>
        </w:p>
        <w:p w14:paraId="76429E1F" w14:textId="77DE13F9" w:rsidR="001E6E25" w:rsidRDefault="001E6E25">
          <w:pPr>
            <w:pStyle w:val="TOC1"/>
            <w:tabs>
              <w:tab w:val="right" w:leader="dot" w:pos="9926"/>
            </w:tabs>
            <w:rPr>
              <w:b w:val="0"/>
              <w:noProof/>
              <w:color w:val="auto"/>
              <w:sz w:val="22"/>
              <w:lang w:eastAsia="zh-CN"/>
            </w:rPr>
          </w:pPr>
          <w:hyperlink w:anchor="_Toc126508290" w:history="1">
            <w:r w:rsidRPr="004611AC">
              <w:rPr>
                <w:rStyle w:val="Hyperlink"/>
                <w:noProof/>
              </w:rPr>
              <w:t>4.Challenge Analysis</w:t>
            </w:r>
            <w:r>
              <w:rPr>
                <w:noProof/>
                <w:webHidden/>
              </w:rPr>
              <w:tab/>
            </w:r>
            <w:r>
              <w:rPr>
                <w:noProof/>
                <w:webHidden/>
              </w:rPr>
              <w:fldChar w:fldCharType="begin"/>
            </w:r>
            <w:r>
              <w:rPr>
                <w:noProof/>
                <w:webHidden/>
              </w:rPr>
              <w:instrText xml:space="preserve"> PAGEREF _Toc126508290 \h </w:instrText>
            </w:r>
            <w:r>
              <w:rPr>
                <w:noProof/>
                <w:webHidden/>
              </w:rPr>
            </w:r>
            <w:r>
              <w:rPr>
                <w:noProof/>
                <w:webHidden/>
              </w:rPr>
              <w:fldChar w:fldCharType="separate"/>
            </w:r>
            <w:r w:rsidR="00CE734A">
              <w:rPr>
                <w:noProof/>
                <w:webHidden/>
              </w:rPr>
              <w:t>3</w:t>
            </w:r>
            <w:r>
              <w:rPr>
                <w:noProof/>
                <w:webHidden/>
              </w:rPr>
              <w:fldChar w:fldCharType="end"/>
            </w:r>
          </w:hyperlink>
        </w:p>
        <w:p w14:paraId="74B90504" w14:textId="33B3D481" w:rsidR="001E6E25" w:rsidRDefault="001E6E25">
          <w:pPr>
            <w:pStyle w:val="TOC2"/>
            <w:rPr>
              <w:b w:val="0"/>
              <w:noProof/>
              <w:color w:val="auto"/>
              <w:sz w:val="22"/>
              <w:lang w:eastAsia="zh-CN"/>
            </w:rPr>
          </w:pPr>
          <w:hyperlink w:anchor="_Toc126508291" w:history="1">
            <w:r w:rsidRPr="004611AC">
              <w:rPr>
                <w:rStyle w:val="Hyperlink"/>
                <w:noProof/>
              </w:rPr>
              <w:t xml:space="preserve">4.1 </w:t>
            </w:r>
            <w:r w:rsidRPr="004611AC">
              <w:rPr>
                <w:rStyle w:val="Hyperlink"/>
                <w:noProof/>
                <w:lang w:val="en-US"/>
              </w:rPr>
              <w:t>Background</w:t>
            </w:r>
            <w:r>
              <w:rPr>
                <w:noProof/>
                <w:webHidden/>
              </w:rPr>
              <w:tab/>
            </w:r>
            <w:r>
              <w:rPr>
                <w:noProof/>
                <w:webHidden/>
              </w:rPr>
              <w:fldChar w:fldCharType="begin"/>
            </w:r>
            <w:r>
              <w:rPr>
                <w:noProof/>
                <w:webHidden/>
              </w:rPr>
              <w:instrText xml:space="preserve"> PAGEREF _Toc126508291 \h </w:instrText>
            </w:r>
            <w:r>
              <w:rPr>
                <w:noProof/>
                <w:webHidden/>
              </w:rPr>
            </w:r>
            <w:r>
              <w:rPr>
                <w:noProof/>
                <w:webHidden/>
              </w:rPr>
              <w:fldChar w:fldCharType="separate"/>
            </w:r>
            <w:r w:rsidR="00CE734A">
              <w:rPr>
                <w:noProof/>
                <w:webHidden/>
              </w:rPr>
              <w:t>3</w:t>
            </w:r>
            <w:r>
              <w:rPr>
                <w:noProof/>
                <w:webHidden/>
              </w:rPr>
              <w:fldChar w:fldCharType="end"/>
            </w:r>
          </w:hyperlink>
        </w:p>
        <w:p w14:paraId="79027119" w14:textId="4184F60A" w:rsidR="001E6E25" w:rsidRDefault="001E6E25">
          <w:pPr>
            <w:pStyle w:val="TOC2"/>
            <w:rPr>
              <w:b w:val="0"/>
              <w:noProof/>
              <w:color w:val="auto"/>
              <w:sz w:val="22"/>
              <w:lang w:eastAsia="zh-CN"/>
            </w:rPr>
          </w:pPr>
          <w:hyperlink w:anchor="_Toc126508292" w:history="1">
            <w:r w:rsidRPr="004611AC">
              <w:rPr>
                <w:rStyle w:val="Hyperlink"/>
                <w:noProof/>
              </w:rPr>
              <w:t>4.2 Challenge Map</w:t>
            </w:r>
            <w:r>
              <w:rPr>
                <w:noProof/>
                <w:webHidden/>
              </w:rPr>
              <w:tab/>
            </w:r>
            <w:r>
              <w:rPr>
                <w:noProof/>
                <w:webHidden/>
              </w:rPr>
              <w:fldChar w:fldCharType="begin"/>
            </w:r>
            <w:r>
              <w:rPr>
                <w:noProof/>
                <w:webHidden/>
              </w:rPr>
              <w:instrText xml:space="preserve"> PAGEREF _Toc126508292 \h </w:instrText>
            </w:r>
            <w:r>
              <w:rPr>
                <w:noProof/>
                <w:webHidden/>
              </w:rPr>
            </w:r>
            <w:r>
              <w:rPr>
                <w:noProof/>
                <w:webHidden/>
              </w:rPr>
              <w:fldChar w:fldCharType="separate"/>
            </w:r>
            <w:r w:rsidR="00CE734A">
              <w:rPr>
                <w:noProof/>
                <w:webHidden/>
              </w:rPr>
              <w:t>3</w:t>
            </w:r>
            <w:r>
              <w:rPr>
                <w:noProof/>
                <w:webHidden/>
              </w:rPr>
              <w:fldChar w:fldCharType="end"/>
            </w:r>
          </w:hyperlink>
        </w:p>
        <w:p w14:paraId="6DB9B5A7" w14:textId="37BEF569" w:rsidR="001E6E25" w:rsidRDefault="001E6E25">
          <w:pPr>
            <w:pStyle w:val="TOC2"/>
            <w:rPr>
              <w:b w:val="0"/>
              <w:noProof/>
              <w:color w:val="auto"/>
              <w:sz w:val="22"/>
              <w:lang w:eastAsia="zh-CN"/>
            </w:rPr>
          </w:pPr>
          <w:hyperlink w:anchor="_Toc126508293" w:history="1">
            <w:r w:rsidRPr="004611AC">
              <w:rPr>
                <w:rStyle w:val="Hyperlink"/>
                <w:noProof/>
              </w:rPr>
              <w:t>4.3 Sketching and Lean Canvas</w:t>
            </w:r>
            <w:r>
              <w:rPr>
                <w:noProof/>
                <w:webHidden/>
              </w:rPr>
              <w:tab/>
            </w:r>
            <w:r>
              <w:rPr>
                <w:noProof/>
                <w:webHidden/>
              </w:rPr>
              <w:fldChar w:fldCharType="begin"/>
            </w:r>
            <w:r>
              <w:rPr>
                <w:noProof/>
                <w:webHidden/>
              </w:rPr>
              <w:instrText xml:space="preserve"> PAGEREF _Toc126508293 \h </w:instrText>
            </w:r>
            <w:r>
              <w:rPr>
                <w:noProof/>
                <w:webHidden/>
              </w:rPr>
            </w:r>
            <w:r>
              <w:rPr>
                <w:noProof/>
                <w:webHidden/>
              </w:rPr>
              <w:fldChar w:fldCharType="separate"/>
            </w:r>
            <w:r w:rsidR="00CE734A">
              <w:rPr>
                <w:noProof/>
                <w:webHidden/>
              </w:rPr>
              <w:t>4</w:t>
            </w:r>
            <w:r>
              <w:rPr>
                <w:noProof/>
                <w:webHidden/>
              </w:rPr>
              <w:fldChar w:fldCharType="end"/>
            </w:r>
          </w:hyperlink>
        </w:p>
        <w:p w14:paraId="087AC554" w14:textId="3DBE7081" w:rsidR="001E6E25" w:rsidRDefault="001E6E25">
          <w:pPr>
            <w:pStyle w:val="TOC1"/>
            <w:tabs>
              <w:tab w:val="right" w:leader="dot" w:pos="9926"/>
            </w:tabs>
            <w:rPr>
              <w:b w:val="0"/>
              <w:noProof/>
              <w:color w:val="auto"/>
              <w:sz w:val="22"/>
              <w:lang w:eastAsia="zh-CN"/>
            </w:rPr>
          </w:pPr>
          <w:hyperlink w:anchor="_Toc126508294" w:history="1">
            <w:r w:rsidRPr="004611AC">
              <w:rPr>
                <w:rStyle w:val="Hyperlink"/>
                <w:noProof/>
              </w:rPr>
              <w:t>5.Prototype</w:t>
            </w:r>
            <w:r>
              <w:rPr>
                <w:noProof/>
                <w:webHidden/>
              </w:rPr>
              <w:tab/>
            </w:r>
            <w:r>
              <w:rPr>
                <w:noProof/>
                <w:webHidden/>
              </w:rPr>
              <w:fldChar w:fldCharType="begin"/>
            </w:r>
            <w:r>
              <w:rPr>
                <w:noProof/>
                <w:webHidden/>
              </w:rPr>
              <w:instrText xml:space="preserve"> PAGEREF _Toc126508294 \h </w:instrText>
            </w:r>
            <w:r>
              <w:rPr>
                <w:noProof/>
                <w:webHidden/>
              </w:rPr>
            </w:r>
            <w:r>
              <w:rPr>
                <w:noProof/>
                <w:webHidden/>
              </w:rPr>
              <w:fldChar w:fldCharType="separate"/>
            </w:r>
            <w:r w:rsidR="00CE734A">
              <w:rPr>
                <w:noProof/>
                <w:webHidden/>
              </w:rPr>
              <w:t>4</w:t>
            </w:r>
            <w:r>
              <w:rPr>
                <w:noProof/>
                <w:webHidden/>
              </w:rPr>
              <w:fldChar w:fldCharType="end"/>
            </w:r>
          </w:hyperlink>
        </w:p>
        <w:p w14:paraId="68F0CC27" w14:textId="5E58A2C7" w:rsidR="001E6E25" w:rsidRDefault="001E6E25">
          <w:pPr>
            <w:pStyle w:val="TOC2"/>
            <w:rPr>
              <w:b w:val="0"/>
              <w:noProof/>
              <w:color w:val="auto"/>
              <w:sz w:val="22"/>
              <w:lang w:eastAsia="zh-CN"/>
            </w:rPr>
          </w:pPr>
          <w:hyperlink w:anchor="_Toc126508295" w:history="1">
            <w:r w:rsidRPr="004611AC">
              <w:rPr>
                <w:rStyle w:val="Hyperlink"/>
                <w:noProof/>
              </w:rPr>
              <w:t>5.1 Key Points of the Prototype:</w:t>
            </w:r>
            <w:r>
              <w:rPr>
                <w:noProof/>
                <w:webHidden/>
              </w:rPr>
              <w:tab/>
            </w:r>
            <w:r>
              <w:rPr>
                <w:noProof/>
                <w:webHidden/>
              </w:rPr>
              <w:fldChar w:fldCharType="begin"/>
            </w:r>
            <w:r>
              <w:rPr>
                <w:noProof/>
                <w:webHidden/>
              </w:rPr>
              <w:instrText xml:space="preserve"> PAGEREF _Toc126508295 \h </w:instrText>
            </w:r>
            <w:r>
              <w:rPr>
                <w:noProof/>
                <w:webHidden/>
              </w:rPr>
            </w:r>
            <w:r>
              <w:rPr>
                <w:noProof/>
                <w:webHidden/>
              </w:rPr>
              <w:fldChar w:fldCharType="separate"/>
            </w:r>
            <w:r w:rsidR="00CE734A">
              <w:rPr>
                <w:noProof/>
                <w:webHidden/>
              </w:rPr>
              <w:t>4</w:t>
            </w:r>
            <w:r>
              <w:rPr>
                <w:noProof/>
                <w:webHidden/>
              </w:rPr>
              <w:fldChar w:fldCharType="end"/>
            </w:r>
          </w:hyperlink>
        </w:p>
        <w:p w14:paraId="78D4ED8C" w14:textId="34594956" w:rsidR="001E6E25" w:rsidRDefault="001E6E25">
          <w:pPr>
            <w:pStyle w:val="TOC2"/>
            <w:rPr>
              <w:b w:val="0"/>
              <w:noProof/>
              <w:color w:val="auto"/>
              <w:sz w:val="22"/>
              <w:lang w:eastAsia="zh-CN"/>
            </w:rPr>
          </w:pPr>
          <w:hyperlink w:anchor="_Toc126508296" w:history="1">
            <w:r w:rsidRPr="004611AC">
              <w:rPr>
                <w:rStyle w:val="Hyperlink"/>
                <w:noProof/>
              </w:rPr>
              <w:t>5.2 Innovation and Differentiation:</w:t>
            </w:r>
            <w:r>
              <w:rPr>
                <w:noProof/>
                <w:webHidden/>
              </w:rPr>
              <w:tab/>
            </w:r>
            <w:r>
              <w:rPr>
                <w:noProof/>
                <w:webHidden/>
              </w:rPr>
              <w:fldChar w:fldCharType="begin"/>
            </w:r>
            <w:r>
              <w:rPr>
                <w:noProof/>
                <w:webHidden/>
              </w:rPr>
              <w:instrText xml:space="preserve"> PAGEREF _Toc126508296 \h </w:instrText>
            </w:r>
            <w:r>
              <w:rPr>
                <w:noProof/>
                <w:webHidden/>
              </w:rPr>
            </w:r>
            <w:r>
              <w:rPr>
                <w:noProof/>
                <w:webHidden/>
              </w:rPr>
              <w:fldChar w:fldCharType="separate"/>
            </w:r>
            <w:r w:rsidR="00CE734A">
              <w:rPr>
                <w:noProof/>
                <w:webHidden/>
              </w:rPr>
              <w:t>5</w:t>
            </w:r>
            <w:r>
              <w:rPr>
                <w:noProof/>
                <w:webHidden/>
              </w:rPr>
              <w:fldChar w:fldCharType="end"/>
            </w:r>
          </w:hyperlink>
        </w:p>
        <w:p w14:paraId="1BAA1DF4" w14:textId="42AA8377" w:rsidR="001E6E25" w:rsidRDefault="001E6E25">
          <w:pPr>
            <w:pStyle w:val="TOC2"/>
            <w:rPr>
              <w:b w:val="0"/>
              <w:noProof/>
              <w:color w:val="auto"/>
              <w:sz w:val="22"/>
              <w:lang w:eastAsia="zh-CN"/>
            </w:rPr>
          </w:pPr>
          <w:hyperlink w:anchor="_Toc126508297" w:history="1">
            <w:r w:rsidRPr="004611AC">
              <w:rPr>
                <w:rStyle w:val="Hyperlink"/>
                <w:noProof/>
              </w:rPr>
              <w:t>5.3 Economic, Social and Environmental Impact:</w:t>
            </w:r>
            <w:r>
              <w:rPr>
                <w:noProof/>
                <w:webHidden/>
              </w:rPr>
              <w:tab/>
            </w:r>
            <w:r>
              <w:rPr>
                <w:noProof/>
                <w:webHidden/>
              </w:rPr>
              <w:fldChar w:fldCharType="begin"/>
            </w:r>
            <w:r>
              <w:rPr>
                <w:noProof/>
                <w:webHidden/>
              </w:rPr>
              <w:instrText xml:space="preserve"> PAGEREF _Toc126508297 \h </w:instrText>
            </w:r>
            <w:r>
              <w:rPr>
                <w:noProof/>
                <w:webHidden/>
              </w:rPr>
            </w:r>
            <w:r>
              <w:rPr>
                <w:noProof/>
                <w:webHidden/>
              </w:rPr>
              <w:fldChar w:fldCharType="separate"/>
            </w:r>
            <w:r w:rsidR="00CE734A">
              <w:rPr>
                <w:noProof/>
                <w:webHidden/>
              </w:rPr>
              <w:t>5</w:t>
            </w:r>
            <w:r>
              <w:rPr>
                <w:noProof/>
                <w:webHidden/>
              </w:rPr>
              <w:fldChar w:fldCharType="end"/>
            </w:r>
          </w:hyperlink>
        </w:p>
        <w:p w14:paraId="684BEA7C" w14:textId="77DE73B4" w:rsidR="001E6E25" w:rsidRDefault="001E6E25">
          <w:pPr>
            <w:pStyle w:val="TOC1"/>
            <w:tabs>
              <w:tab w:val="right" w:leader="dot" w:pos="9926"/>
            </w:tabs>
            <w:rPr>
              <w:b w:val="0"/>
              <w:noProof/>
              <w:color w:val="auto"/>
              <w:sz w:val="22"/>
              <w:lang w:eastAsia="zh-CN"/>
            </w:rPr>
          </w:pPr>
          <w:hyperlink w:anchor="_Toc126508298" w:history="1">
            <w:r w:rsidRPr="004611AC">
              <w:rPr>
                <w:rStyle w:val="Hyperlink"/>
                <w:noProof/>
              </w:rPr>
              <w:t>6.Insight and testing</w:t>
            </w:r>
            <w:r>
              <w:rPr>
                <w:noProof/>
                <w:webHidden/>
              </w:rPr>
              <w:tab/>
            </w:r>
            <w:r>
              <w:rPr>
                <w:noProof/>
                <w:webHidden/>
              </w:rPr>
              <w:fldChar w:fldCharType="begin"/>
            </w:r>
            <w:r>
              <w:rPr>
                <w:noProof/>
                <w:webHidden/>
              </w:rPr>
              <w:instrText xml:space="preserve"> PAGEREF _Toc126508298 \h </w:instrText>
            </w:r>
            <w:r>
              <w:rPr>
                <w:noProof/>
                <w:webHidden/>
              </w:rPr>
            </w:r>
            <w:r>
              <w:rPr>
                <w:noProof/>
                <w:webHidden/>
              </w:rPr>
              <w:fldChar w:fldCharType="separate"/>
            </w:r>
            <w:r w:rsidR="00CE734A">
              <w:rPr>
                <w:noProof/>
                <w:webHidden/>
              </w:rPr>
              <w:t>5</w:t>
            </w:r>
            <w:r>
              <w:rPr>
                <w:noProof/>
                <w:webHidden/>
              </w:rPr>
              <w:fldChar w:fldCharType="end"/>
            </w:r>
          </w:hyperlink>
        </w:p>
        <w:p w14:paraId="436F96E0" w14:textId="0C178597" w:rsidR="001E6E25" w:rsidRDefault="001E6E25">
          <w:pPr>
            <w:pStyle w:val="TOC2"/>
            <w:rPr>
              <w:b w:val="0"/>
              <w:noProof/>
              <w:color w:val="auto"/>
              <w:sz w:val="22"/>
              <w:lang w:eastAsia="zh-CN"/>
            </w:rPr>
          </w:pPr>
          <w:hyperlink w:anchor="_Toc126508299" w:history="1">
            <w:r w:rsidRPr="004611AC">
              <w:rPr>
                <w:rStyle w:val="Hyperlink"/>
                <w:noProof/>
              </w:rPr>
              <w:t>6.1 Suggestions</w:t>
            </w:r>
            <w:r>
              <w:rPr>
                <w:noProof/>
                <w:webHidden/>
              </w:rPr>
              <w:tab/>
            </w:r>
            <w:r>
              <w:rPr>
                <w:noProof/>
                <w:webHidden/>
              </w:rPr>
              <w:fldChar w:fldCharType="begin"/>
            </w:r>
            <w:r>
              <w:rPr>
                <w:noProof/>
                <w:webHidden/>
              </w:rPr>
              <w:instrText xml:space="preserve"> PAGEREF _Toc126508299 \h </w:instrText>
            </w:r>
            <w:r>
              <w:rPr>
                <w:noProof/>
                <w:webHidden/>
              </w:rPr>
            </w:r>
            <w:r>
              <w:rPr>
                <w:noProof/>
                <w:webHidden/>
              </w:rPr>
              <w:fldChar w:fldCharType="separate"/>
            </w:r>
            <w:r w:rsidR="00CE734A">
              <w:rPr>
                <w:noProof/>
                <w:webHidden/>
              </w:rPr>
              <w:t>5</w:t>
            </w:r>
            <w:r>
              <w:rPr>
                <w:noProof/>
                <w:webHidden/>
              </w:rPr>
              <w:fldChar w:fldCharType="end"/>
            </w:r>
          </w:hyperlink>
        </w:p>
        <w:p w14:paraId="2AFBE492" w14:textId="4ABF2EAE" w:rsidR="001E6E25" w:rsidRDefault="001E6E25">
          <w:pPr>
            <w:pStyle w:val="TOC2"/>
            <w:rPr>
              <w:b w:val="0"/>
              <w:noProof/>
              <w:color w:val="auto"/>
              <w:sz w:val="22"/>
              <w:lang w:eastAsia="zh-CN"/>
            </w:rPr>
          </w:pPr>
          <w:hyperlink w:anchor="_Toc126508300" w:history="1">
            <w:r w:rsidRPr="004611AC">
              <w:rPr>
                <w:rStyle w:val="Hyperlink"/>
                <w:noProof/>
              </w:rPr>
              <w:t>6.2 Limitation</w:t>
            </w:r>
            <w:r>
              <w:rPr>
                <w:noProof/>
                <w:webHidden/>
              </w:rPr>
              <w:tab/>
            </w:r>
            <w:r>
              <w:rPr>
                <w:noProof/>
                <w:webHidden/>
              </w:rPr>
              <w:fldChar w:fldCharType="begin"/>
            </w:r>
            <w:r>
              <w:rPr>
                <w:noProof/>
                <w:webHidden/>
              </w:rPr>
              <w:instrText xml:space="preserve"> PAGEREF _Toc126508300 \h </w:instrText>
            </w:r>
            <w:r>
              <w:rPr>
                <w:noProof/>
                <w:webHidden/>
              </w:rPr>
            </w:r>
            <w:r>
              <w:rPr>
                <w:noProof/>
                <w:webHidden/>
              </w:rPr>
              <w:fldChar w:fldCharType="separate"/>
            </w:r>
            <w:r w:rsidR="00CE734A">
              <w:rPr>
                <w:noProof/>
                <w:webHidden/>
              </w:rPr>
              <w:t>5</w:t>
            </w:r>
            <w:r>
              <w:rPr>
                <w:noProof/>
                <w:webHidden/>
              </w:rPr>
              <w:fldChar w:fldCharType="end"/>
            </w:r>
          </w:hyperlink>
        </w:p>
        <w:p w14:paraId="1C7C7CAC" w14:textId="69A81668" w:rsidR="001E6E25" w:rsidRDefault="001E6E25">
          <w:pPr>
            <w:pStyle w:val="TOC1"/>
            <w:tabs>
              <w:tab w:val="right" w:leader="dot" w:pos="9926"/>
            </w:tabs>
            <w:rPr>
              <w:b w:val="0"/>
              <w:noProof/>
              <w:color w:val="auto"/>
              <w:sz w:val="22"/>
              <w:lang w:eastAsia="zh-CN"/>
            </w:rPr>
          </w:pPr>
          <w:hyperlink w:anchor="_Toc126508301" w:history="1">
            <w:r w:rsidRPr="004611AC">
              <w:rPr>
                <w:rStyle w:val="Hyperlink"/>
                <w:noProof/>
              </w:rPr>
              <w:t>7.Recommended and conclusion</w:t>
            </w:r>
            <w:r>
              <w:rPr>
                <w:noProof/>
                <w:webHidden/>
              </w:rPr>
              <w:tab/>
            </w:r>
            <w:r>
              <w:rPr>
                <w:noProof/>
                <w:webHidden/>
              </w:rPr>
              <w:fldChar w:fldCharType="begin"/>
            </w:r>
            <w:r>
              <w:rPr>
                <w:noProof/>
                <w:webHidden/>
              </w:rPr>
              <w:instrText xml:space="preserve"> PAGEREF _Toc126508301 \h </w:instrText>
            </w:r>
            <w:r>
              <w:rPr>
                <w:noProof/>
                <w:webHidden/>
              </w:rPr>
            </w:r>
            <w:r>
              <w:rPr>
                <w:noProof/>
                <w:webHidden/>
              </w:rPr>
              <w:fldChar w:fldCharType="separate"/>
            </w:r>
            <w:r w:rsidR="00CE734A">
              <w:rPr>
                <w:noProof/>
                <w:webHidden/>
              </w:rPr>
              <w:t>6</w:t>
            </w:r>
            <w:r>
              <w:rPr>
                <w:noProof/>
                <w:webHidden/>
              </w:rPr>
              <w:fldChar w:fldCharType="end"/>
            </w:r>
          </w:hyperlink>
        </w:p>
        <w:p w14:paraId="6EC79ED5" w14:textId="25B12CD9" w:rsidR="001E6E25" w:rsidRDefault="001E6E25">
          <w:pPr>
            <w:pStyle w:val="TOC2"/>
            <w:rPr>
              <w:b w:val="0"/>
              <w:noProof/>
              <w:color w:val="auto"/>
              <w:sz w:val="22"/>
              <w:lang w:eastAsia="zh-CN"/>
            </w:rPr>
          </w:pPr>
          <w:hyperlink w:anchor="_Toc126508302" w:history="1">
            <w:r w:rsidRPr="004611AC">
              <w:rPr>
                <w:rStyle w:val="Hyperlink"/>
                <w:noProof/>
              </w:rPr>
              <w:t>7.1 Recommendation</w:t>
            </w:r>
            <w:r>
              <w:rPr>
                <w:noProof/>
                <w:webHidden/>
              </w:rPr>
              <w:tab/>
            </w:r>
            <w:r>
              <w:rPr>
                <w:noProof/>
                <w:webHidden/>
              </w:rPr>
              <w:fldChar w:fldCharType="begin"/>
            </w:r>
            <w:r>
              <w:rPr>
                <w:noProof/>
                <w:webHidden/>
              </w:rPr>
              <w:instrText xml:space="preserve"> PAGEREF _Toc126508302 \h </w:instrText>
            </w:r>
            <w:r>
              <w:rPr>
                <w:noProof/>
                <w:webHidden/>
              </w:rPr>
            </w:r>
            <w:r>
              <w:rPr>
                <w:noProof/>
                <w:webHidden/>
              </w:rPr>
              <w:fldChar w:fldCharType="separate"/>
            </w:r>
            <w:r w:rsidR="00CE734A">
              <w:rPr>
                <w:noProof/>
                <w:webHidden/>
              </w:rPr>
              <w:t>6</w:t>
            </w:r>
            <w:r>
              <w:rPr>
                <w:noProof/>
                <w:webHidden/>
              </w:rPr>
              <w:fldChar w:fldCharType="end"/>
            </w:r>
          </w:hyperlink>
        </w:p>
        <w:p w14:paraId="7B255519" w14:textId="6CA0F305" w:rsidR="001E6E25" w:rsidRDefault="001E6E25">
          <w:pPr>
            <w:pStyle w:val="TOC2"/>
            <w:rPr>
              <w:b w:val="0"/>
              <w:noProof/>
              <w:color w:val="auto"/>
              <w:sz w:val="22"/>
              <w:lang w:eastAsia="zh-CN"/>
            </w:rPr>
          </w:pPr>
          <w:hyperlink w:anchor="_Toc126508303" w:history="1">
            <w:r w:rsidRPr="004611AC">
              <w:rPr>
                <w:rStyle w:val="Hyperlink"/>
                <w:noProof/>
              </w:rPr>
              <w:t>7.2 Conclusion</w:t>
            </w:r>
            <w:r>
              <w:rPr>
                <w:noProof/>
                <w:webHidden/>
              </w:rPr>
              <w:tab/>
            </w:r>
            <w:r>
              <w:rPr>
                <w:noProof/>
                <w:webHidden/>
              </w:rPr>
              <w:fldChar w:fldCharType="begin"/>
            </w:r>
            <w:r>
              <w:rPr>
                <w:noProof/>
                <w:webHidden/>
              </w:rPr>
              <w:instrText xml:space="preserve"> PAGEREF _Toc126508303 \h </w:instrText>
            </w:r>
            <w:r>
              <w:rPr>
                <w:noProof/>
                <w:webHidden/>
              </w:rPr>
            </w:r>
            <w:r>
              <w:rPr>
                <w:noProof/>
                <w:webHidden/>
              </w:rPr>
              <w:fldChar w:fldCharType="separate"/>
            </w:r>
            <w:r w:rsidR="00CE734A">
              <w:rPr>
                <w:noProof/>
                <w:webHidden/>
              </w:rPr>
              <w:t>6</w:t>
            </w:r>
            <w:r>
              <w:rPr>
                <w:noProof/>
                <w:webHidden/>
              </w:rPr>
              <w:fldChar w:fldCharType="end"/>
            </w:r>
          </w:hyperlink>
        </w:p>
        <w:p w14:paraId="623EACDF" w14:textId="63F060F5" w:rsidR="001E6E25" w:rsidRDefault="001E6E25">
          <w:pPr>
            <w:pStyle w:val="TOC1"/>
            <w:tabs>
              <w:tab w:val="right" w:leader="dot" w:pos="9926"/>
            </w:tabs>
            <w:rPr>
              <w:b w:val="0"/>
              <w:noProof/>
              <w:color w:val="auto"/>
              <w:sz w:val="22"/>
              <w:lang w:eastAsia="zh-CN"/>
            </w:rPr>
          </w:pPr>
          <w:hyperlink w:anchor="_Toc126508304" w:history="1">
            <w:r w:rsidRPr="004611AC">
              <w:rPr>
                <w:rStyle w:val="Hyperlink"/>
                <w:noProof/>
              </w:rPr>
              <w:t>8. References:</w:t>
            </w:r>
            <w:r>
              <w:rPr>
                <w:noProof/>
                <w:webHidden/>
              </w:rPr>
              <w:tab/>
            </w:r>
            <w:r>
              <w:rPr>
                <w:noProof/>
                <w:webHidden/>
              </w:rPr>
              <w:fldChar w:fldCharType="begin"/>
            </w:r>
            <w:r>
              <w:rPr>
                <w:noProof/>
                <w:webHidden/>
              </w:rPr>
              <w:instrText xml:space="preserve"> PAGEREF _Toc126508304 \h </w:instrText>
            </w:r>
            <w:r>
              <w:rPr>
                <w:noProof/>
                <w:webHidden/>
              </w:rPr>
            </w:r>
            <w:r>
              <w:rPr>
                <w:noProof/>
                <w:webHidden/>
              </w:rPr>
              <w:fldChar w:fldCharType="separate"/>
            </w:r>
            <w:r w:rsidR="00CE734A">
              <w:rPr>
                <w:noProof/>
                <w:webHidden/>
              </w:rPr>
              <w:t>7</w:t>
            </w:r>
            <w:r>
              <w:rPr>
                <w:noProof/>
                <w:webHidden/>
              </w:rPr>
              <w:fldChar w:fldCharType="end"/>
            </w:r>
          </w:hyperlink>
        </w:p>
        <w:p w14:paraId="197ACC8B" w14:textId="6AE6E990" w:rsidR="001E6E25" w:rsidRDefault="001E6E25">
          <w:pPr>
            <w:pStyle w:val="TOC1"/>
            <w:tabs>
              <w:tab w:val="right" w:leader="dot" w:pos="9926"/>
            </w:tabs>
            <w:rPr>
              <w:b w:val="0"/>
              <w:noProof/>
              <w:color w:val="auto"/>
              <w:sz w:val="22"/>
              <w:lang w:eastAsia="zh-CN"/>
            </w:rPr>
          </w:pPr>
          <w:hyperlink w:anchor="_Toc126508305" w:history="1">
            <w:r w:rsidRPr="004611AC">
              <w:rPr>
                <w:rStyle w:val="Hyperlink"/>
                <w:noProof/>
              </w:rPr>
              <w:t>9. Appendix:</w:t>
            </w:r>
            <w:r>
              <w:rPr>
                <w:noProof/>
                <w:webHidden/>
              </w:rPr>
              <w:tab/>
            </w:r>
            <w:r>
              <w:rPr>
                <w:noProof/>
                <w:webHidden/>
              </w:rPr>
              <w:fldChar w:fldCharType="begin"/>
            </w:r>
            <w:r>
              <w:rPr>
                <w:noProof/>
                <w:webHidden/>
              </w:rPr>
              <w:instrText xml:space="preserve"> PAGEREF _Toc126508305 \h </w:instrText>
            </w:r>
            <w:r>
              <w:rPr>
                <w:noProof/>
                <w:webHidden/>
              </w:rPr>
            </w:r>
            <w:r>
              <w:rPr>
                <w:noProof/>
                <w:webHidden/>
              </w:rPr>
              <w:fldChar w:fldCharType="separate"/>
            </w:r>
            <w:r w:rsidR="00CE734A">
              <w:rPr>
                <w:noProof/>
                <w:webHidden/>
              </w:rPr>
              <w:t>9</w:t>
            </w:r>
            <w:r>
              <w:rPr>
                <w:noProof/>
                <w:webHidden/>
              </w:rPr>
              <w:fldChar w:fldCharType="end"/>
            </w:r>
          </w:hyperlink>
        </w:p>
        <w:p w14:paraId="5E14E473" w14:textId="2CBECDFB" w:rsidR="00B32C58" w:rsidRPr="00ED03B3" w:rsidRDefault="00B32C58" w:rsidP="00ED03B3">
          <w:pPr>
            <w:spacing w:line="720" w:lineRule="auto"/>
            <w:rPr>
              <w:bCs/>
              <w:noProof/>
            </w:rPr>
            <w:sectPr w:rsidR="00B32C58" w:rsidRPr="00ED03B3" w:rsidSect="00B32C58">
              <w:headerReference w:type="default" r:id="rId10"/>
              <w:footerReference w:type="default" r:id="rId11"/>
              <w:pgSz w:w="12240" w:h="15840"/>
              <w:pgMar w:top="720" w:right="1152" w:bottom="720" w:left="1152" w:header="0" w:footer="288" w:gutter="0"/>
              <w:pgNumType w:start="0"/>
              <w:cols w:space="720"/>
              <w:docGrid w:linePitch="382"/>
            </w:sectPr>
          </w:pPr>
          <w:r>
            <w:rPr>
              <w:bCs/>
              <w:noProof/>
            </w:rPr>
            <w:fldChar w:fldCharType="end"/>
          </w:r>
        </w:p>
      </w:sdtContent>
    </w:sdt>
    <w:p w14:paraId="19FFCEC8" w14:textId="08015841" w:rsidR="00B32C58" w:rsidRDefault="009B1D9E" w:rsidP="00497E60">
      <w:pPr>
        <w:pStyle w:val="Heading1"/>
      </w:pPr>
      <w:bookmarkStart w:id="87" w:name="_Toc126508283"/>
      <w:r>
        <w:lastRenderedPageBreak/>
        <w:t xml:space="preserve">1. </w:t>
      </w:r>
      <w:r w:rsidR="00B32C58" w:rsidRPr="00B32C58">
        <w:t>Introduction</w:t>
      </w:r>
      <w:bookmarkEnd w:id="85"/>
      <w:bookmarkEnd w:id="87"/>
    </w:p>
    <w:p w14:paraId="4B04902A" w14:textId="4E9F19C7" w:rsidR="00824A68" w:rsidRPr="00790DEC" w:rsidRDefault="00824A68" w:rsidP="00C262F3">
      <w:pPr>
        <w:pStyle w:val="Content"/>
      </w:pPr>
      <w:r w:rsidRPr="00790DEC">
        <w:t xml:space="preserve">The report </w:t>
      </w:r>
      <w:r w:rsidR="00041D02">
        <w:t xml:space="preserve">focuses </w:t>
      </w:r>
      <w:r w:rsidRPr="00790DEC">
        <w:t xml:space="preserve">on the challenge of developing a report card prototype </w:t>
      </w:r>
      <w:r w:rsidR="00A53E72">
        <w:t>that</w:t>
      </w:r>
      <w:r w:rsidRPr="00790DEC">
        <w:t xml:space="preserve"> highlight</w:t>
      </w:r>
      <w:r w:rsidR="00041D02">
        <w:t>s</w:t>
      </w:r>
      <w:r w:rsidRPr="00790DEC">
        <w:t xml:space="preserve"> companies’ actions towards the 17 sustainable development goals (SDGs). </w:t>
      </w:r>
      <w:r w:rsidR="00A53E72">
        <w:rPr>
          <w:lang w:val="en-US"/>
        </w:rPr>
        <w:t xml:space="preserve">The </w:t>
      </w:r>
      <w:r w:rsidRPr="00790DEC">
        <w:t xml:space="preserve">team </w:t>
      </w:r>
      <w:r w:rsidR="00041D02">
        <w:t xml:space="preserve">worked </w:t>
      </w:r>
      <w:r w:rsidRPr="00790DEC">
        <w:t>on this challenge to create a tool that allows Banksia Foundation to easily report on the awardees’ sustainability efforts and progress</w:t>
      </w:r>
      <w:r w:rsidR="00041D02">
        <w:t xml:space="preserve"> as well as</w:t>
      </w:r>
      <w:r w:rsidR="00E72DA1" w:rsidRPr="00790DEC">
        <w:t xml:space="preserve"> metrics to measure the unquantifiable </w:t>
      </w:r>
      <w:r w:rsidR="00041D02" w:rsidRPr="00790DEC">
        <w:t>content</w:t>
      </w:r>
      <w:r w:rsidR="00041D02">
        <w:t>.</w:t>
      </w:r>
      <w:r w:rsidRPr="00790DEC">
        <w:t xml:space="preserve"> The report will provide an overview of the report card prototype and its features, as well as the process and methodology used to develop it</w:t>
      </w:r>
      <w:r w:rsidR="00E72DA1" w:rsidRPr="00790DEC">
        <w:t xml:space="preserve"> to demonstrate the thought that went into its development</w:t>
      </w:r>
      <w:r w:rsidRPr="00790DEC">
        <w:t>. It will also include feedback from customers that have tested the prototype</w:t>
      </w:r>
      <w:r w:rsidR="00E72DA1" w:rsidRPr="00790DEC">
        <w:t xml:space="preserve"> to ensure its practicality and reliability</w:t>
      </w:r>
      <w:r w:rsidRPr="00790DEC">
        <w:t>. The report will be a valuable resource for the Banksia Foundation looking to enhance the understanding of the report card’s prototype.</w:t>
      </w:r>
    </w:p>
    <w:p w14:paraId="260A5334" w14:textId="400872AE" w:rsidR="00B32C58" w:rsidRPr="00E72DA1" w:rsidRDefault="009B1D9E" w:rsidP="00497E60">
      <w:pPr>
        <w:pStyle w:val="Heading1"/>
        <w:rPr>
          <w:rFonts w:eastAsia="SimSun"/>
          <w:lang w:eastAsia="zh-CN"/>
        </w:rPr>
      </w:pPr>
      <w:bookmarkStart w:id="88" w:name="_Toc126508284"/>
      <w:r>
        <w:t xml:space="preserve">2. </w:t>
      </w:r>
      <w:r w:rsidR="00B32C58" w:rsidRPr="00B32C58">
        <w:t>Team expertise</w:t>
      </w:r>
      <w:bookmarkEnd w:id="86"/>
      <w:bookmarkEnd w:id="88"/>
    </w:p>
    <w:tbl>
      <w:tblPr>
        <w:tblStyle w:val="TableGrid"/>
        <w:tblW w:w="0" w:type="auto"/>
        <w:tblLook w:val="04A0" w:firstRow="1" w:lastRow="0" w:firstColumn="1" w:lastColumn="0" w:noHBand="0" w:noVBand="1"/>
      </w:tblPr>
      <w:tblGrid>
        <w:gridCol w:w="1242"/>
        <w:gridCol w:w="2174"/>
        <w:gridCol w:w="3176"/>
        <w:gridCol w:w="3334"/>
      </w:tblGrid>
      <w:tr w:rsidR="005D7BE6" w14:paraId="2272B4AB" w14:textId="7606C15F" w:rsidTr="00801B38">
        <w:tc>
          <w:tcPr>
            <w:tcW w:w="1137" w:type="dxa"/>
          </w:tcPr>
          <w:p w14:paraId="50F50F3B" w14:textId="0DE7EB0C" w:rsidR="005D7BE6" w:rsidRPr="00790DEC" w:rsidRDefault="005D7BE6" w:rsidP="00B32C58">
            <w:pPr>
              <w:rPr>
                <w:sz w:val="24"/>
                <w:szCs w:val="24"/>
              </w:rPr>
            </w:pPr>
            <w:r w:rsidRPr="00790DEC">
              <w:rPr>
                <w:sz w:val="24"/>
                <w:szCs w:val="24"/>
              </w:rPr>
              <w:t>Name</w:t>
            </w:r>
          </w:p>
        </w:tc>
        <w:tc>
          <w:tcPr>
            <w:tcW w:w="2174" w:type="dxa"/>
          </w:tcPr>
          <w:p w14:paraId="64562672" w14:textId="2F0C6737" w:rsidR="005D7BE6" w:rsidRPr="00790DEC" w:rsidRDefault="00041D02" w:rsidP="00B32C58">
            <w:pPr>
              <w:rPr>
                <w:sz w:val="24"/>
                <w:szCs w:val="24"/>
              </w:rPr>
            </w:pPr>
            <w:r>
              <w:rPr>
                <w:sz w:val="24"/>
                <w:szCs w:val="24"/>
              </w:rPr>
              <w:t>Picture</w:t>
            </w:r>
          </w:p>
        </w:tc>
        <w:tc>
          <w:tcPr>
            <w:tcW w:w="3205" w:type="dxa"/>
          </w:tcPr>
          <w:p w14:paraId="580DBF5A" w14:textId="1879AA50" w:rsidR="005D7BE6" w:rsidRPr="00790DEC" w:rsidRDefault="005D7BE6" w:rsidP="00B32C58">
            <w:pPr>
              <w:rPr>
                <w:sz w:val="24"/>
                <w:szCs w:val="24"/>
              </w:rPr>
            </w:pPr>
            <w:r>
              <w:rPr>
                <w:sz w:val="24"/>
                <w:szCs w:val="24"/>
              </w:rPr>
              <w:t>Roles</w:t>
            </w:r>
          </w:p>
        </w:tc>
        <w:tc>
          <w:tcPr>
            <w:tcW w:w="3410" w:type="dxa"/>
          </w:tcPr>
          <w:p w14:paraId="7C3553F1" w14:textId="32873032" w:rsidR="005D7BE6" w:rsidRPr="00801B38" w:rsidRDefault="00801B38" w:rsidP="00B32C58">
            <w:pPr>
              <w:rPr>
                <w:rFonts w:eastAsia="SimSun"/>
                <w:sz w:val="24"/>
                <w:szCs w:val="24"/>
                <w:lang w:eastAsia="zh-CN"/>
              </w:rPr>
            </w:pPr>
            <w:r>
              <w:rPr>
                <w:rFonts w:eastAsia="SimSun"/>
                <w:sz w:val="24"/>
                <w:szCs w:val="24"/>
                <w:lang w:eastAsia="zh-CN"/>
              </w:rPr>
              <w:t>Value</w:t>
            </w:r>
          </w:p>
        </w:tc>
      </w:tr>
      <w:tr w:rsidR="005D7BE6" w14:paraId="076D3791" w14:textId="24E23D43" w:rsidTr="00801B38">
        <w:tc>
          <w:tcPr>
            <w:tcW w:w="1137" w:type="dxa"/>
            <w:vAlign w:val="center"/>
          </w:tcPr>
          <w:p w14:paraId="2589B6D9" w14:textId="27EDC35E" w:rsidR="005D7BE6" w:rsidRPr="00790DEC" w:rsidRDefault="00F20143" w:rsidP="00790DEC">
            <w:pPr>
              <w:jc w:val="center"/>
              <w:rPr>
                <w:b w:val="0"/>
                <w:bCs/>
                <w:sz w:val="24"/>
                <w:szCs w:val="24"/>
              </w:rPr>
            </w:pPr>
            <w:r>
              <w:rPr>
                <w:b w:val="0"/>
                <w:bCs/>
                <w:sz w:val="24"/>
                <w:szCs w:val="24"/>
              </w:rPr>
              <w:t>Rui Qin (</w:t>
            </w:r>
            <w:r w:rsidR="005D7BE6" w:rsidRPr="00790DEC">
              <w:rPr>
                <w:b w:val="0"/>
                <w:bCs/>
                <w:sz w:val="24"/>
                <w:szCs w:val="24"/>
              </w:rPr>
              <w:t>Allen</w:t>
            </w:r>
            <w:r>
              <w:rPr>
                <w:b w:val="0"/>
                <w:bCs/>
                <w:sz w:val="24"/>
                <w:szCs w:val="24"/>
              </w:rPr>
              <w:t>)</w:t>
            </w:r>
          </w:p>
        </w:tc>
        <w:tc>
          <w:tcPr>
            <w:tcW w:w="2174" w:type="dxa"/>
            <w:vAlign w:val="center"/>
          </w:tcPr>
          <w:p w14:paraId="2F387B8C" w14:textId="3703831C" w:rsidR="005D7BE6" w:rsidRPr="00790DEC" w:rsidRDefault="005D7BE6" w:rsidP="00790DEC">
            <w:pPr>
              <w:jc w:val="center"/>
              <w:rPr>
                <w:b w:val="0"/>
                <w:bCs/>
                <w:sz w:val="24"/>
                <w:szCs w:val="24"/>
              </w:rPr>
            </w:pPr>
            <w:r w:rsidRPr="00790DEC">
              <w:rPr>
                <w:noProof/>
                <w:sz w:val="24"/>
                <w:szCs w:val="24"/>
              </w:rPr>
              <w:drawing>
                <wp:inline distT="0" distB="0" distL="0" distR="0" wp14:anchorId="2FDA3190" wp14:editId="3A433758">
                  <wp:extent cx="1008991" cy="1008991"/>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0139" cy="1040139"/>
                          </a:xfrm>
                          <a:prstGeom prst="rect">
                            <a:avLst/>
                          </a:prstGeom>
                          <a:noFill/>
                          <a:ln>
                            <a:noFill/>
                          </a:ln>
                        </pic:spPr>
                      </pic:pic>
                    </a:graphicData>
                  </a:graphic>
                </wp:inline>
              </w:drawing>
            </w:r>
          </w:p>
        </w:tc>
        <w:tc>
          <w:tcPr>
            <w:tcW w:w="3205" w:type="dxa"/>
            <w:vAlign w:val="center"/>
          </w:tcPr>
          <w:p w14:paraId="69A92C35" w14:textId="77777777" w:rsidR="00B77624" w:rsidRPr="00B77624" w:rsidRDefault="00B77624" w:rsidP="00B77624">
            <w:pPr>
              <w:pStyle w:val="ListParagraph"/>
              <w:numPr>
                <w:ilvl w:val="0"/>
                <w:numId w:val="2"/>
              </w:numPr>
              <w:rPr>
                <w:lang w:eastAsia="zh-CN"/>
              </w:rPr>
            </w:pPr>
            <w:r w:rsidRPr="00B77624">
              <w:rPr>
                <w:b w:val="0"/>
                <w:bCs/>
                <w:sz w:val="24"/>
                <w:szCs w:val="24"/>
              </w:rPr>
              <w:t>implement solutions to resolve problems</w:t>
            </w:r>
          </w:p>
          <w:p w14:paraId="331420AF" w14:textId="77777777" w:rsidR="005D7BE6" w:rsidRPr="00B77624" w:rsidRDefault="00B77624" w:rsidP="00B77624">
            <w:pPr>
              <w:pStyle w:val="ListParagraph"/>
              <w:numPr>
                <w:ilvl w:val="0"/>
                <w:numId w:val="2"/>
              </w:numPr>
              <w:rPr>
                <w:lang w:eastAsia="zh-CN"/>
              </w:rPr>
            </w:pPr>
            <w:r w:rsidRPr="00B77624">
              <w:rPr>
                <w:b w:val="0"/>
                <w:bCs/>
                <w:sz w:val="24"/>
                <w:szCs w:val="24"/>
              </w:rPr>
              <w:t xml:space="preserve">improve team </w:t>
            </w:r>
            <w:bookmarkStart w:id="89" w:name="OLE_LINK2"/>
            <w:r w:rsidRPr="00B77624">
              <w:rPr>
                <w:b w:val="0"/>
                <w:bCs/>
                <w:sz w:val="24"/>
                <w:szCs w:val="24"/>
              </w:rPr>
              <w:t>performance</w:t>
            </w:r>
            <w:bookmarkEnd w:id="89"/>
          </w:p>
          <w:p w14:paraId="24E88619" w14:textId="40129294" w:rsidR="00B77624" w:rsidRPr="00B77624" w:rsidRDefault="002F39ED" w:rsidP="00B77624">
            <w:pPr>
              <w:pStyle w:val="ListParagraph"/>
              <w:numPr>
                <w:ilvl w:val="0"/>
                <w:numId w:val="2"/>
              </w:numPr>
              <w:rPr>
                <w:lang w:eastAsia="zh-CN"/>
              </w:rPr>
            </w:pPr>
            <w:r>
              <w:rPr>
                <w:b w:val="0"/>
                <w:bCs/>
                <w:sz w:val="24"/>
                <w:szCs w:val="24"/>
              </w:rPr>
              <w:t>Project manage</w:t>
            </w:r>
            <w:r w:rsidR="00801B38">
              <w:rPr>
                <w:b w:val="0"/>
                <w:bCs/>
                <w:sz w:val="24"/>
                <w:szCs w:val="24"/>
              </w:rPr>
              <w:t>r</w:t>
            </w:r>
          </w:p>
        </w:tc>
        <w:tc>
          <w:tcPr>
            <w:tcW w:w="3410" w:type="dxa"/>
          </w:tcPr>
          <w:p w14:paraId="1654FECC" w14:textId="7EFF2512" w:rsidR="005D7BE6" w:rsidRPr="002F39ED" w:rsidRDefault="00801B38" w:rsidP="00A53E72">
            <w:pPr>
              <w:rPr>
                <w:rFonts w:eastAsia="SimSun"/>
                <w:b w:val="0"/>
                <w:bCs/>
                <w:sz w:val="24"/>
                <w:szCs w:val="24"/>
                <w:lang w:eastAsia="zh-CN"/>
              </w:rPr>
            </w:pPr>
            <w:r>
              <w:rPr>
                <w:rFonts w:eastAsia="SimSun"/>
                <w:b w:val="0"/>
                <w:bCs/>
                <w:sz w:val="24"/>
                <w:szCs w:val="24"/>
                <w:lang w:eastAsia="zh-CN"/>
              </w:rPr>
              <w:t xml:space="preserve">Allen </w:t>
            </w:r>
            <w:r w:rsidRPr="00801B38">
              <w:rPr>
                <w:rFonts w:eastAsia="SimSun"/>
                <w:b w:val="0"/>
                <w:bCs/>
                <w:sz w:val="24"/>
                <w:szCs w:val="24"/>
                <w:lang w:eastAsia="zh-CN"/>
              </w:rPr>
              <w:t>developed a plan that ensured the team hit all their deadlines</w:t>
            </w:r>
            <w:r>
              <w:rPr>
                <w:rFonts w:eastAsia="SimSun"/>
                <w:b w:val="0"/>
                <w:bCs/>
                <w:sz w:val="24"/>
                <w:szCs w:val="24"/>
                <w:lang w:eastAsia="zh-CN"/>
              </w:rPr>
              <w:t xml:space="preserve">, and he </w:t>
            </w:r>
            <w:r w:rsidRPr="00801B38">
              <w:rPr>
                <w:rFonts w:eastAsia="SimSun"/>
                <w:b w:val="0"/>
                <w:bCs/>
                <w:sz w:val="24"/>
                <w:szCs w:val="24"/>
                <w:lang w:eastAsia="zh-CN"/>
              </w:rPr>
              <w:t xml:space="preserve">brought his problem-solving skills and helped to find solutions to </w:t>
            </w:r>
            <w:r>
              <w:rPr>
                <w:rFonts w:eastAsia="SimSun"/>
                <w:b w:val="0"/>
                <w:bCs/>
                <w:sz w:val="24"/>
                <w:szCs w:val="24"/>
                <w:lang w:eastAsia="zh-CN"/>
              </w:rPr>
              <w:t xml:space="preserve">the </w:t>
            </w:r>
            <w:r w:rsidRPr="00801B38">
              <w:rPr>
                <w:rFonts w:eastAsia="SimSun"/>
                <w:b w:val="0"/>
                <w:bCs/>
                <w:sz w:val="24"/>
                <w:szCs w:val="24"/>
                <w:lang w:eastAsia="zh-CN"/>
              </w:rPr>
              <w:t>challenge</w:t>
            </w:r>
          </w:p>
        </w:tc>
      </w:tr>
      <w:tr w:rsidR="005D7BE6" w14:paraId="4CC7B2BA" w14:textId="55BF8836" w:rsidTr="00801B38">
        <w:tc>
          <w:tcPr>
            <w:tcW w:w="1137" w:type="dxa"/>
            <w:vAlign w:val="center"/>
          </w:tcPr>
          <w:p w14:paraId="03F957EC" w14:textId="0CEE4C0C" w:rsidR="005D7BE6" w:rsidRPr="00790DEC" w:rsidRDefault="005D7BE6" w:rsidP="00790DEC">
            <w:pPr>
              <w:jc w:val="center"/>
              <w:rPr>
                <w:b w:val="0"/>
                <w:bCs/>
                <w:sz w:val="24"/>
                <w:szCs w:val="24"/>
              </w:rPr>
            </w:pPr>
            <w:r w:rsidRPr="00790DEC">
              <w:rPr>
                <w:b w:val="0"/>
                <w:bCs/>
                <w:sz w:val="24"/>
                <w:szCs w:val="24"/>
              </w:rPr>
              <w:t>Geoffrey</w:t>
            </w:r>
            <w:r w:rsidR="00F20143">
              <w:rPr>
                <w:b w:val="0"/>
                <w:bCs/>
                <w:sz w:val="24"/>
                <w:szCs w:val="24"/>
              </w:rPr>
              <w:t xml:space="preserve"> Meng</w:t>
            </w:r>
          </w:p>
        </w:tc>
        <w:tc>
          <w:tcPr>
            <w:tcW w:w="2174" w:type="dxa"/>
            <w:vAlign w:val="center"/>
          </w:tcPr>
          <w:p w14:paraId="0FAEAC97" w14:textId="2E2CD7E3" w:rsidR="005D7BE6" w:rsidRPr="00790DEC" w:rsidRDefault="005D7BE6" w:rsidP="00790DEC">
            <w:pPr>
              <w:jc w:val="center"/>
              <w:rPr>
                <w:b w:val="0"/>
                <w:bCs/>
                <w:sz w:val="24"/>
                <w:szCs w:val="24"/>
              </w:rPr>
            </w:pPr>
            <w:r w:rsidRPr="00790DEC">
              <w:rPr>
                <w:noProof/>
                <w:sz w:val="24"/>
                <w:szCs w:val="24"/>
              </w:rPr>
              <w:drawing>
                <wp:inline distT="0" distB="0" distL="0" distR="0" wp14:anchorId="3231AE0E" wp14:editId="2CD473FC">
                  <wp:extent cx="961430" cy="12817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86120" cy="1314629"/>
                          </a:xfrm>
                          <a:prstGeom prst="rect">
                            <a:avLst/>
                          </a:prstGeom>
                          <a:noFill/>
                          <a:ln>
                            <a:noFill/>
                          </a:ln>
                        </pic:spPr>
                      </pic:pic>
                    </a:graphicData>
                  </a:graphic>
                </wp:inline>
              </w:drawing>
            </w:r>
          </w:p>
        </w:tc>
        <w:tc>
          <w:tcPr>
            <w:tcW w:w="3205" w:type="dxa"/>
            <w:vAlign w:val="center"/>
          </w:tcPr>
          <w:p w14:paraId="793BB588" w14:textId="2B8DF4AC" w:rsidR="00B77624" w:rsidRPr="00B77624" w:rsidRDefault="00B77624" w:rsidP="00B77624">
            <w:pPr>
              <w:pStyle w:val="ListParagraph"/>
              <w:numPr>
                <w:ilvl w:val="0"/>
                <w:numId w:val="1"/>
              </w:numPr>
              <w:rPr>
                <w:b w:val="0"/>
                <w:bCs/>
                <w:sz w:val="24"/>
                <w:szCs w:val="24"/>
              </w:rPr>
            </w:pPr>
            <w:r>
              <w:rPr>
                <w:b w:val="0"/>
                <w:bCs/>
                <w:sz w:val="24"/>
                <w:szCs w:val="24"/>
              </w:rPr>
              <w:t>I</w:t>
            </w:r>
            <w:r w:rsidRPr="00B77624">
              <w:rPr>
                <w:b w:val="0"/>
                <w:bCs/>
                <w:sz w:val="24"/>
                <w:szCs w:val="24"/>
              </w:rPr>
              <w:t>dentify and analyze complex issues</w:t>
            </w:r>
          </w:p>
          <w:p w14:paraId="619D145A" w14:textId="77777777" w:rsidR="005D7BE6" w:rsidRDefault="00B77624" w:rsidP="00B77624">
            <w:pPr>
              <w:pStyle w:val="ListParagraph"/>
              <w:numPr>
                <w:ilvl w:val="0"/>
                <w:numId w:val="1"/>
              </w:numPr>
              <w:rPr>
                <w:b w:val="0"/>
                <w:bCs/>
                <w:sz w:val="24"/>
                <w:szCs w:val="24"/>
              </w:rPr>
            </w:pPr>
            <w:r>
              <w:rPr>
                <w:b w:val="0"/>
                <w:bCs/>
                <w:sz w:val="24"/>
                <w:szCs w:val="24"/>
              </w:rPr>
              <w:t>G</w:t>
            </w:r>
            <w:r w:rsidRPr="00B77624">
              <w:rPr>
                <w:b w:val="0"/>
                <w:bCs/>
                <w:sz w:val="24"/>
                <w:szCs w:val="24"/>
              </w:rPr>
              <w:t>enerate creative and effective solutions</w:t>
            </w:r>
          </w:p>
          <w:p w14:paraId="3B1FC4A5" w14:textId="46D1E0F6" w:rsidR="00B77624" w:rsidRPr="00B77624" w:rsidRDefault="00B77624" w:rsidP="00B77624">
            <w:pPr>
              <w:pStyle w:val="ListParagraph"/>
              <w:numPr>
                <w:ilvl w:val="0"/>
                <w:numId w:val="1"/>
              </w:numPr>
              <w:rPr>
                <w:b w:val="0"/>
                <w:bCs/>
                <w:sz w:val="24"/>
                <w:szCs w:val="24"/>
              </w:rPr>
            </w:pPr>
            <w:r>
              <w:rPr>
                <w:b w:val="0"/>
                <w:bCs/>
                <w:sz w:val="24"/>
                <w:szCs w:val="24"/>
              </w:rPr>
              <w:t>Leader</w:t>
            </w:r>
          </w:p>
        </w:tc>
        <w:tc>
          <w:tcPr>
            <w:tcW w:w="3410" w:type="dxa"/>
          </w:tcPr>
          <w:p w14:paraId="2FD970FC" w14:textId="71896C74" w:rsidR="005D7BE6" w:rsidRPr="00790DEC" w:rsidRDefault="00801B38" w:rsidP="005D7BE6">
            <w:pPr>
              <w:rPr>
                <w:b w:val="0"/>
                <w:bCs/>
                <w:sz w:val="24"/>
                <w:szCs w:val="24"/>
              </w:rPr>
            </w:pPr>
            <w:r w:rsidRPr="00790DEC">
              <w:rPr>
                <w:b w:val="0"/>
                <w:bCs/>
                <w:sz w:val="24"/>
                <w:szCs w:val="24"/>
              </w:rPr>
              <w:t>Geoffrey</w:t>
            </w:r>
            <w:r w:rsidRPr="00801B38">
              <w:rPr>
                <w:b w:val="0"/>
                <w:bCs/>
                <w:sz w:val="24"/>
                <w:szCs w:val="24"/>
              </w:rPr>
              <w:t xml:space="preserve"> brought his strong leadership skills and helped keep the team on track and organized</w:t>
            </w:r>
            <w:r>
              <w:rPr>
                <w:b w:val="0"/>
                <w:bCs/>
                <w:sz w:val="24"/>
                <w:szCs w:val="24"/>
              </w:rPr>
              <w:t>, and he also the producer of the prototype with strong technical skills</w:t>
            </w:r>
          </w:p>
        </w:tc>
      </w:tr>
      <w:tr w:rsidR="005D7BE6" w14:paraId="07437A4C" w14:textId="43D04691" w:rsidTr="00801B38">
        <w:tc>
          <w:tcPr>
            <w:tcW w:w="1137" w:type="dxa"/>
            <w:vAlign w:val="center"/>
          </w:tcPr>
          <w:p w14:paraId="242059AC" w14:textId="7046DBFE" w:rsidR="005D7BE6" w:rsidRPr="00790DEC" w:rsidRDefault="005D7BE6" w:rsidP="00790DEC">
            <w:pPr>
              <w:jc w:val="center"/>
              <w:rPr>
                <w:b w:val="0"/>
                <w:bCs/>
                <w:sz w:val="24"/>
                <w:szCs w:val="24"/>
              </w:rPr>
            </w:pPr>
            <w:r w:rsidRPr="00790DEC">
              <w:rPr>
                <w:b w:val="0"/>
                <w:bCs/>
                <w:sz w:val="24"/>
                <w:szCs w:val="24"/>
              </w:rPr>
              <w:t>Lisa</w:t>
            </w:r>
            <w:r w:rsidR="00F20143">
              <w:rPr>
                <w:b w:val="0"/>
                <w:bCs/>
                <w:sz w:val="24"/>
                <w:szCs w:val="24"/>
              </w:rPr>
              <w:t xml:space="preserve"> Zheng</w:t>
            </w:r>
          </w:p>
        </w:tc>
        <w:tc>
          <w:tcPr>
            <w:tcW w:w="2174" w:type="dxa"/>
            <w:vAlign w:val="center"/>
          </w:tcPr>
          <w:p w14:paraId="081CD5A2" w14:textId="66A37F8C" w:rsidR="005D7BE6" w:rsidRPr="00790DEC" w:rsidRDefault="005D7BE6" w:rsidP="00790DEC">
            <w:pPr>
              <w:jc w:val="center"/>
              <w:rPr>
                <w:b w:val="0"/>
                <w:bCs/>
                <w:sz w:val="24"/>
                <w:szCs w:val="24"/>
              </w:rPr>
            </w:pPr>
            <w:r w:rsidRPr="00790DEC">
              <w:rPr>
                <w:noProof/>
                <w:sz w:val="24"/>
                <w:szCs w:val="24"/>
              </w:rPr>
              <w:drawing>
                <wp:inline distT="0" distB="0" distL="0" distR="0" wp14:anchorId="1124499E" wp14:editId="4214A133">
                  <wp:extent cx="1218828" cy="91424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51703" cy="938905"/>
                          </a:xfrm>
                          <a:prstGeom prst="rect">
                            <a:avLst/>
                          </a:prstGeom>
                          <a:noFill/>
                          <a:ln>
                            <a:noFill/>
                          </a:ln>
                        </pic:spPr>
                      </pic:pic>
                    </a:graphicData>
                  </a:graphic>
                </wp:inline>
              </w:drawing>
            </w:r>
          </w:p>
        </w:tc>
        <w:tc>
          <w:tcPr>
            <w:tcW w:w="3205" w:type="dxa"/>
            <w:vAlign w:val="center"/>
          </w:tcPr>
          <w:p w14:paraId="5BC2B741" w14:textId="542CF195" w:rsidR="005D7BE6" w:rsidRDefault="00B77624" w:rsidP="00B77624">
            <w:pPr>
              <w:pStyle w:val="ListParagraph"/>
              <w:numPr>
                <w:ilvl w:val="0"/>
                <w:numId w:val="3"/>
              </w:numPr>
              <w:rPr>
                <w:b w:val="0"/>
                <w:bCs/>
                <w:sz w:val="24"/>
                <w:szCs w:val="24"/>
              </w:rPr>
            </w:pPr>
            <w:r>
              <w:rPr>
                <w:b w:val="0"/>
                <w:bCs/>
                <w:sz w:val="24"/>
                <w:szCs w:val="24"/>
              </w:rPr>
              <w:t>E</w:t>
            </w:r>
            <w:r w:rsidRPr="00B77624">
              <w:rPr>
                <w:b w:val="0"/>
                <w:bCs/>
                <w:sz w:val="24"/>
                <w:szCs w:val="24"/>
              </w:rPr>
              <w:t xml:space="preserve">nsure </w:t>
            </w:r>
            <w:r>
              <w:rPr>
                <w:b w:val="0"/>
                <w:bCs/>
                <w:sz w:val="24"/>
                <w:szCs w:val="24"/>
              </w:rPr>
              <w:t xml:space="preserve">teammates </w:t>
            </w:r>
            <w:r w:rsidRPr="00B77624">
              <w:rPr>
                <w:b w:val="0"/>
                <w:bCs/>
                <w:sz w:val="24"/>
                <w:szCs w:val="24"/>
              </w:rPr>
              <w:t>work together efficiently and effectively</w:t>
            </w:r>
          </w:p>
          <w:p w14:paraId="553C5987" w14:textId="382F5AFB" w:rsidR="00B77624" w:rsidRPr="00B77624" w:rsidRDefault="00B77624" w:rsidP="00B77624">
            <w:pPr>
              <w:pStyle w:val="ListParagraph"/>
              <w:numPr>
                <w:ilvl w:val="0"/>
                <w:numId w:val="3"/>
              </w:numPr>
              <w:rPr>
                <w:b w:val="0"/>
                <w:bCs/>
                <w:sz w:val="24"/>
                <w:szCs w:val="24"/>
              </w:rPr>
            </w:pPr>
            <w:r>
              <w:rPr>
                <w:b w:val="0"/>
                <w:bCs/>
                <w:sz w:val="24"/>
                <w:szCs w:val="24"/>
              </w:rPr>
              <w:t>Presenter</w:t>
            </w:r>
          </w:p>
        </w:tc>
        <w:tc>
          <w:tcPr>
            <w:tcW w:w="3410" w:type="dxa"/>
          </w:tcPr>
          <w:p w14:paraId="28300C68" w14:textId="1B277895" w:rsidR="005D7BE6" w:rsidRPr="00790DEC" w:rsidRDefault="00801B38" w:rsidP="005D7BE6">
            <w:pPr>
              <w:rPr>
                <w:b w:val="0"/>
                <w:bCs/>
                <w:sz w:val="24"/>
                <w:szCs w:val="24"/>
              </w:rPr>
            </w:pPr>
            <w:r w:rsidRPr="00790DEC">
              <w:rPr>
                <w:b w:val="0"/>
                <w:bCs/>
                <w:sz w:val="24"/>
                <w:szCs w:val="24"/>
              </w:rPr>
              <w:t>Lisa</w:t>
            </w:r>
            <w:r w:rsidRPr="00801B38">
              <w:rPr>
                <w:b w:val="0"/>
                <w:bCs/>
                <w:sz w:val="24"/>
                <w:szCs w:val="24"/>
              </w:rPr>
              <w:t xml:space="preserve"> values collaboration and teamwork </w:t>
            </w:r>
            <w:r>
              <w:rPr>
                <w:b w:val="0"/>
                <w:bCs/>
                <w:sz w:val="24"/>
                <w:szCs w:val="24"/>
              </w:rPr>
              <w:t xml:space="preserve">and </w:t>
            </w:r>
            <w:r w:rsidRPr="00801B38">
              <w:rPr>
                <w:b w:val="0"/>
                <w:bCs/>
                <w:sz w:val="24"/>
                <w:szCs w:val="24"/>
              </w:rPr>
              <w:t>held regular meetings to keep everyone informed and on the same page</w:t>
            </w:r>
            <w:r>
              <w:rPr>
                <w:b w:val="0"/>
                <w:bCs/>
                <w:sz w:val="24"/>
                <w:szCs w:val="24"/>
              </w:rPr>
              <w:t>.</w:t>
            </w:r>
          </w:p>
        </w:tc>
      </w:tr>
      <w:tr w:rsidR="005D7BE6" w14:paraId="36CFEC04" w14:textId="5658C28E" w:rsidTr="00801B38">
        <w:tc>
          <w:tcPr>
            <w:tcW w:w="1137" w:type="dxa"/>
            <w:vAlign w:val="center"/>
          </w:tcPr>
          <w:p w14:paraId="42B75874" w14:textId="07ECB154" w:rsidR="005D7BE6" w:rsidRPr="00790DEC" w:rsidRDefault="005D7BE6" w:rsidP="00790DEC">
            <w:pPr>
              <w:jc w:val="center"/>
              <w:rPr>
                <w:b w:val="0"/>
                <w:bCs/>
                <w:sz w:val="24"/>
                <w:szCs w:val="24"/>
              </w:rPr>
            </w:pPr>
            <w:r w:rsidRPr="00790DEC">
              <w:rPr>
                <w:b w:val="0"/>
                <w:bCs/>
                <w:sz w:val="24"/>
                <w:szCs w:val="24"/>
              </w:rPr>
              <w:t>Jordan</w:t>
            </w:r>
            <w:r w:rsidR="00F20143">
              <w:rPr>
                <w:b w:val="0"/>
                <w:bCs/>
                <w:sz w:val="24"/>
                <w:szCs w:val="24"/>
              </w:rPr>
              <w:t xml:space="preserve"> Alofi</w:t>
            </w:r>
          </w:p>
        </w:tc>
        <w:tc>
          <w:tcPr>
            <w:tcW w:w="2174" w:type="dxa"/>
            <w:vAlign w:val="center"/>
          </w:tcPr>
          <w:p w14:paraId="0EC91F61" w14:textId="49475B1F" w:rsidR="005D7BE6" w:rsidRPr="00790DEC" w:rsidRDefault="005D7BE6" w:rsidP="00790DEC">
            <w:pPr>
              <w:jc w:val="center"/>
              <w:rPr>
                <w:b w:val="0"/>
                <w:bCs/>
                <w:sz w:val="24"/>
                <w:szCs w:val="24"/>
              </w:rPr>
            </w:pPr>
            <w:r w:rsidRPr="00790DEC">
              <w:rPr>
                <w:noProof/>
                <w:sz w:val="24"/>
                <w:szCs w:val="24"/>
              </w:rPr>
              <w:drawing>
                <wp:inline distT="0" distB="0" distL="0" distR="0" wp14:anchorId="7B602C53" wp14:editId="7427C55A">
                  <wp:extent cx="1238503" cy="8254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57049" cy="837779"/>
                          </a:xfrm>
                          <a:prstGeom prst="rect">
                            <a:avLst/>
                          </a:prstGeom>
                          <a:noFill/>
                          <a:ln>
                            <a:noFill/>
                          </a:ln>
                        </pic:spPr>
                      </pic:pic>
                    </a:graphicData>
                  </a:graphic>
                </wp:inline>
              </w:drawing>
            </w:r>
          </w:p>
        </w:tc>
        <w:tc>
          <w:tcPr>
            <w:tcW w:w="3205" w:type="dxa"/>
            <w:vAlign w:val="center"/>
          </w:tcPr>
          <w:p w14:paraId="2ADFDD02" w14:textId="69C37632" w:rsidR="005D7BE6" w:rsidRDefault="00B77624" w:rsidP="00B77624">
            <w:pPr>
              <w:pStyle w:val="ListParagraph"/>
              <w:numPr>
                <w:ilvl w:val="0"/>
                <w:numId w:val="3"/>
              </w:numPr>
              <w:rPr>
                <w:b w:val="0"/>
                <w:bCs/>
                <w:sz w:val="24"/>
                <w:szCs w:val="24"/>
              </w:rPr>
            </w:pPr>
            <w:r>
              <w:rPr>
                <w:b w:val="0"/>
                <w:bCs/>
                <w:sz w:val="24"/>
                <w:szCs w:val="24"/>
              </w:rPr>
              <w:t>C</w:t>
            </w:r>
            <w:r w:rsidRPr="00B77624">
              <w:rPr>
                <w:b w:val="0"/>
                <w:bCs/>
                <w:sz w:val="24"/>
                <w:szCs w:val="24"/>
              </w:rPr>
              <w:t>ommunication between the team and stakeholders</w:t>
            </w:r>
          </w:p>
          <w:p w14:paraId="54C5796B" w14:textId="0C2C0A46" w:rsidR="00B77624" w:rsidRPr="00B77624" w:rsidRDefault="00B77624" w:rsidP="00B77624">
            <w:pPr>
              <w:pStyle w:val="ListParagraph"/>
              <w:numPr>
                <w:ilvl w:val="0"/>
                <w:numId w:val="3"/>
              </w:numPr>
              <w:rPr>
                <w:b w:val="0"/>
                <w:bCs/>
                <w:sz w:val="24"/>
                <w:szCs w:val="24"/>
              </w:rPr>
            </w:pPr>
            <w:r>
              <w:rPr>
                <w:b w:val="0"/>
                <w:bCs/>
                <w:sz w:val="24"/>
                <w:szCs w:val="24"/>
              </w:rPr>
              <w:t>Presenter</w:t>
            </w:r>
          </w:p>
        </w:tc>
        <w:tc>
          <w:tcPr>
            <w:tcW w:w="3410" w:type="dxa"/>
          </w:tcPr>
          <w:p w14:paraId="262C9415" w14:textId="0F5A6D80" w:rsidR="005D7BE6" w:rsidRPr="00790DEC" w:rsidRDefault="00801B38" w:rsidP="005D7BE6">
            <w:pPr>
              <w:rPr>
                <w:b w:val="0"/>
                <w:bCs/>
                <w:sz w:val="24"/>
                <w:szCs w:val="24"/>
              </w:rPr>
            </w:pPr>
            <w:r w:rsidRPr="00790DEC">
              <w:rPr>
                <w:b w:val="0"/>
                <w:bCs/>
                <w:sz w:val="24"/>
                <w:szCs w:val="24"/>
              </w:rPr>
              <w:t>Jordan</w:t>
            </w:r>
            <w:r>
              <w:rPr>
                <w:b w:val="0"/>
                <w:bCs/>
                <w:sz w:val="24"/>
                <w:szCs w:val="24"/>
              </w:rPr>
              <w:t xml:space="preserve"> was the main presenter of the project with excellent presentation skills, and he was the main speaker of the stakeholders' conversation.</w:t>
            </w:r>
          </w:p>
        </w:tc>
      </w:tr>
      <w:tr w:rsidR="005D7BE6" w14:paraId="65D1A148" w14:textId="1739C2F2" w:rsidTr="00801B38">
        <w:tc>
          <w:tcPr>
            <w:tcW w:w="1137" w:type="dxa"/>
            <w:vAlign w:val="center"/>
          </w:tcPr>
          <w:p w14:paraId="619E2FBD" w14:textId="414ED6FB" w:rsidR="005D7BE6" w:rsidRPr="00790DEC" w:rsidRDefault="00F20143" w:rsidP="00790DEC">
            <w:pPr>
              <w:jc w:val="center"/>
              <w:rPr>
                <w:b w:val="0"/>
                <w:bCs/>
                <w:sz w:val="24"/>
                <w:szCs w:val="24"/>
              </w:rPr>
            </w:pPr>
            <w:r w:rsidRPr="00F20143">
              <w:rPr>
                <w:b w:val="0"/>
                <w:bCs/>
                <w:sz w:val="24"/>
                <w:szCs w:val="24"/>
              </w:rPr>
              <w:lastRenderedPageBreak/>
              <w:t>Ian Nguyen</w:t>
            </w:r>
          </w:p>
        </w:tc>
        <w:tc>
          <w:tcPr>
            <w:tcW w:w="2174" w:type="dxa"/>
            <w:vAlign w:val="center"/>
          </w:tcPr>
          <w:p w14:paraId="0C9A6125" w14:textId="5373AF54" w:rsidR="005D7BE6" w:rsidRPr="00790DEC" w:rsidRDefault="005D7BE6" w:rsidP="00790DEC">
            <w:pPr>
              <w:jc w:val="center"/>
              <w:rPr>
                <w:b w:val="0"/>
                <w:bCs/>
                <w:sz w:val="24"/>
                <w:szCs w:val="24"/>
              </w:rPr>
            </w:pPr>
            <w:r w:rsidRPr="00790DEC">
              <w:rPr>
                <w:noProof/>
                <w:sz w:val="24"/>
                <w:szCs w:val="24"/>
              </w:rPr>
              <w:drawing>
                <wp:inline distT="0" distB="0" distL="0" distR="0" wp14:anchorId="397223BC" wp14:editId="3A6032AE">
                  <wp:extent cx="1067680" cy="142335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089132" cy="1451956"/>
                          </a:xfrm>
                          <a:prstGeom prst="rect">
                            <a:avLst/>
                          </a:prstGeom>
                          <a:noFill/>
                          <a:ln>
                            <a:noFill/>
                          </a:ln>
                        </pic:spPr>
                      </pic:pic>
                    </a:graphicData>
                  </a:graphic>
                </wp:inline>
              </w:drawing>
            </w:r>
          </w:p>
        </w:tc>
        <w:tc>
          <w:tcPr>
            <w:tcW w:w="3205" w:type="dxa"/>
            <w:vAlign w:val="center"/>
          </w:tcPr>
          <w:p w14:paraId="4F6AB6AD" w14:textId="77777777" w:rsidR="00B77624" w:rsidRDefault="00141DFD" w:rsidP="00B77624">
            <w:pPr>
              <w:pStyle w:val="ListParagraph"/>
              <w:numPr>
                <w:ilvl w:val="0"/>
                <w:numId w:val="4"/>
              </w:numPr>
              <w:rPr>
                <w:b w:val="0"/>
                <w:bCs/>
                <w:sz w:val="24"/>
                <w:szCs w:val="24"/>
              </w:rPr>
            </w:pPr>
            <w:r w:rsidRPr="00141DFD">
              <w:rPr>
                <w:b w:val="0"/>
                <w:bCs/>
                <w:sz w:val="24"/>
                <w:szCs w:val="24"/>
              </w:rPr>
              <w:t xml:space="preserve">Innovator </w:t>
            </w:r>
          </w:p>
          <w:p w14:paraId="3B7471A1" w14:textId="73727315" w:rsidR="00141DFD" w:rsidRDefault="00141DFD" w:rsidP="00B77624">
            <w:pPr>
              <w:pStyle w:val="ListParagraph"/>
              <w:numPr>
                <w:ilvl w:val="0"/>
                <w:numId w:val="4"/>
              </w:numPr>
              <w:rPr>
                <w:b w:val="0"/>
                <w:bCs/>
                <w:sz w:val="24"/>
                <w:szCs w:val="24"/>
              </w:rPr>
            </w:pPr>
            <w:r>
              <w:rPr>
                <w:b w:val="0"/>
                <w:bCs/>
                <w:sz w:val="24"/>
                <w:szCs w:val="24"/>
              </w:rPr>
              <w:t>G</w:t>
            </w:r>
            <w:r w:rsidRPr="00141DFD">
              <w:rPr>
                <w:b w:val="0"/>
                <w:bCs/>
                <w:sz w:val="24"/>
                <w:szCs w:val="24"/>
              </w:rPr>
              <w:t>enerate new ideas</w:t>
            </w:r>
          </w:p>
          <w:p w14:paraId="198D891B" w14:textId="44D00A32" w:rsidR="00141DFD" w:rsidRPr="00B77624" w:rsidRDefault="00141DFD" w:rsidP="00B77624">
            <w:pPr>
              <w:pStyle w:val="ListParagraph"/>
              <w:numPr>
                <w:ilvl w:val="0"/>
                <w:numId w:val="4"/>
              </w:numPr>
              <w:rPr>
                <w:b w:val="0"/>
                <w:bCs/>
                <w:sz w:val="24"/>
                <w:szCs w:val="24"/>
              </w:rPr>
            </w:pPr>
            <w:r>
              <w:rPr>
                <w:b w:val="0"/>
                <w:bCs/>
                <w:sz w:val="24"/>
                <w:szCs w:val="24"/>
              </w:rPr>
              <w:t>T</w:t>
            </w:r>
            <w:r w:rsidRPr="00141DFD">
              <w:rPr>
                <w:b w:val="0"/>
                <w:bCs/>
                <w:sz w:val="24"/>
                <w:szCs w:val="24"/>
              </w:rPr>
              <w:t>hink outside the box and challenge</w:t>
            </w:r>
          </w:p>
        </w:tc>
        <w:tc>
          <w:tcPr>
            <w:tcW w:w="3410" w:type="dxa"/>
          </w:tcPr>
          <w:p w14:paraId="1DF8852C" w14:textId="5683F24A" w:rsidR="005D7BE6" w:rsidRPr="00790DEC" w:rsidRDefault="00801B38" w:rsidP="005D7BE6">
            <w:pPr>
              <w:rPr>
                <w:b w:val="0"/>
                <w:bCs/>
                <w:sz w:val="24"/>
                <w:szCs w:val="24"/>
              </w:rPr>
            </w:pPr>
            <w:r w:rsidRPr="00790DEC">
              <w:rPr>
                <w:b w:val="0"/>
                <w:bCs/>
                <w:sz w:val="24"/>
                <w:szCs w:val="24"/>
              </w:rPr>
              <w:t>Ian</w:t>
            </w:r>
            <w:r w:rsidRPr="00801B38">
              <w:rPr>
                <w:b w:val="0"/>
                <w:bCs/>
                <w:sz w:val="24"/>
                <w:szCs w:val="24"/>
              </w:rPr>
              <w:t xml:space="preserve"> suggested new features for the </w:t>
            </w:r>
            <w:r>
              <w:rPr>
                <w:b w:val="0"/>
                <w:bCs/>
                <w:sz w:val="24"/>
                <w:szCs w:val="24"/>
              </w:rPr>
              <w:t>report kit, provided the idea about the SDGs explainer</w:t>
            </w:r>
          </w:p>
        </w:tc>
      </w:tr>
      <w:tr w:rsidR="005D7BE6" w14:paraId="1760411A" w14:textId="6219B8DB" w:rsidTr="00801B38">
        <w:tc>
          <w:tcPr>
            <w:tcW w:w="1137" w:type="dxa"/>
            <w:vAlign w:val="center"/>
          </w:tcPr>
          <w:p w14:paraId="36252425" w14:textId="5829CF85" w:rsidR="005D7BE6" w:rsidRPr="00790DEC" w:rsidRDefault="00F20143" w:rsidP="00790DEC">
            <w:pPr>
              <w:jc w:val="center"/>
              <w:rPr>
                <w:b w:val="0"/>
                <w:bCs/>
                <w:sz w:val="24"/>
                <w:szCs w:val="24"/>
              </w:rPr>
            </w:pPr>
            <w:r w:rsidRPr="00F20143">
              <w:rPr>
                <w:b w:val="0"/>
                <w:bCs/>
                <w:sz w:val="24"/>
                <w:szCs w:val="24"/>
              </w:rPr>
              <w:t>Made Mahayana</w:t>
            </w:r>
          </w:p>
        </w:tc>
        <w:tc>
          <w:tcPr>
            <w:tcW w:w="2174" w:type="dxa"/>
            <w:vAlign w:val="center"/>
          </w:tcPr>
          <w:p w14:paraId="49E862E0" w14:textId="5A0EF30B" w:rsidR="005D7BE6" w:rsidRPr="00790DEC" w:rsidRDefault="005D7BE6" w:rsidP="00790DEC">
            <w:pPr>
              <w:jc w:val="center"/>
              <w:rPr>
                <w:b w:val="0"/>
                <w:bCs/>
                <w:sz w:val="24"/>
                <w:szCs w:val="24"/>
              </w:rPr>
            </w:pPr>
            <w:r w:rsidRPr="00790DEC">
              <w:rPr>
                <w:noProof/>
                <w:sz w:val="24"/>
                <w:szCs w:val="24"/>
              </w:rPr>
              <w:drawing>
                <wp:inline distT="0" distB="0" distL="0" distR="0" wp14:anchorId="4FC530D8" wp14:editId="0A3CF058">
                  <wp:extent cx="1063205" cy="141739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1108081" cy="1477220"/>
                          </a:xfrm>
                          <a:prstGeom prst="rect">
                            <a:avLst/>
                          </a:prstGeom>
                          <a:noFill/>
                          <a:ln>
                            <a:noFill/>
                          </a:ln>
                        </pic:spPr>
                      </pic:pic>
                    </a:graphicData>
                  </a:graphic>
                </wp:inline>
              </w:drawing>
            </w:r>
          </w:p>
        </w:tc>
        <w:tc>
          <w:tcPr>
            <w:tcW w:w="3205" w:type="dxa"/>
            <w:vAlign w:val="center"/>
          </w:tcPr>
          <w:p w14:paraId="30BA85E3" w14:textId="1FDF2A38" w:rsidR="005D7BE6" w:rsidRDefault="00B77624" w:rsidP="00B77624">
            <w:pPr>
              <w:pStyle w:val="ListParagraph"/>
              <w:numPr>
                <w:ilvl w:val="0"/>
                <w:numId w:val="5"/>
              </w:numPr>
              <w:rPr>
                <w:b w:val="0"/>
                <w:bCs/>
                <w:sz w:val="24"/>
                <w:szCs w:val="24"/>
              </w:rPr>
            </w:pPr>
            <w:r w:rsidRPr="00B77624">
              <w:rPr>
                <w:b w:val="0"/>
                <w:bCs/>
                <w:sz w:val="24"/>
                <w:szCs w:val="24"/>
              </w:rPr>
              <w:t>Collaborator</w:t>
            </w:r>
          </w:p>
          <w:p w14:paraId="420E4549" w14:textId="77777777" w:rsidR="00B77624" w:rsidRDefault="00B77624" w:rsidP="00B77624">
            <w:pPr>
              <w:pStyle w:val="ListParagraph"/>
              <w:numPr>
                <w:ilvl w:val="0"/>
                <w:numId w:val="5"/>
              </w:numPr>
              <w:rPr>
                <w:b w:val="0"/>
                <w:bCs/>
                <w:sz w:val="24"/>
                <w:szCs w:val="24"/>
              </w:rPr>
            </w:pPr>
            <w:r w:rsidRPr="00B77624">
              <w:rPr>
                <w:b w:val="0"/>
                <w:bCs/>
                <w:sz w:val="24"/>
                <w:szCs w:val="24"/>
              </w:rPr>
              <w:t>build and maintain positive relationships</w:t>
            </w:r>
            <w:r>
              <w:rPr>
                <w:b w:val="0"/>
                <w:bCs/>
                <w:sz w:val="24"/>
                <w:szCs w:val="24"/>
              </w:rPr>
              <w:t xml:space="preserve"> in the team</w:t>
            </w:r>
          </w:p>
          <w:p w14:paraId="7326177E" w14:textId="547C5D25" w:rsidR="00B77624" w:rsidRPr="00B77624" w:rsidRDefault="00B77624" w:rsidP="00B77624">
            <w:pPr>
              <w:rPr>
                <w:b w:val="0"/>
                <w:bCs/>
                <w:sz w:val="24"/>
                <w:szCs w:val="24"/>
              </w:rPr>
            </w:pPr>
          </w:p>
        </w:tc>
        <w:tc>
          <w:tcPr>
            <w:tcW w:w="3410" w:type="dxa"/>
          </w:tcPr>
          <w:p w14:paraId="0FD59B87" w14:textId="79C9DF2D" w:rsidR="005D7BE6" w:rsidRPr="00790DEC" w:rsidRDefault="00801B38" w:rsidP="005D7BE6">
            <w:pPr>
              <w:rPr>
                <w:b w:val="0"/>
                <w:bCs/>
                <w:sz w:val="24"/>
                <w:szCs w:val="24"/>
              </w:rPr>
            </w:pPr>
            <w:r w:rsidRPr="00801B38">
              <w:rPr>
                <w:b w:val="0"/>
                <w:bCs/>
                <w:sz w:val="24"/>
                <w:szCs w:val="24"/>
              </w:rPr>
              <w:t>M</w:t>
            </w:r>
            <w:r>
              <w:rPr>
                <w:b w:val="0"/>
                <w:bCs/>
                <w:sz w:val="24"/>
                <w:szCs w:val="24"/>
              </w:rPr>
              <w:t xml:space="preserve">ade insured </w:t>
            </w:r>
            <w:r w:rsidRPr="00801B38">
              <w:rPr>
                <w:b w:val="0"/>
                <w:bCs/>
                <w:sz w:val="24"/>
                <w:szCs w:val="24"/>
              </w:rPr>
              <w:t>the project run smoothly and successfully</w:t>
            </w:r>
            <w:r>
              <w:rPr>
                <w:b w:val="0"/>
                <w:bCs/>
                <w:sz w:val="24"/>
                <w:szCs w:val="24"/>
              </w:rPr>
              <w:t>, and he provided extra help while the team prepared the presentation.</w:t>
            </w:r>
          </w:p>
        </w:tc>
      </w:tr>
    </w:tbl>
    <w:p w14:paraId="476655B8" w14:textId="77777777" w:rsidR="002C44C5" w:rsidRPr="00B32C58" w:rsidRDefault="002C44C5" w:rsidP="00B32C58"/>
    <w:p w14:paraId="1914CD4C" w14:textId="6DBA9BA1" w:rsidR="00413128" w:rsidRDefault="009B1D9E" w:rsidP="00497E60">
      <w:pPr>
        <w:pStyle w:val="Heading1"/>
      </w:pPr>
      <w:bookmarkStart w:id="90" w:name="_Toc125721927"/>
      <w:bookmarkStart w:id="91" w:name="OLE_LINK15"/>
      <w:bookmarkStart w:id="92" w:name="_Toc126508285"/>
      <w:r>
        <w:t xml:space="preserve">3. </w:t>
      </w:r>
      <w:r w:rsidR="00B32C58" w:rsidRPr="00B32C58">
        <w:t>Methods and approach</w:t>
      </w:r>
      <w:bookmarkEnd w:id="90"/>
      <w:bookmarkEnd w:id="92"/>
    </w:p>
    <w:p w14:paraId="37009AB6" w14:textId="5FB69365" w:rsidR="00413128" w:rsidRDefault="009B1D9E" w:rsidP="00497E60">
      <w:pPr>
        <w:pStyle w:val="Heading2"/>
        <w:rPr>
          <w:b/>
          <w:lang w:eastAsia="zh-CN"/>
        </w:rPr>
      </w:pPr>
      <w:bookmarkStart w:id="93" w:name="_Toc125721928"/>
      <w:bookmarkStart w:id="94" w:name="_Toc126508286"/>
      <w:r>
        <w:rPr>
          <w:lang w:eastAsia="zh-CN"/>
        </w:rPr>
        <w:t xml:space="preserve">3.1 </w:t>
      </w:r>
      <w:r w:rsidR="00413128">
        <w:rPr>
          <w:lang w:eastAsia="zh-CN"/>
        </w:rPr>
        <w:t>M</w:t>
      </w:r>
      <w:r w:rsidR="00413128" w:rsidRPr="00413128">
        <w:rPr>
          <w:lang w:eastAsia="zh-CN"/>
        </w:rPr>
        <w:t>apping</w:t>
      </w:r>
      <w:bookmarkEnd w:id="94"/>
    </w:p>
    <w:p w14:paraId="23AE930E" w14:textId="213A73E4" w:rsidR="00752203" w:rsidRPr="00F555CE" w:rsidRDefault="00413128" w:rsidP="00C262F3">
      <w:pPr>
        <w:pStyle w:val="Content"/>
        <w:rPr>
          <w:rFonts w:eastAsia="SimSun"/>
          <w:lang w:eastAsia="zh-CN"/>
        </w:rPr>
      </w:pPr>
      <w:r>
        <w:rPr>
          <w:lang w:eastAsia="zh-CN"/>
        </w:rPr>
        <w:t xml:space="preserve">Mapping is a powerful tool for identifying and understanding the problem and target users. The process of mapping involves </w:t>
      </w:r>
      <w:r w:rsidR="00752203" w:rsidRPr="00752203">
        <w:rPr>
          <w:lang w:eastAsia="zh-CN"/>
        </w:rPr>
        <w:t>customer journey maps,</w:t>
      </w:r>
      <w:r w:rsidR="00752203">
        <w:rPr>
          <w:lang w:eastAsia="zh-CN"/>
        </w:rPr>
        <w:t xml:space="preserve"> stakeholders’ maps</w:t>
      </w:r>
      <w:r w:rsidR="00752203" w:rsidRPr="00752203">
        <w:rPr>
          <w:lang w:eastAsia="zh-CN"/>
        </w:rPr>
        <w:t xml:space="preserve"> and solution maps</w:t>
      </w:r>
      <w:r w:rsidR="00752203">
        <w:rPr>
          <w:lang w:eastAsia="zh-CN"/>
        </w:rPr>
        <w:t xml:space="preserve"> </w:t>
      </w:r>
      <w:r w:rsidR="00752203" w:rsidRPr="00752203">
        <w:rPr>
          <w:lang w:eastAsia="zh-CN"/>
        </w:rPr>
        <w:t>(Google Ventures, 2014)</w:t>
      </w:r>
      <w:r w:rsidR="00752203">
        <w:rPr>
          <w:lang w:eastAsia="zh-CN"/>
        </w:rPr>
        <w:t xml:space="preserve">. </w:t>
      </w:r>
      <w:r w:rsidR="00752203" w:rsidRPr="00752203">
        <w:t xml:space="preserve">One of the key benefits of mapping in a Design Sprint is that it </w:t>
      </w:r>
      <w:r w:rsidR="00041D02">
        <w:t>f</w:t>
      </w:r>
      <w:r w:rsidR="00041D02" w:rsidRPr="00041D02">
        <w:t xml:space="preserve">acilitates </w:t>
      </w:r>
      <w:r w:rsidR="00752203" w:rsidRPr="00752203">
        <w:t>a shared understanding among team members (Brown &amp; Wyatt, 2010). By creat</w:t>
      </w:r>
      <w:r w:rsidR="00752203">
        <w:t>ing</w:t>
      </w:r>
      <w:r w:rsidR="00752203" w:rsidRPr="00752203">
        <w:t xml:space="preserve"> the </w:t>
      </w:r>
      <w:r w:rsidR="00752203">
        <w:t xml:space="preserve">journey </w:t>
      </w:r>
      <w:r w:rsidR="00752203" w:rsidRPr="00752203">
        <w:t xml:space="preserve">map, the team </w:t>
      </w:r>
      <w:r w:rsidR="004A6F8F">
        <w:t>can</w:t>
      </w:r>
      <w:r w:rsidR="00752203" w:rsidRPr="00752203">
        <w:t xml:space="preserve"> </w:t>
      </w:r>
      <w:r w:rsidR="00041D02">
        <w:t>identify</w:t>
      </w:r>
      <w:r w:rsidR="00752203" w:rsidRPr="00752203">
        <w:t xml:space="preserve"> the problem </w:t>
      </w:r>
      <w:r w:rsidR="00752203">
        <w:t xml:space="preserve">and know who can get benefit from the report kit </w:t>
      </w:r>
      <w:r w:rsidR="00752203" w:rsidRPr="00752203">
        <w:t>from different perspective</w:t>
      </w:r>
      <w:r w:rsidR="00752203">
        <w:t>s</w:t>
      </w:r>
      <w:r w:rsidR="00752203" w:rsidRPr="00752203">
        <w:t xml:space="preserve">, and </w:t>
      </w:r>
      <w:r w:rsidR="00041D02">
        <w:t>find</w:t>
      </w:r>
      <w:r w:rsidR="00752203" w:rsidRPr="00752203">
        <w:t xml:space="preserve"> solutions that may have been missed otherwise</w:t>
      </w:r>
      <w:r w:rsidR="00752203">
        <w:t xml:space="preserve"> </w:t>
      </w:r>
      <w:r w:rsidR="00752203" w:rsidRPr="00752203">
        <w:t xml:space="preserve">(Brown &amp; Wyatt, 2010). </w:t>
      </w:r>
    </w:p>
    <w:p w14:paraId="14CD433A" w14:textId="79A75945" w:rsidR="00413128" w:rsidRDefault="009B1D9E" w:rsidP="00497E60">
      <w:pPr>
        <w:pStyle w:val="Heading2"/>
        <w:rPr>
          <w:b/>
          <w:lang w:eastAsia="zh-CN"/>
        </w:rPr>
      </w:pPr>
      <w:bookmarkStart w:id="95" w:name="_Toc126508287"/>
      <w:r>
        <w:rPr>
          <w:lang w:eastAsia="zh-CN"/>
        </w:rPr>
        <w:t xml:space="preserve">3.2 </w:t>
      </w:r>
      <w:r w:rsidR="00413128">
        <w:rPr>
          <w:lang w:eastAsia="zh-CN"/>
        </w:rPr>
        <w:t>S</w:t>
      </w:r>
      <w:r w:rsidR="00413128" w:rsidRPr="00413128">
        <w:rPr>
          <w:lang w:eastAsia="zh-CN"/>
        </w:rPr>
        <w:t>ketching</w:t>
      </w:r>
      <w:bookmarkEnd w:id="95"/>
    </w:p>
    <w:p w14:paraId="6B56D5AD" w14:textId="0D233D2B" w:rsidR="00752203" w:rsidRPr="00F555CE" w:rsidRDefault="00752203" w:rsidP="00C262F3">
      <w:pPr>
        <w:pStyle w:val="Content"/>
        <w:rPr>
          <w:lang w:eastAsia="zh-CN"/>
        </w:rPr>
      </w:pPr>
      <w:r w:rsidRPr="00752203">
        <w:rPr>
          <w:lang w:eastAsia="zh-CN"/>
        </w:rPr>
        <w:t>Sketching is used to generate and explore ideas visually</w:t>
      </w:r>
      <w:r>
        <w:rPr>
          <w:lang w:eastAsia="zh-CN"/>
        </w:rPr>
        <w:t xml:space="preserve">, including </w:t>
      </w:r>
      <w:r w:rsidRPr="00752203">
        <w:rPr>
          <w:lang w:eastAsia="zh-CN"/>
        </w:rPr>
        <w:t xml:space="preserve">storyboards, and </w:t>
      </w:r>
      <w:bookmarkStart w:id="96" w:name="OLE_LINK3"/>
      <w:r w:rsidRPr="00752203">
        <w:rPr>
          <w:lang w:eastAsia="zh-CN"/>
        </w:rPr>
        <w:t xml:space="preserve">visual </w:t>
      </w:r>
      <w:bookmarkEnd w:id="96"/>
      <w:r w:rsidRPr="00752203">
        <w:rPr>
          <w:lang w:eastAsia="zh-CN"/>
        </w:rPr>
        <w:t>representations of the user experience</w:t>
      </w:r>
      <w:r>
        <w:rPr>
          <w:lang w:eastAsia="zh-CN"/>
        </w:rPr>
        <w:t xml:space="preserve"> </w:t>
      </w:r>
      <w:r w:rsidRPr="00752203">
        <w:rPr>
          <w:lang w:eastAsia="zh-CN"/>
        </w:rPr>
        <w:t>(Brown &amp; Wyatt, 2010)</w:t>
      </w:r>
      <w:r>
        <w:rPr>
          <w:lang w:eastAsia="zh-CN"/>
        </w:rPr>
        <w:t xml:space="preserve">. It </w:t>
      </w:r>
      <w:r w:rsidRPr="00752203">
        <w:rPr>
          <w:lang w:eastAsia="zh-CN"/>
        </w:rPr>
        <w:t>is an effective tool because it is fast, low-fidelity, and non-committal (Google Ventures, 2014</w:t>
      </w:r>
      <w:r w:rsidR="00041D02" w:rsidRPr="00752203">
        <w:rPr>
          <w:lang w:eastAsia="zh-CN"/>
        </w:rPr>
        <w:t>)</w:t>
      </w:r>
      <w:r w:rsidR="00041D02">
        <w:rPr>
          <w:lang w:eastAsia="zh-CN"/>
        </w:rPr>
        <w:t>. Sketching</w:t>
      </w:r>
      <w:r>
        <w:rPr>
          <w:lang w:eastAsia="zh-CN"/>
        </w:rPr>
        <w:t xml:space="preserve"> helped the team to create </w:t>
      </w:r>
      <w:r w:rsidRPr="00752203">
        <w:rPr>
          <w:lang w:eastAsia="zh-CN"/>
        </w:rPr>
        <w:t>a visual representation of the</w:t>
      </w:r>
      <w:r>
        <w:rPr>
          <w:lang w:eastAsia="zh-CN"/>
        </w:rPr>
        <w:t xml:space="preserve"> report prototype</w:t>
      </w:r>
      <w:r w:rsidRPr="00752203">
        <w:rPr>
          <w:lang w:eastAsia="zh-CN"/>
        </w:rPr>
        <w:t xml:space="preserve"> solution that can be easily understood</w:t>
      </w:r>
      <w:r>
        <w:rPr>
          <w:lang w:eastAsia="zh-CN"/>
        </w:rPr>
        <w:t xml:space="preserve">. By following the 4 steps of sketching, </w:t>
      </w:r>
      <w:r w:rsidR="00041D02" w:rsidRPr="00041D02">
        <w:rPr>
          <w:lang w:eastAsia="zh-CN"/>
        </w:rPr>
        <w:t xml:space="preserve">the team members collected a large amount of information, drew different data visually sketches based on the information and SDGs, combined various indicators and text parts into the report prototype, and continuously determined the details of the report prototype </w:t>
      </w:r>
      <w:r w:rsidRPr="00752203">
        <w:rPr>
          <w:lang w:eastAsia="zh-CN"/>
        </w:rPr>
        <w:t xml:space="preserve">(Knapp &amp; </w:t>
      </w:r>
      <w:proofErr w:type="spellStart"/>
      <w:r w:rsidRPr="00752203">
        <w:rPr>
          <w:lang w:eastAsia="zh-CN"/>
        </w:rPr>
        <w:t>Zeratsky</w:t>
      </w:r>
      <w:proofErr w:type="spellEnd"/>
      <w:r w:rsidRPr="00752203">
        <w:rPr>
          <w:lang w:eastAsia="zh-CN"/>
        </w:rPr>
        <w:t>, 2016)</w:t>
      </w:r>
      <w:r>
        <w:rPr>
          <w:lang w:eastAsia="zh-CN"/>
        </w:rPr>
        <w:t>.</w:t>
      </w:r>
    </w:p>
    <w:p w14:paraId="65847FE4" w14:textId="3F8726D2" w:rsidR="00413128" w:rsidRDefault="009B1D9E" w:rsidP="00497E60">
      <w:pPr>
        <w:pStyle w:val="Heading2"/>
        <w:rPr>
          <w:b/>
          <w:lang w:eastAsia="zh-CN"/>
        </w:rPr>
      </w:pPr>
      <w:bookmarkStart w:id="97" w:name="_Toc126508288"/>
      <w:r>
        <w:rPr>
          <w:lang w:eastAsia="zh-CN"/>
        </w:rPr>
        <w:t xml:space="preserve">3.3 </w:t>
      </w:r>
      <w:r w:rsidR="00413128">
        <w:rPr>
          <w:lang w:eastAsia="zh-CN"/>
        </w:rPr>
        <w:t>P</w:t>
      </w:r>
      <w:r w:rsidR="00413128" w:rsidRPr="00413128">
        <w:rPr>
          <w:lang w:eastAsia="zh-CN"/>
        </w:rPr>
        <w:t>rototyping</w:t>
      </w:r>
      <w:bookmarkEnd w:id="97"/>
    </w:p>
    <w:p w14:paraId="2710D72A" w14:textId="4C62678C" w:rsidR="00752203" w:rsidRDefault="00752203" w:rsidP="00C262F3">
      <w:pPr>
        <w:pStyle w:val="Content"/>
        <w:rPr>
          <w:lang w:eastAsia="zh-CN"/>
        </w:rPr>
      </w:pPr>
      <w:r w:rsidRPr="00752203">
        <w:rPr>
          <w:lang w:eastAsia="zh-CN"/>
        </w:rPr>
        <w:t xml:space="preserve">The goal of prototyping is to create a tangible representation of the solution, which can then be tested with users and refined based on feedback (Knapp &amp; </w:t>
      </w:r>
      <w:proofErr w:type="spellStart"/>
      <w:r w:rsidRPr="00752203">
        <w:rPr>
          <w:lang w:eastAsia="zh-CN"/>
        </w:rPr>
        <w:t>Zeratsky</w:t>
      </w:r>
      <w:proofErr w:type="spellEnd"/>
      <w:r w:rsidRPr="00752203">
        <w:rPr>
          <w:lang w:eastAsia="zh-CN"/>
        </w:rPr>
        <w:t>, 2016</w:t>
      </w:r>
      <w:r w:rsidR="00FB2ECE" w:rsidRPr="00752203">
        <w:rPr>
          <w:lang w:eastAsia="zh-CN"/>
        </w:rPr>
        <w:t>)</w:t>
      </w:r>
      <w:r w:rsidR="00FB2ECE">
        <w:rPr>
          <w:lang w:eastAsia="zh-CN"/>
        </w:rPr>
        <w:t xml:space="preserve">. </w:t>
      </w:r>
      <w:r w:rsidR="00041D02">
        <w:rPr>
          <w:lang w:eastAsia="zh-CN"/>
        </w:rPr>
        <w:t>P</w:t>
      </w:r>
      <w:r w:rsidRPr="00752203">
        <w:rPr>
          <w:lang w:eastAsia="zh-CN"/>
        </w:rPr>
        <w:t>rototyping</w:t>
      </w:r>
      <w:r w:rsidRPr="00752203">
        <w:t xml:space="preserve"> allow</w:t>
      </w:r>
      <w:r w:rsidR="00041D02">
        <w:t>s</w:t>
      </w:r>
      <w:r w:rsidRPr="00752203">
        <w:t xml:space="preserve"> teams to test their solutions in a real-world environment </w:t>
      </w:r>
      <w:r>
        <w:t xml:space="preserve">without spending a large amount of time and </w:t>
      </w:r>
      <w:r w:rsidRPr="00752203">
        <w:t xml:space="preserve">resources </w:t>
      </w:r>
      <w:r w:rsidR="00196C4E">
        <w:t>on</w:t>
      </w:r>
      <w:r>
        <w:t xml:space="preserve"> building the report solution for next</w:t>
      </w:r>
      <w:r w:rsidR="00196C4E">
        <w:t>-</w:t>
      </w:r>
      <w:r>
        <w:t xml:space="preserve">step testing </w:t>
      </w:r>
      <w:r w:rsidRPr="00752203">
        <w:rPr>
          <w:lang w:eastAsia="zh-CN"/>
        </w:rPr>
        <w:t xml:space="preserve">(Knapp &amp; </w:t>
      </w:r>
      <w:proofErr w:type="spellStart"/>
      <w:r w:rsidRPr="00752203">
        <w:rPr>
          <w:lang w:eastAsia="zh-CN"/>
        </w:rPr>
        <w:t>Zeratsky</w:t>
      </w:r>
      <w:proofErr w:type="spellEnd"/>
      <w:r w:rsidRPr="00752203">
        <w:rPr>
          <w:lang w:eastAsia="zh-CN"/>
        </w:rPr>
        <w:t>, 2016)</w:t>
      </w:r>
      <w:r>
        <w:t>.</w:t>
      </w:r>
      <w:r w:rsidRPr="00752203">
        <w:t xml:space="preserve"> </w:t>
      </w:r>
      <w:bookmarkStart w:id="98" w:name="OLE_LINK23"/>
      <w:r w:rsidRPr="00752203">
        <w:t xml:space="preserve">Furthermore, </w:t>
      </w:r>
      <w:r w:rsidR="00041D02" w:rsidRPr="00041D02">
        <w:t xml:space="preserve">prototyping </w:t>
      </w:r>
      <w:r w:rsidR="00041D02" w:rsidRPr="00041D02">
        <w:lastRenderedPageBreak/>
        <w:t>allows teams to identify potential barriers to adoption in the report kit and make decisions about how to overcome these challenges</w:t>
      </w:r>
      <w:r w:rsidRPr="00752203">
        <w:t xml:space="preserve"> (Brown &amp; Wyatt, 2010).</w:t>
      </w:r>
      <w:bookmarkEnd w:id="98"/>
    </w:p>
    <w:p w14:paraId="52E9F851" w14:textId="0E27919D" w:rsidR="00413128" w:rsidRDefault="009B1D9E" w:rsidP="00497E60">
      <w:pPr>
        <w:pStyle w:val="Heading2"/>
        <w:rPr>
          <w:b/>
          <w:lang w:eastAsia="zh-CN"/>
        </w:rPr>
      </w:pPr>
      <w:bookmarkStart w:id="99" w:name="_Toc126508289"/>
      <w:r>
        <w:rPr>
          <w:lang w:eastAsia="zh-CN"/>
        </w:rPr>
        <w:t xml:space="preserve">3.4 </w:t>
      </w:r>
      <w:r w:rsidR="00413128">
        <w:rPr>
          <w:lang w:eastAsia="zh-CN"/>
        </w:rPr>
        <w:t>T</w:t>
      </w:r>
      <w:r w:rsidR="00413128" w:rsidRPr="00413128">
        <w:rPr>
          <w:lang w:eastAsia="zh-CN"/>
        </w:rPr>
        <w:t>esting</w:t>
      </w:r>
      <w:bookmarkEnd w:id="99"/>
    </w:p>
    <w:p w14:paraId="19D65BAF" w14:textId="09986664" w:rsidR="00C262F3" w:rsidRPr="002C44C5" w:rsidRDefault="00752203" w:rsidP="00C262F3">
      <w:pPr>
        <w:pStyle w:val="Content"/>
        <w:rPr>
          <w:lang w:eastAsia="zh-CN"/>
        </w:rPr>
      </w:pPr>
      <w:r>
        <w:rPr>
          <w:lang w:eastAsia="zh-CN"/>
        </w:rPr>
        <w:t>T</w:t>
      </w:r>
      <w:r w:rsidRPr="00752203">
        <w:rPr>
          <w:lang w:eastAsia="zh-CN"/>
        </w:rPr>
        <w:t>esting is an essential aspect that</w:t>
      </w:r>
      <w:r>
        <w:rPr>
          <w:lang w:eastAsia="zh-CN"/>
        </w:rPr>
        <w:t xml:space="preserve"> offer</w:t>
      </w:r>
      <w:r w:rsidR="00196C4E">
        <w:rPr>
          <w:lang w:eastAsia="zh-CN"/>
        </w:rPr>
        <w:t>s</w:t>
      </w:r>
      <w:r w:rsidRPr="00752203">
        <w:rPr>
          <w:lang w:eastAsia="zh-CN"/>
        </w:rPr>
        <w:t xml:space="preserve"> validating</w:t>
      </w:r>
      <w:r w:rsidRPr="00752203">
        <w:t xml:space="preserve"> </w:t>
      </w:r>
      <w:r w:rsidRPr="00752203">
        <w:rPr>
          <w:lang w:eastAsia="zh-CN"/>
        </w:rPr>
        <w:t>assumptions, gathering feedback</w:t>
      </w:r>
      <w:r>
        <w:rPr>
          <w:lang w:eastAsia="zh-CN"/>
        </w:rPr>
        <w:t xml:space="preserve"> and </w:t>
      </w:r>
      <w:r w:rsidRPr="00752203">
        <w:rPr>
          <w:lang w:eastAsia="zh-CN"/>
        </w:rPr>
        <w:t>identifying potential barriers</w:t>
      </w:r>
      <w:r w:rsidRPr="00752203">
        <w:t xml:space="preserve"> </w:t>
      </w:r>
      <w:r w:rsidRPr="00752203">
        <w:rPr>
          <w:lang w:eastAsia="zh-CN"/>
        </w:rPr>
        <w:t xml:space="preserve">(Knapp &amp; </w:t>
      </w:r>
      <w:proofErr w:type="spellStart"/>
      <w:r w:rsidRPr="00752203">
        <w:rPr>
          <w:lang w:eastAsia="zh-CN"/>
        </w:rPr>
        <w:t>Zeratsky</w:t>
      </w:r>
      <w:proofErr w:type="spellEnd"/>
      <w:r w:rsidRPr="00752203">
        <w:rPr>
          <w:lang w:eastAsia="zh-CN"/>
        </w:rPr>
        <w:t>, 2016</w:t>
      </w:r>
      <w:r w:rsidR="00F555CE" w:rsidRPr="00752203">
        <w:rPr>
          <w:lang w:eastAsia="zh-CN"/>
        </w:rPr>
        <w:t>).</w:t>
      </w:r>
      <w:r w:rsidR="00F555CE">
        <w:rPr>
          <w:lang w:eastAsia="zh-CN"/>
        </w:rPr>
        <w:t xml:space="preserve"> The</w:t>
      </w:r>
      <w:r w:rsidR="0004530A">
        <w:rPr>
          <w:lang w:eastAsia="zh-CN"/>
        </w:rPr>
        <w:t xml:space="preserve"> testing program</w:t>
      </w:r>
      <w:r w:rsidR="0004530A" w:rsidRPr="0004530A">
        <w:t xml:space="preserve"> </w:t>
      </w:r>
      <w:r w:rsidR="0004530A" w:rsidRPr="0004530A">
        <w:rPr>
          <w:lang w:eastAsia="zh-CN"/>
        </w:rPr>
        <w:t xml:space="preserve">proved that our report </w:t>
      </w:r>
      <w:r w:rsidR="0004530A">
        <w:rPr>
          <w:lang w:eastAsia="zh-CN"/>
        </w:rPr>
        <w:t xml:space="preserve">kit </w:t>
      </w:r>
      <w:r w:rsidR="0004530A" w:rsidRPr="0004530A">
        <w:rPr>
          <w:lang w:eastAsia="zh-CN"/>
        </w:rPr>
        <w:t>prototype is effective and satisfactory.</w:t>
      </w:r>
      <w:r w:rsidR="0004530A">
        <w:rPr>
          <w:lang w:eastAsia="zh-CN"/>
        </w:rPr>
        <w:t xml:space="preserve"> </w:t>
      </w:r>
      <w:r w:rsidR="0004530A">
        <w:rPr>
          <w:rFonts w:hint="eastAsia"/>
          <w:lang w:eastAsia="zh-CN"/>
        </w:rPr>
        <w:t>And</w:t>
      </w:r>
      <w:r w:rsidR="0004530A">
        <w:rPr>
          <w:lang w:eastAsia="zh-CN"/>
        </w:rPr>
        <w:t xml:space="preserve"> testing provided </w:t>
      </w:r>
      <w:r w:rsidR="0004530A" w:rsidRPr="0004530A">
        <w:rPr>
          <w:lang w:eastAsia="zh-CN"/>
        </w:rPr>
        <w:t xml:space="preserve">teams with a deeper understanding of their </w:t>
      </w:r>
      <w:bookmarkStart w:id="100" w:name="OLE_LINK13"/>
      <w:r w:rsidR="0004530A" w:rsidRPr="0004530A">
        <w:rPr>
          <w:lang w:eastAsia="zh-CN"/>
        </w:rPr>
        <w:t xml:space="preserve">user </w:t>
      </w:r>
      <w:bookmarkEnd w:id="100"/>
      <w:r w:rsidR="0004530A" w:rsidRPr="0004530A">
        <w:rPr>
          <w:lang w:eastAsia="zh-CN"/>
        </w:rPr>
        <w:t xml:space="preserve">and </w:t>
      </w:r>
      <w:r w:rsidR="00D318F2" w:rsidRPr="0004530A">
        <w:rPr>
          <w:lang w:eastAsia="zh-CN"/>
        </w:rPr>
        <w:t>users</w:t>
      </w:r>
      <w:r w:rsidR="00D318F2">
        <w:rPr>
          <w:lang w:eastAsia="zh-CN"/>
        </w:rPr>
        <w:t>’</w:t>
      </w:r>
      <w:r w:rsidR="00D318F2" w:rsidRPr="0004530A">
        <w:rPr>
          <w:lang w:eastAsia="zh-CN"/>
        </w:rPr>
        <w:t xml:space="preserve"> </w:t>
      </w:r>
      <w:r w:rsidR="0004530A" w:rsidRPr="0004530A">
        <w:rPr>
          <w:lang w:eastAsia="zh-CN"/>
        </w:rPr>
        <w:t xml:space="preserve">needs, which can help teams to create more effective and user-centred </w:t>
      </w:r>
      <w:r w:rsidR="0004530A">
        <w:rPr>
          <w:lang w:eastAsia="zh-CN"/>
        </w:rPr>
        <w:t>report solutions</w:t>
      </w:r>
      <w:r w:rsidR="0083604E">
        <w:rPr>
          <w:lang w:eastAsia="zh-CN"/>
        </w:rPr>
        <w:t xml:space="preserve">, </w:t>
      </w:r>
      <w:r w:rsidR="0083604E" w:rsidRPr="0083604E">
        <w:rPr>
          <w:lang w:eastAsia="zh-CN"/>
        </w:rPr>
        <w:t>identify areas that need improvement and make adjustment</w:t>
      </w:r>
      <w:r w:rsidR="0083604E">
        <w:rPr>
          <w:lang w:eastAsia="zh-CN"/>
        </w:rPr>
        <w:t>s</w:t>
      </w:r>
      <w:r w:rsidR="0004530A" w:rsidRPr="0004530A">
        <w:rPr>
          <w:lang w:eastAsia="zh-CN"/>
        </w:rPr>
        <w:t xml:space="preserve"> </w:t>
      </w:r>
      <w:r w:rsidR="0083604E">
        <w:rPr>
          <w:lang w:eastAsia="zh-CN"/>
        </w:rPr>
        <w:t>for the next stage</w:t>
      </w:r>
      <w:r w:rsidR="0083604E" w:rsidRPr="00752203">
        <w:t xml:space="preserve"> (</w:t>
      </w:r>
      <w:r w:rsidR="0004530A" w:rsidRPr="00752203">
        <w:t>Brown &amp; Wyatt, 2010).</w:t>
      </w:r>
    </w:p>
    <w:p w14:paraId="6AECE76A" w14:textId="37E8B120" w:rsidR="00B32C58" w:rsidRPr="00497E60" w:rsidRDefault="009B1D9E" w:rsidP="00497E60">
      <w:pPr>
        <w:pStyle w:val="Heading1"/>
      </w:pPr>
      <w:bookmarkStart w:id="101" w:name="_Toc126508290"/>
      <w:r w:rsidRPr="00497E60">
        <w:t>4.</w:t>
      </w:r>
      <w:r w:rsidR="00A53E72">
        <w:t xml:space="preserve"> </w:t>
      </w:r>
      <w:r w:rsidR="00B32C58" w:rsidRPr="00497E60">
        <w:t xml:space="preserve">Challenge </w:t>
      </w:r>
      <w:r w:rsidR="00824A68" w:rsidRPr="00497E60">
        <w:t>A</w:t>
      </w:r>
      <w:r w:rsidR="00B32C58" w:rsidRPr="00497E60">
        <w:t>nalysis</w:t>
      </w:r>
      <w:bookmarkEnd w:id="93"/>
      <w:bookmarkEnd w:id="101"/>
    </w:p>
    <w:p w14:paraId="7830F725" w14:textId="58E68C8A" w:rsidR="00B921B2" w:rsidRPr="001E6E25" w:rsidRDefault="009B1D9E" w:rsidP="00497E60">
      <w:pPr>
        <w:pStyle w:val="Heading2"/>
        <w:rPr>
          <w:lang w:val="en-US"/>
        </w:rPr>
      </w:pPr>
      <w:bookmarkStart w:id="102" w:name="_Toc126508291"/>
      <w:r w:rsidRPr="00497E60">
        <w:t xml:space="preserve">4.1 </w:t>
      </w:r>
      <w:r w:rsidR="001E6E25">
        <w:rPr>
          <w:lang w:val="en-US"/>
        </w:rPr>
        <w:t>Background</w:t>
      </w:r>
      <w:bookmarkEnd w:id="102"/>
    </w:p>
    <w:p w14:paraId="718815A3" w14:textId="3DFE6DEC" w:rsidR="00D22AA2" w:rsidRPr="00CA1220" w:rsidRDefault="00460433" w:rsidP="00C262F3">
      <w:pPr>
        <w:pStyle w:val="Content"/>
        <w:rPr>
          <w:rFonts w:eastAsia="SimSun"/>
          <w:lang w:eastAsia="zh-CN"/>
        </w:rPr>
      </w:pPr>
      <w:r w:rsidRPr="00C262F3">
        <w:t xml:space="preserve">The Banksia Foundation is an Australian-based non-profit </w:t>
      </w:r>
      <w:r w:rsidR="00FC5FA6">
        <w:t>organisation</w:t>
      </w:r>
      <w:r w:rsidRPr="00C262F3">
        <w:t xml:space="preserve"> dedicated to promoting sustainability and environmental leadership</w:t>
      </w:r>
      <w:r w:rsidR="00E9763A" w:rsidRPr="00C262F3">
        <w:t xml:space="preserve"> (Banksia, n.d.)</w:t>
      </w:r>
      <w:r w:rsidRPr="00C262F3">
        <w:t xml:space="preserve">. The Foundation </w:t>
      </w:r>
      <w:r w:rsidR="00FC5FA6">
        <w:t>recognise</w:t>
      </w:r>
      <w:r w:rsidRPr="00C262F3">
        <w:t xml:space="preserve">s individuals and </w:t>
      </w:r>
      <w:r w:rsidR="00FC5FA6">
        <w:t>organisation</w:t>
      </w:r>
      <w:r w:rsidRPr="00C262F3">
        <w:t xml:space="preserve">s that </w:t>
      </w:r>
      <w:r w:rsidR="00FC5FA6">
        <w:t>make</w:t>
      </w:r>
      <w:r w:rsidRPr="00C262F3">
        <w:t xml:space="preserve"> a positive impact on the environment and communities through their leadership</w:t>
      </w:r>
      <w:r w:rsidR="00C262F3">
        <w:t xml:space="preserve"> and</w:t>
      </w:r>
      <w:r w:rsidRPr="00C262F3">
        <w:t xml:space="preserve"> </w:t>
      </w:r>
      <w:r w:rsidR="00C262F3" w:rsidRPr="00C262F3">
        <w:t>initiatives (</w:t>
      </w:r>
      <w:r w:rsidR="00E9763A" w:rsidRPr="00C262F3">
        <w:t>Banksia, 2022)</w:t>
      </w:r>
      <w:r w:rsidRPr="00C262F3">
        <w:t>. The Foundation’s mission is to create a sustainable future by inspiring, educating and celebrating leadership</w:t>
      </w:r>
      <w:r w:rsidR="00E9763A" w:rsidRPr="00C262F3">
        <w:t xml:space="preserve"> (Banksia, n.d.)</w:t>
      </w:r>
      <w:r w:rsidRPr="00C262F3">
        <w:t>.</w:t>
      </w:r>
      <w:r w:rsidR="00B921B2" w:rsidRPr="00C262F3">
        <w:t xml:space="preserve"> </w:t>
      </w:r>
      <w:r w:rsidR="006E5C1D" w:rsidRPr="00C262F3">
        <w:t>The challenge that the Banksia Foundation faces is to provide its awardees with a report card on their leadership to the UN SDGs.</w:t>
      </w:r>
      <w:r w:rsidR="00E9763A" w:rsidRPr="00C262F3">
        <w:t xml:space="preserve"> </w:t>
      </w:r>
      <w:r w:rsidR="006E5C1D" w:rsidRPr="00C262F3">
        <w:t xml:space="preserve">The Foundation </w:t>
      </w:r>
      <w:r w:rsidR="00FC5FA6">
        <w:t>recognise</w:t>
      </w:r>
      <w:r w:rsidR="006E5C1D" w:rsidRPr="00C262F3">
        <w:t xml:space="preserve">s the need for </w:t>
      </w:r>
      <w:r w:rsidR="00C262F3" w:rsidRPr="00C262F3">
        <w:t>greater analysis and support of</w:t>
      </w:r>
      <w:r w:rsidR="00C262F3">
        <w:t xml:space="preserve"> entrants’ </w:t>
      </w:r>
      <w:r w:rsidR="00C262F3" w:rsidRPr="00C262F3">
        <w:t xml:space="preserve">performance </w:t>
      </w:r>
      <w:r w:rsidR="006E5C1D" w:rsidRPr="00C262F3">
        <w:t>in sustainability leadership and wants to provide its awardees with a</w:t>
      </w:r>
      <w:r w:rsidR="00F555CE">
        <w:t>n</w:t>
      </w:r>
      <w:r w:rsidR="006E5C1D" w:rsidRPr="00C262F3">
        <w:t xml:space="preserve"> evaluation of their sustainability performance</w:t>
      </w:r>
      <w:r w:rsidR="00E9763A" w:rsidRPr="00C262F3">
        <w:t xml:space="preserve"> (Banksia,</w:t>
      </w:r>
      <w:r w:rsidR="00CA1220">
        <w:t xml:space="preserve"> </w:t>
      </w:r>
      <w:r w:rsidR="00E9763A" w:rsidRPr="00C262F3">
        <w:t xml:space="preserve">2022). </w:t>
      </w:r>
      <w:r w:rsidR="00430489" w:rsidRPr="00C262F3">
        <w:t xml:space="preserve">The </w:t>
      </w:r>
      <w:r w:rsidR="00D22AA2" w:rsidRPr="00C262F3">
        <w:t xml:space="preserve">stakeholders’ </w:t>
      </w:r>
      <w:r w:rsidR="00754865" w:rsidRPr="00C262F3">
        <w:t>analysi</w:t>
      </w:r>
      <w:r w:rsidR="00C262F3" w:rsidRPr="00C262F3">
        <w:t>s (</w:t>
      </w:r>
      <w:r w:rsidR="00430489" w:rsidRPr="00C262F3">
        <w:t>Appendix A</w:t>
      </w:r>
      <w:r w:rsidR="00C262F3" w:rsidRPr="00C262F3">
        <w:t>)</w:t>
      </w:r>
      <w:r w:rsidR="00430489" w:rsidRPr="00C262F3">
        <w:t xml:space="preserve"> provides a</w:t>
      </w:r>
      <w:r w:rsidR="00F555CE">
        <w:t>n</w:t>
      </w:r>
      <w:r w:rsidR="00430489" w:rsidRPr="00C262F3">
        <w:t xml:space="preserve"> overview of the</w:t>
      </w:r>
      <w:r w:rsidR="00D30F8C" w:rsidRPr="00C262F3">
        <w:t xml:space="preserve"> </w:t>
      </w:r>
      <w:r w:rsidR="00430489" w:rsidRPr="00C262F3">
        <w:t xml:space="preserve">stakeholders that need to be considered in the challenge. The map shows the key stakeholders involved, including the Banksia Foundation, awardees, </w:t>
      </w:r>
      <w:r w:rsidR="00D22AA2" w:rsidRPr="00C262F3">
        <w:t>award spons</w:t>
      </w:r>
      <w:r w:rsidR="00D30F8C" w:rsidRPr="00C262F3">
        <w:t>o</w:t>
      </w:r>
      <w:r w:rsidR="00D22AA2" w:rsidRPr="00C262F3">
        <w:t>rs</w:t>
      </w:r>
      <w:r w:rsidR="00430489" w:rsidRPr="00C262F3">
        <w:t xml:space="preserve"> and </w:t>
      </w:r>
      <w:r w:rsidR="00D22AA2" w:rsidRPr="00C262F3">
        <w:t>other sta</w:t>
      </w:r>
      <w:r w:rsidR="00D30F8C" w:rsidRPr="00C262F3">
        <w:t>ke</w:t>
      </w:r>
      <w:r w:rsidR="00D22AA2" w:rsidRPr="00C262F3">
        <w:t>holders</w:t>
      </w:r>
      <w:r w:rsidR="00430489" w:rsidRPr="00C262F3">
        <w:t>.</w:t>
      </w:r>
      <w:r w:rsidR="00A53E72" w:rsidRPr="00A53E72">
        <w:t xml:space="preserve"> </w:t>
      </w:r>
      <w:r w:rsidR="00A53E72" w:rsidRPr="00A53E72">
        <w:t xml:space="preserve">The team </w:t>
      </w:r>
      <w:bookmarkStart w:id="103" w:name="OLE_LINK1"/>
      <w:r w:rsidR="00A53E72" w:rsidRPr="00A53E72">
        <w:t>focuse</w:t>
      </w:r>
      <w:r w:rsidR="00A53E72">
        <w:rPr>
          <w:lang w:val="en-US"/>
        </w:rPr>
        <w:t>d</w:t>
      </w:r>
      <w:r w:rsidR="00A53E72" w:rsidRPr="00A53E72">
        <w:t xml:space="preserve"> </w:t>
      </w:r>
      <w:bookmarkEnd w:id="103"/>
      <w:r w:rsidR="00A53E72" w:rsidRPr="00A53E72">
        <w:t>on creating a standardized, user-friendly, and educational report that is easy to produce.</w:t>
      </w:r>
    </w:p>
    <w:p w14:paraId="39A76525" w14:textId="22DD32D3" w:rsidR="005D5417" w:rsidRDefault="009B1D9E" w:rsidP="00497E60">
      <w:pPr>
        <w:pStyle w:val="Heading2"/>
        <w:rPr>
          <w:b/>
        </w:rPr>
      </w:pPr>
      <w:bookmarkStart w:id="104" w:name="_Toc126508292"/>
      <w:r>
        <w:t xml:space="preserve">4.2 </w:t>
      </w:r>
      <w:r w:rsidR="005D5417" w:rsidRPr="005D5417">
        <w:t>Challenge Map</w:t>
      </w:r>
      <w:bookmarkEnd w:id="104"/>
    </w:p>
    <w:p w14:paraId="21676109" w14:textId="438A4F25" w:rsidR="00297DAF" w:rsidRPr="00CA1220" w:rsidRDefault="00D22AA2" w:rsidP="00D318F2">
      <w:pPr>
        <w:jc w:val="both"/>
        <w:rPr>
          <w:rFonts w:eastAsia="SimSun"/>
          <w:b w:val="0"/>
          <w:sz w:val="24"/>
          <w:szCs w:val="24"/>
          <w:lang w:eastAsia="zh-CN"/>
        </w:rPr>
      </w:pPr>
      <w:r>
        <w:rPr>
          <w:b w:val="0"/>
          <w:sz w:val="24"/>
          <w:szCs w:val="24"/>
        </w:rPr>
        <w:t xml:space="preserve">According to the </w:t>
      </w:r>
      <w:r w:rsidR="00754865">
        <w:rPr>
          <w:b w:val="0"/>
          <w:sz w:val="24"/>
          <w:szCs w:val="24"/>
        </w:rPr>
        <w:t xml:space="preserve">stakeholders </w:t>
      </w:r>
      <w:r>
        <w:rPr>
          <w:b w:val="0"/>
          <w:sz w:val="24"/>
          <w:szCs w:val="24"/>
        </w:rPr>
        <w:t xml:space="preserve">and the </w:t>
      </w:r>
      <w:r w:rsidR="005E32B0">
        <w:rPr>
          <w:b w:val="0"/>
          <w:sz w:val="24"/>
          <w:szCs w:val="24"/>
        </w:rPr>
        <w:t>team analysis</w:t>
      </w:r>
      <w:r w:rsidR="00754865">
        <w:rPr>
          <w:b w:val="0"/>
          <w:sz w:val="24"/>
          <w:szCs w:val="24"/>
        </w:rPr>
        <w:t xml:space="preserve">, the </w:t>
      </w:r>
      <w:r w:rsidR="005D5417">
        <w:rPr>
          <w:b w:val="0"/>
          <w:sz w:val="24"/>
          <w:szCs w:val="24"/>
        </w:rPr>
        <w:t>c</w:t>
      </w:r>
      <w:r w:rsidR="005D5417" w:rsidRPr="005D5417">
        <w:rPr>
          <w:b w:val="0"/>
          <w:sz w:val="24"/>
          <w:szCs w:val="24"/>
        </w:rPr>
        <w:t>hallenge map</w:t>
      </w:r>
      <w:r w:rsidR="005D5417">
        <w:rPr>
          <w:b w:val="0"/>
          <w:sz w:val="24"/>
          <w:szCs w:val="24"/>
        </w:rPr>
        <w:t xml:space="preserve"> </w:t>
      </w:r>
      <w:r w:rsidR="00D30F8C">
        <w:rPr>
          <w:b w:val="0"/>
          <w:sz w:val="24"/>
          <w:szCs w:val="24"/>
        </w:rPr>
        <w:t xml:space="preserve">was </w:t>
      </w:r>
      <w:r w:rsidR="00754865">
        <w:rPr>
          <w:b w:val="0"/>
          <w:sz w:val="24"/>
          <w:szCs w:val="24"/>
        </w:rPr>
        <w:t>provided</w:t>
      </w:r>
      <w:r w:rsidR="00D30F8C">
        <w:rPr>
          <w:b w:val="0"/>
          <w:sz w:val="24"/>
          <w:szCs w:val="24"/>
        </w:rPr>
        <w:t xml:space="preserve"> (Appendix B)</w:t>
      </w:r>
      <w:r w:rsidR="005E4847">
        <w:rPr>
          <w:b w:val="0"/>
          <w:sz w:val="24"/>
          <w:szCs w:val="24"/>
        </w:rPr>
        <w:t xml:space="preserve"> as</w:t>
      </w:r>
      <w:r w:rsidR="005E4847" w:rsidRPr="005E4847">
        <w:rPr>
          <w:b w:val="0"/>
          <w:sz w:val="24"/>
          <w:szCs w:val="24"/>
        </w:rPr>
        <w:t xml:space="preserve"> a visual representation of the various stakeholders and systems that need to be considered in creating an effective report card for awardees</w:t>
      </w:r>
      <w:r w:rsidR="00754865">
        <w:rPr>
          <w:b w:val="0"/>
          <w:sz w:val="24"/>
          <w:szCs w:val="24"/>
        </w:rPr>
        <w:t>.</w:t>
      </w:r>
      <w:r w:rsidR="00D30F8C">
        <w:rPr>
          <w:b w:val="0"/>
          <w:sz w:val="24"/>
          <w:szCs w:val="24"/>
        </w:rPr>
        <w:t xml:space="preserve"> </w:t>
      </w:r>
      <w:r w:rsidR="0094513E">
        <w:rPr>
          <w:b w:val="0"/>
          <w:sz w:val="24"/>
          <w:szCs w:val="24"/>
        </w:rPr>
        <w:t xml:space="preserve">The challenge map highlights the problems that </w:t>
      </w:r>
      <w:r w:rsidR="00C262F3">
        <w:rPr>
          <w:b w:val="0"/>
          <w:sz w:val="24"/>
          <w:szCs w:val="24"/>
        </w:rPr>
        <w:t xml:space="preserve">all </w:t>
      </w:r>
      <w:r w:rsidR="0094513E" w:rsidRPr="0094513E">
        <w:rPr>
          <w:b w:val="0"/>
          <w:sz w:val="24"/>
          <w:szCs w:val="24"/>
        </w:rPr>
        <w:t xml:space="preserve">award entrants don't receive very comprehensive feedback regarding their </w:t>
      </w:r>
      <w:r w:rsidR="00C262F3">
        <w:rPr>
          <w:b w:val="0"/>
          <w:sz w:val="24"/>
          <w:szCs w:val="24"/>
        </w:rPr>
        <w:t>performance</w:t>
      </w:r>
      <w:r w:rsidR="0094513E">
        <w:rPr>
          <w:b w:val="0"/>
          <w:sz w:val="24"/>
          <w:szCs w:val="24"/>
        </w:rPr>
        <w:t xml:space="preserve">, and </w:t>
      </w:r>
      <w:bookmarkStart w:id="105" w:name="OLE_LINK6"/>
      <w:r w:rsidR="0094513E" w:rsidRPr="0094513E">
        <w:rPr>
          <w:b w:val="0"/>
          <w:sz w:val="24"/>
          <w:szCs w:val="24"/>
        </w:rPr>
        <w:t>entrant</w:t>
      </w:r>
      <w:r w:rsidR="0094513E">
        <w:rPr>
          <w:b w:val="0"/>
          <w:sz w:val="24"/>
          <w:szCs w:val="24"/>
        </w:rPr>
        <w:t>s</w:t>
      </w:r>
      <w:r w:rsidR="0094513E" w:rsidRPr="0094513E">
        <w:rPr>
          <w:b w:val="0"/>
          <w:sz w:val="24"/>
          <w:szCs w:val="24"/>
        </w:rPr>
        <w:t xml:space="preserve"> </w:t>
      </w:r>
      <w:bookmarkEnd w:id="105"/>
      <w:r w:rsidR="0094513E">
        <w:rPr>
          <w:b w:val="0"/>
          <w:sz w:val="24"/>
          <w:szCs w:val="24"/>
        </w:rPr>
        <w:t xml:space="preserve">who </w:t>
      </w:r>
      <w:r w:rsidR="0094513E" w:rsidRPr="0094513E">
        <w:rPr>
          <w:b w:val="0"/>
          <w:sz w:val="24"/>
          <w:szCs w:val="24"/>
        </w:rPr>
        <w:t xml:space="preserve">fail to win are not well </w:t>
      </w:r>
      <w:r w:rsidR="00FC5FA6">
        <w:rPr>
          <w:b w:val="0"/>
          <w:sz w:val="24"/>
          <w:szCs w:val="24"/>
        </w:rPr>
        <w:t>recognised</w:t>
      </w:r>
      <w:r w:rsidR="00C262F3">
        <w:rPr>
          <w:b w:val="0"/>
          <w:sz w:val="24"/>
          <w:szCs w:val="24"/>
        </w:rPr>
        <w:t xml:space="preserve"> </w:t>
      </w:r>
      <w:r w:rsidR="0094513E">
        <w:rPr>
          <w:b w:val="0"/>
          <w:sz w:val="24"/>
          <w:szCs w:val="24"/>
        </w:rPr>
        <w:t xml:space="preserve">even if </w:t>
      </w:r>
      <w:r w:rsidR="0094513E" w:rsidRPr="0094513E">
        <w:rPr>
          <w:b w:val="0"/>
          <w:sz w:val="24"/>
          <w:szCs w:val="24"/>
        </w:rPr>
        <w:t>their initiative</w:t>
      </w:r>
      <w:r w:rsidR="0094513E">
        <w:rPr>
          <w:b w:val="0"/>
          <w:sz w:val="24"/>
          <w:szCs w:val="24"/>
        </w:rPr>
        <w:t xml:space="preserve"> and effort</w:t>
      </w:r>
      <w:r w:rsidR="0094513E" w:rsidRPr="0094513E">
        <w:rPr>
          <w:b w:val="0"/>
          <w:sz w:val="24"/>
          <w:szCs w:val="24"/>
        </w:rPr>
        <w:t xml:space="preserve"> </w:t>
      </w:r>
      <w:r w:rsidR="0094513E">
        <w:rPr>
          <w:b w:val="0"/>
          <w:sz w:val="24"/>
          <w:szCs w:val="24"/>
        </w:rPr>
        <w:t>are</w:t>
      </w:r>
      <w:r w:rsidR="0094513E" w:rsidRPr="0094513E">
        <w:rPr>
          <w:b w:val="0"/>
          <w:sz w:val="24"/>
          <w:szCs w:val="24"/>
        </w:rPr>
        <w:t xml:space="preserve"> </w:t>
      </w:r>
      <w:r w:rsidR="0094513E">
        <w:rPr>
          <w:b w:val="0"/>
          <w:sz w:val="24"/>
          <w:szCs w:val="24"/>
        </w:rPr>
        <w:t xml:space="preserve">not </w:t>
      </w:r>
      <w:r w:rsidR="0094513E" w:rsidRPr="0094513E">
        <w:rPr>
          <w:b w:val="0"/>
          <w:sz w:val="24"/>
          <w:szCs w:val="24"/>
        </w:rPr>
        <w:t>failure</w:t>
      </w:r>
      <w:r w:rsidR="0094513E">
        <w:rPr>
          <w:b w:val="0"/>
          <w:sz w:val="24"/>
          <w:szCs w:val="24"/>
        </w:rPr>
        <w:t>s</w:t>
      </w:r>
      <w:r w:rsidR="0094513E" w:rsidRPr="0094513E">
        <w:rPr>
          <w:b w:val="0"/>
          <w:sz w:val="24"/>
          <w:szCs w:val="24"/>
        </w:rPr>
        <w:t>.</w:t>
      </w:r>
      <w:r w:rsidR="0094513E">
        <w:rPr>
          <w:b w:val="0"/>
          <w:sz w:val="24"/>
          <w:szCs w:val="24"/>
        </w:rPr>
        <w:t xml:space="preserve"> </w:t>
      </w:r>
      <w:r w:rsidR="00430489" w:rsidRPr="00430489">
        <w:rPr>
          <w:b w:val="0"/>
          <w:sz w:val="24"/>
          <w:szCs w:val="24"/>
        </w:rPr>
        <w:t xml:space="preserve">The </w:t>
      </w:r>
      <w:r w:rsidR="005D5417">
        <w:rPr>
          <w:b w:val="0"/>
          <w:sz w:val="24"/>
          <w:szCs w:val="24"/>
        </w:rPr>
        <w:t>c</w:t>
      </w:r>
      <w:r w:rsidR="005D5417" w:rsidRPr="005D5417">
        <w:rPr>
          <w:b w:val="0"/>
          <w:sz w:val="24"/>
          <w:szCs w:val="24"/>
        </w:rPr>
        <w:t>hallenge map</w:t>
      </w:r>
      <w:r w:rsidR="005D5417">
        <w:rPr>
          <w:b w:val="0"/>
          <w:sz w:val="24"/>
          <w:szCs w:val="24"/>
        </w:rPr>
        <w:t xml:space="preserve"> </w:t>
      </w:r>
      <w:r w:rsidR="0094513E">
        <w:rPr>
          <w:b w:val="0"/>
          <w:sz w:val="24"/>
          <w:szCs w:val="24"/>
        </w:rPr>
        <w:t>points out</w:t>
      </w:r>
      <w:r w:rsidR="00D30F8C" w:rsidRPr="00D30F8C">
        <w:rPr>
          <w:b w:val="0"/>
          <w:sz w:val="24"/>
          <w:szCs w:val="24"/>
        </w:rPr>
        <w:t xml:space="preserve"> that the </w:t>
      </w:r>
      <w:r w:rsidR="00E9763A" w:rsidRPr="00E9763A">
        <w:rPr>
          <w:b w:val="0"/>
          <w:sz w:val="24"/>
          <w:szCs w:val="24"/>
        </w:rPr>
        <w:t xml:space="preserve">report card will </w:t>
      </w:r>
      <w:r w:rsidR="00D30F8C" w:rsidRPr="00D30F8C">
        <w:rPr>
          <w:b w:val="0"/>
          <w:sz w:val="24"/>
          <w:szCs w:val="24"/>
        </w:rPr>
        <w:t xml:space="preserve">add value to the Banksia awards and </w:t>
      </w:r>
      <w:r w:rsidR="00FC5FA6">
        <w:rPr>
          <w:b w:val="0"/>
          <w:sz w:val="24"/>
          <w:szCs w:val="24"/>
        </w:rPr>
        <w:t>recognise</w:t>
      </w:r>
      <w:r w:rsidR="00D30F8C" w:rsidRPr="00D30F8C">
        <w:rPr>
          <w:b w:val="0"/>
          <w:sz w:val="24"/>
          <w:szCs w:val="24"/>
        </w:rPr>
        <w:t xml:space="preserve"> the work of all entrants</w:t>
      </w:r>
      <w:r w:rsidR="00CA1220" w:rsidRPr="00CA1220">
        <w:t xml:space="preserve"> </w:t>
      </w:r>
      <w:r w:rsidR="00CA1220" w:rsidRPr="00CA1220">
        <w:rPr>
          <w:b w:val="0"/>
          <w:sz w:val="24"/>
          <w:szCs w:val="24"/>
        </w:rPr>
        <w:t xml:space="preserve">to </w:t>
      </w:r>
      <w:r w:rsidR="00A53E72">
        <w:rPr>
          <w:b w:val="0"/>
          <w:sz w:val="24"/>
          <w:szCs w:val="24"/>
        </w:rPr>
        <w:t>motivate them</w:t>
      </w:r>
      <w:r w:rsidR="00CA1220" w:rsidRPr="00CA1220">
        <w:rPr>
          <w:b w:val="0"/>
          <w:sz w:val="24"/>
          <w:szCs w:val="24"/>
        </w:rPr>
        <w:t xml:space="preserve"> to strive</w:t>
      </w:r>
      <w:r w:rsidR="00CA1220">
        <w:rPr>
          <w:b w:val="0"/>
          <w:sz w:val="24"/>
          <w:szCs w:val="24"/>
        </w:rPr>
        <w:t xml:space="preserve"> </w:t>
      </w:r>
      <w:r w:rsidR="00CA1220" w:rsidRPr="00CA1220">
        <w:rPr>
          <w:b w:val="0"/>
          <w:sz w:val="24"/>
          <w:szCs w:val="24"/>
        </w:rPr>
        <w:t>towards enhancing SDG</w:t>
      </w:r>
      <w:r w:rsidR="00CA1220">
        <w:rPr>
          <w:b w:val="0"/>
          <w:sz w:val="24"/>
          <w:szCs w:val="24"/>
        </w:rPr>
        <w:t>s (</w:t>
      </w:r>
      <w:r w:rsidR="00CA1220" w:rsidRPr="00CA1220">
        <w:rPr>
          <w:b w:val="0"/>
          <w:sz w:val="24"/>
          <w:szCs w:val="24"/>
        </w:rPr>
        <w:t>Hattie</w:t>
      </w:r>
      <w:r w:rsidR="00CA1220">
        <w:rPr>
          <w:b w:val="0"/>
          <w:sz w:val="24"/>
          <w:szCs w:val="24"/>
        </w:rPr>
        <w:t>, 2016)</w:t>
      </w:r>
      <w:r w:rsidR="00CA1220" w:rsidRPr="00CA1220">
        <w:rPr>
          <w:b w:val="0"/>
          <w:sz w:val="24"/>
          <w:szCs w:val="24"/>
        </w:rPr>
        <w:t>.</w:t>
      </w:r>
      <w:r w:rsidR="00CA1220">
        <w:rPr>
          <w:b w:val="0"/>
          <w:sz w:val="24"/>
          <w:szCs w:val="24"/>
          <w:lang w:val="en-US"/>
        </w:rPr>
        <w:t xml:space="preserve"> The </w:t>
      </w:r>
      <w:r w:rsidR="00D30F8C" w:rsidRPr="00D30F8C">
        <w:rPr>
          <w:b w:val="0"/>
          <w:sz w:val="24"/>
          <w:szCs w:val="24"/>
        </w:rPr>
        <w:t xml:space="preserve">enhancement of the report kit will be based on information from </w:t>
      </w:r>
      <w:r w:rsidR="00CA1220" w:rsidRPr="0094513E">
        <w:rPr>
          <w:b w:val="0"/>
          <w:sz w:val="24"/>
          <w:szCs w:val="24"/>
        </w:rPr>
        <w:t>entrant</w:t>
      </w:r>
      <w:r w:rsidR="00CA1220">
        <w:rPr>
          <w:b w:val="0"/>
          <w:sz w:val="24"/>
          <w:szCs w:val="24"/>
        </w:rPr>
        <w:t>s’ performance</w:t>
      </w:r>
      <w:r w:rsidR="00CA1220" w:rsidRPr="0094513E">
        <w:rPr>
          <w:b w:val="0"/>
          <w:sz w:val="24"/>
          <w:szCs w:val="24"/>
        </w:rPr>
        <w:t xml:space="preserve"> </w:t>
      </w:r>
      <w:r w:rsidR="00D30F8C" w:rsidRPr="00D30F8C">
        <w:rPr>
          <w:b w:val="0"/>
          <w:sz w:val="24"/>
          <w:szCs w:val="24"/>
        </w:rPr>
        <w:t xml:space="preserve">to drive </w:t>
      </w:r>
      <w:r w:rsidR="00CA1220" w:rsidRPr="0094513E">
        <w:rPr>
          <w:b w:val="0"/>
          <w:sz w:val="24"/>
          <w:szCs w:val="24"/>
        </w:rPr>
        <w:t>entrant</w:t>
      </w:r>
      <w:r w:rsidR="00CA1220">
        <w:rPr>
          <w:b w:val="0"/>
          <w:sz w:val="24"/>
          <w:szCs w:val="24"/>
        </w:rPr>
        <w:t>s</w:t>
      </w:r>
      <w:r w:rsidR="00CA1220" w:rsidRPr="0094513E">
        <w:rPr>
          <w:b w:val="0"/>
          <w:sz w:val="24"/>
          <w:szCs w:val="24"/>
        </w:rPr>
        <w:t xml:space="preserve"> </w:t>
      </w:r>
      <w:r w:rsidR="00D30F8C">
        <w:rPr>
          <w:b w:val="0"/>
          <w:sz w:val="24"/>
          <w:szCs w:val="24"/>
        </w:rPr>
        <w:t>to</w:t>
      </w:r>
      <w:r w:rsidR="00D30F8C" w:rsidRPr="00D30F8C">
        <w:rPr>
          <w:b w:val="0"/>
          <w:sz w:val="24"/>
          <w:szCs w:val="24"/>
        </w:rPr>
        <w:t xml:space="preserve"> make their work </w:t>
      </w:r>
      <w:r w:rsidR="00D30F8C">
        <w:rPr>
          <w:b w:val="0"/>
          <w:sz w:val="24"/>
          <w:szCs w:val="24"/>
        </w:rPr>
        <w:t>further to the UN SDGs</w:t>
      </w:r>
      <w:r w:rsidR="00CA1220">
        <w:rPr>
          <w:b w:val="0"/>
          <w:sz w:val="24"/>
          <w:szCs w:val="24"/>
        </w:rPr>
        <w:t xml:space="preserve"> (Department, 2022)</w:t>
      </w:r>
      <w:r w:rsidR="00D30F8C">
        <w:rPr>
          <w:b w:val="0"/>
          <w:sz w:val="24"/>
          <w:szCs w:val="24"/>
        </w:rPr>
        <w:t>.</w:t>
      </w:r>
      <w:r w:rsidR="00CA1220">
        <w:rPr>
          <w:b w:val="0"/>
          <w:sz w:val="24"/>
          <w:szCs w:val="24"/>
        </w:rPr>
        <w:t xml:space="preserve"> Moreover, having</w:t>
      </w:r>
      <w:r w:rsidR="00CA1220" w:rsidRPr="00CA1220">
        <w:rPr>
          <w:b w:val="0"/>
          <w:sz w:val="24"/>
          <w:szCs w:val="24"/>
        </w:rPr>
        <w:t xml:space="preserve"> an open and </w:t>
      </w:r>
      <w:r w:rsidR="00CA1220">
        <w:rPr>
          <w:b w:val="0"/>
          <w:sz w:val="24"/>
          <w:szCs w:val="24"/>
        </w:rPr>
        <w:t>positive</w:t>
      </w:r>
      <w:r w:rsidR="00CA1220" w:rsidRPr="00CA1220">
        <w:rPr>
          <w:b w:val="0"/>
          <w:sz w:val="24"/>
          <w:szCs w:val="24"/>
        </w:rPr>
        <w:t xml:space="preserve"> feedback report can strengthen the recall of </w:t>
      </w:r>
      <w:r w:rsidR="00CA1220">
        <w:rPr>
          <w:b w:val="0"/>
          <w:sz w:val="24"/>
          <w:szCs w:val="24"/>
        </w:rPr>
        <w:t>entrants</w:t>
      </w:r>
      <w:r w:rsidR="00CA1220" w:rsidRPr="00CA1220">
        <w:rPr>
          <w:b w:val="0"/>
          <w:sz w:val="24"/>
          <w:szCs w:val="24"/>
        </w:rPr>
        <w:t xml:space="preserve">, making them repeat customers for the </w:t>
      </w:r>
      <w:r w:rsidR="00CA1220">
        <w:rPr>
          <w:b w:val="0"/>
          <w:sz w:val="24"/>
          <w:szCs w:val="24"/>
        </w:rPr>
        <w:t>Banksia Foundation (</w:t>
      </w:r>
      <w:r w:rsidR="00CA1220" w:rsidRPr="00CA1220">
        <w:rPr>
          <w:b w:val="0"/>
          <w:sz w:val="24"/>
          <w:szCs w:val="24"/>
        </w:rPr>
        <w:t>Sterling</w:t>
      </w:r>
      <w:r w:rsidR="00CA1220">
        <w:rPr>
          <w:b w:val="0"/>
          <w:sz w:val="24"/>
          <w:szCs w:val="24"/>
        </w:rPr>
        <w:t>, 2018)</w:t>
      </w:r>
      <w:r w:rsidR="00CA1220" w:rsidRPr="00CA1220">
        <w:rPr>
          <w:b w:val="0"/>
          <w:sz w:val="24"/>
          <w:szCs w:val="24"/>
        </w:rPr>
        <w:t xml:space="preserve">. In the future, the Banksia Foundation can leverage the report kit to add SDGs consulting services, thereby increasing their offerings and enhancing their impact </w:t>
      </w:r>
      <w:r w:rsidR="00F555CE">
        <w:rPr>
          <w:b w:val="0"/>
          <w:sz w:val="24"/>
          <w:szCs w:val="24"/>
        </w:rPr>
        <w:t>o</w:t>
      </w:r>
      <w:r w:rsidR="00CA1220" w:rsidRPr="00CA1220">
        <w:rPr>
          <w:b w:val="0"/>
          <w:sz w:val="24"/>
          <w:szCs w:val="24"/>
        </w:rPr>
        <w:t xml:space="preserve">n </w:t>
      </w:r>
      <w:r w:rsidR="00CA1220">
        <w:rPr>
          <w:b w:val="0"/>
          <w:sz w:val="24"/>
          <w:szCs w:val="24"/>
        </w:rPr>
        <w:t>SDGs</w:t>
      </w:r>
      <w:r w:rsidR="00A973D7">
        <w:rPr>
          <w:b w:val="0"/>
          <w:sz w:val="24"/>
          <w:szCs w:val="24"/>
        </w:rPr>
        <w:t xml:space="preserve"> (UN, 2021)</w:t>
      </w:r>
      <w:r w:rsidR="00CA1220" w:rsidRPr="00CA1220">
        <w:rPr>
          <w:b w:val="0"/>
          <w:sz w:val="24"/>
          <w:szCs w:val="24"/>
        </w:rPr>
        <w:t>.</w:t>
      </w:r>
    </w:p>
    <w:p w14:paraId="6AFD7807" w14:textId="258A022A" w:rsidR="005D5417" w:rsidRDefault="009B1D9E" w:rsidP="00497E60">
      <w:pPr>
        <w:pStyle w:val="Heading2"/>
      </w:pPr>
      <w:bookmarkStart w:id="106" w:name="_Toc126508293"/>
      <w:r>
        <w:lastRenderedPageBreak/>
        <w:t xml:space="preserve">4.3 </w:t>
      </w:r>
      <w:r w:rsidR="005D5417">
        <w:t>Sketching and Lean Canvas</w:t>
      </w:r>
      <w:bookmarkEnd w:id="106"/>
    </w:p>
    <w:p w14:paraId="0E574DDB" w14:textId="5599C3AA" w:rsidR="005D5417" w:rsidRPr="008A23E4" w:rsidRDefault="005D5417" w:rsidP="00C262F3">
      <w:pPr>
        <w:pStyle w:val="Content"/>
        <w:rPr>
          <w:lang w:val="en-US"/>
        </w:rPr>
      </w:pPr>
      <w:r>
        <w:t>The sketching</w:t>
      </w:r>
      <w:r w:rsidR="00E9763A">
        <w:t xml:space="preserve"> (</w:t>
      </w:r>
      <w:r w:rsidR="00E9763A" w:rsidRPr="00430489">
        <w:t>Appendix</w:t>
      </w:r>
      <w:r w:rsidR="00E9763A">
        <w:t xml:space="preserve"> D)</w:t>
      </w:r>
      <w:r>
        <w:t xml:space="preserve"> and lean canvas </w:t>
      </w:r>
      <w:r w:rsidR="00E9763A">
        <w:t>(</w:t>
      </w:r>
      <w:r w:rsidR="00E9763A" w:rsidRPr="00430489">
        <w:t>Appendix</w:t>
      </w:r>
      <w:r w:rsidR="00E9763A">
        <w:t xml:space="preserve"> E) </w:t>
      </w:r>
      <w:r>
        <w:t xml:space="preserve">components of the challenge map provide a visual representation of the various ideas and concepts that have been considered in the process of creating the report card. </w:t>
      </w:r>
      <w:r w:rsidR="00A973D7" w:rsidRPr="00A973D7">
        <w:t xml:space="preserve">The team has decided to concentrate on creating a comprehensive report card system that features distinct metrics. This approach will give a precise assessment of the awardees' progress and effect on the SDGs, </w:t>
      </w:r>
      <w:r w:rsidR="00FC5FA6">
        <w:t>and it will</w:t>
      </w:r>
      <w:r w:rsidR="00A973D7" w:rsidRPr="00A973D7">
        <w:t xml:space="preserve"> offer constructive criticism and suggestions while acknowledging their achievements and providing positive feedback on their performance</w:t>
      </w:r>
      <w:r w:rsidR="00A973D7">
        <w:t>.</w:t>
      </w:r>
    </w:p>
    <w:p w14:paraId="1D76CBEA" w14:textId="568AB69C" w:rsidR="00B32C58" w:rsidRDefault="009B1D9E" w:rsidP="00497E60">
      <w:pPr>
        <w:pStyle w:val="Heading1"/>
      </w:pPr>
      <w:bookmarkStart w:id="107" w:name="_Toc125721929"/>
      <w:bookmarkStart w:id="108" w:name="_Toc126508294"/>
      <w:r>
        <w:t>5.</w:t>
      </w:r>
      <w:r w:rsidR="00A53E72">
        <w:t xml:space="preserve"> </w:t>
      </w:r>
      <w:r w:rsidR="00B32C58" w:rsidRPr="00B32C58">
        <w:t>Prototype</w:t>
      </w:r>
      <w:bookmarkEnd w:id="107"/>
      <w:bookmarkEnd w:id="108"/>
    </w:p>
    <w:p w14:paraId="01702A27" w14:textId="77777777" w:rsidR="00F555CE" w:rsidRDefault="00F555CE" w:rsidP="00F555CE">
      <w:pPr>
        <w:pStyle w:val="Content"/>
      </w:pPr>
      <w:r w:rsidRPr="00F555CE">
        <w:t>This section offers a comprehensive overview of the prototype, highlighting its key features. Additionally, it delves into the unique aspects of the report kit and outlines its economic and environmental impact. The purpose is to provide a clear understanding of the prototype and its significance in the market.</w:t>
      </w:r>
    </w:p>
    <w:p w14:paraId="59D964BE" w14:textId="46BF38DB" w:rsidR="00D30F8C" w:rsidRPr="007C0DBF" w:rsidRDefault="009B1D9E" w:rsidP="00497E60">
      <w:pPr>
        <w:pStyle w:val="Heading2"/>
        <w:rPr>
          <w:rFonts w:eastAsia="SimSun"/>
          <w:lang w:eastAsia="zh-CN"/>
        </w:rPr>
      </w:pPr>
      <w:bookmarkStart w:id="109" w:name="_Toc126508295"/>
      <w:r>
        <w:t xml:space="preserve">5.1 </w:t>
      </w:r>
      <w:r w:rsidR="00D30F8C">
        <w:t>Key Points of the Prototype:</w:t>
      </w:r>
      <w:bookmarkEnd w:id="109"/>
    </w:p>
    <w:p w14:paraId="4497DEA9" w14:textId="2C2E6853" w:rsidR="00D30F8C" w:rsidRDefault="005D5417" w:rsidP="00C262F3">
      <w:pPr>
        <w:pStyle w:val="Content"/>
        <w:numPr>
          <w:ilvl w:val="0"/>
          <w:numId w:val="6"/>
        </w:numPr>
      </w:pPr>
      <w:r>
        <w:t xml:space="preserve">Special Indicator: </w:t>
      </w:r>
      <w:r w:rsidRPr="005D5417">
        <w:t xml:space="preserve">The </w:t>
      </w:r>
      <w:r>
        <w:t>prototype</w:t>
      </w:r>
      <w:r w:rsidRPr="005D5417">
        <w:t xml:space="preserve"> uses a special indicator graph to show how far the winners are from their best and average performance</w:t>
      </w:r>
      <w:r>
        <w:t xml:space="preserve"> </w:t>
      </w:r>
      <w:r w:rsidRPr="005D5417">
        <w:t>to visually show their performance</w:t>
      </w:r>
      <w:r>
        <w:rPr>
          <w:rFonts w:ascii="SimSun" w:eastAsia="SimSun" w:hAnsi="SimSun"/>
          <w:lang w:eastAsia="zh-CN"/>
        </w:rPr>
        <w:t>.</w:t>
      </w:r>
    </w:p>
    <w:p w14:paraId="0E3E5292" w14:textId="3277C0F0" w:rsidR="00D30F8C" w:rsidRDefault="00D30F8C" w:rsidP="00C262F3">
      <w:pPr>
        <w:pStyle w:val="Content"/>
        <w:numPr>
          <w:ilvl w:val="0"/>
          <w:numId w:val="6"/>
        </w:numPr>
      </w:pPr>
      <w:r w:rsidRPr="00D30F8C">
        <w:t xml:space="preserve">SDG </w:t>
      </w:r>
      <w:r>
        <w:t>Explainer</w:t>
      </w:r>
      <w:r w:rsidRPr="00D30F8C">
        <w:t xml:space="preserve">: </w:t>
      </w:r>
      <w:bookmarkStart w:id="110" w:name="OLE_LINK18"/>
      <w:r w:rsidRPr="00D30F8C">
        <w:t>A summary of the awardee's progress towards each SDG</w:t>
      </w:r>
      <w:r w:rsidR="005D5417">
        <w:t xml:space="preserve"> with </w:t>
      </w:r>
      <w:r w:rsidR="005D5417" w:rsidRPr="005D5417">
        <w:t>strengths and weaknes</w:t>
      </w:r>
      <w:r w:rsidR="005D5417">
        <w:t>se</w:t>
      </w:r>
      <w:r w:rsidR="005D5417" w:rsidRPr="005D5417">
        <w:t xml:space="preserve">s of </w:t>
      </w:r>
      <w:r w:rsidR="005D5417">
        <w:t>the</w:t>
      </w:r>
      <w:r w:rsidR="005D5417" w:rsidRPr="005D5417">
        <w:t xml:space="preserve"> </w:t>
      </w:r>
      <w:r w:rsidR="00FC5FA6">
        <w:t>organisation</w:t>
      </w:r>
      <w:r w:rsidRPr="00D30F8C">
        <w:t xml:space="preserve">. This section will provide a detailed description of the awardee's actions, as well as </w:t>
      </w:r>
      <w:r>
        <w:t xml:space="preserve">explaining </w:t>
      </w:r>
      <w:r w:rsidRPr="00D30F8C">
        <w:t xml:space="preserve">that </w:t>
      </w:r>
      <w:r>
        <w:t xml:space="preserve">why </w:t>
      </w:r>
      <w:r w:rsidRPr="00D30F8C">
        <w:t>these actions have had on the advancement of the SDG</w:t>
      </w:r>
      <w:r>
        <w:t>, and how the action can be improved</w:t>
      </w:r>
      <w:r w:rsidRPr="00D30F8C">
        <w:t xml:space="preserve">. </w:t>
      </w:r>
      <w:bookmarkEnd w:id="110"/>
    </w:p>
    <w:p w14:paraId="16D3FAF7" w14:textId="0C1290F9" w:rsidR="00D30F8C" w:rsidRDefault="00D30F8C" w:rsidP="00C262F3">
      <w:pPr>
        <w:pStyle w:val="Content"/>
        <w:numPr>
          <w:ilvl w:val="0"/>
          <w:numId w:val="6"/>
        </w:numPr>
      </w:pPr>
      <w:r>
        <w:t>Customizable Content: The report card will allow the awardee to customize the content to match their specific sustainability initiatives and goals. This will enable the awardee to focus on their specific strengths and areas for improvement.</w:t>
      </w:r>
    </w:p>
    <w:p w14:paraId="7A9F3C48" w14:textId="580E0741" w:rsidR="00934317" w:rsidRPr="00934317" w:rsidRDefault="00934317" w:rsidP="00934317">
      <w:pPr>
        <w:pStyle w:val="ListParagraph"/>
        <w:numPr>
          <w:ilvl w:val="0"/>
          <w:numId w:val="6"/>
        </w:numPr>
        <w:rPr>
          <w:b w:val="0"/>
          <w:sz w:val="24"/>
          <w:szCs w:val="24"/>
        </w:rPr>
      </w:pPr>
      <w:r w:rsidRPr="00934317">
        <w:rPr>
          <w:b w:val="0"/>
          <w:sz w:val="24"/>
          <w:szCs w:val="24"/>
        </w:rPr>
        <w:t xml:space="preserve">Standard </w:t>
      </w:r>
      <w:r w:rsidR="00803F0B">
        <w:rPr>
          <w:b w:val="0"/>
          <w:sz w:val="24"/>
          <w:szCs w:val="24"/>
        </w:rPr>
        <w:t xml:space="preserve">report </w:t>
      </w:r>
      <w:r w:rsidRPr="00934317">
        <w:rPr>
          <w:b w:val="0"/>
          <w:sz w:val="24"/>
          <w:szCs w:val="24"/>
        </w:rPr>
        <w:t>framework desig</w:t>
      </w:r>
      <w:r>
        <w:rPr>
          <w:b w:val="0"/>
          <w:sz w:val="24"/>
          <w:szCs w:val="24"/>
        </w:rPr>
        <w:t xml:space="preserve">n: </w:t>
      </w:r>
      <w:r w:rsidRPr="00934317">
        <w:rPr>
          <w:b w:val="0"/>
          <w:sz w:val="24"/>
          <w:szCs w:val="24"/>
        </w:rPr>
        <w:t>This report utilizes sustainable development reporting tools such as G4 and the company's SRT to emphasize the capture of a wide range of values and measure the company's performance across the three pillars of sustainable development: economic, social, and environmental</w:t>
      </w:r>
      <w:r>
        <w:rPr>
          <w:b w:val="0"/>
          <w:sz w:val="24"/>
          <w:szCs w:val="24"/>
        </w:rPr>
        <w:t xml:space="preserve"> (</w:t>
      </w:r>
      <w:r w:rsidRPr="00934317">
        <w:rPr>
          <w:b w:val="0"/>
          <w:sz w:val="24"/>
          <w:szCs w:val="24"/>
        </w:rPr>
        <w:t>Renard</w:t>
      </w:r>
      <w:r>
        <w:rPr>
          <w:b w:val="0"/>
          <w:sz w:val="24"/>
          <w:szCs w:val="24"/>
        </w:rPr>
        <w:t>, 2015)</w:t>
      </w:r>
      <w:r w:rsidRPr="00934317">
        <w:rPr>
          <w:b w:val="0"/>
          <w:sz w:val="24"/>
          <w:szCs w:val="24"/>
        </w:rPr>
        <w:t>. Additionally, the report highlights the company's commitment to sustainability and responsible corporate citizenship, as demonstrated through its ongoing efforts to balance economic growth with environmental preservation and social progres</w:t>
      </w:r>
      <w:r>
        <w:rPr>
          <w:b w:val="0"/>
          <w:sz w:val="24"/>
          <w:szCs w:val="24"/>
        </w:rPr>
        <w:t>s (</w:t>
      </w:r>
      <w:r w:rsidRPr="00934317">
        <w:rPr>
          <w:b w:val="0"/>
          <w:sz w:val="24"/>
          <w:szCs w:val="24"/>
        </w:rPr>
        <w:t>Indra</w:t>
      </w:r>
      <w:r>
        <w:rPr>
          <w:b w:val="0"/>
          <w:sz w:val="24"/>
          <w:szCs w:val="24"/>
        </w:rPr>
        <w:t>, 2022)</w:t>
      </w:r>
      <w:r w:rsidRPr="00934317">
        <w:rPr>
          <w:b w:val="0"/>
          <w:sz w:val="24"/>
          <w:szCs w:val="24"/>
        </w:rPr>
        <w:t>.</w:t>
      </w:r>
    </w:p>
    <w:p w14:paraId="1B775368" w14:textId="1ED1C752" w:rsidR="00D30F8C" w:rsidRDefault="00D30F8C" w:rsidP="003B21E1">
      <w:pPr>
        <w:pStyle w:val="Content"/>
        <w:numPr>
          <w:ilvl w:val="0"/>
          <w:numId w:val="6"/>
        </w:numPr>
      </w:pPr>
      <w:bookmarkStart w:id="111" w:name="OLE_LINK22"/>
      <w:r>
        <w:t>Benchmarking</w:t>
      </w:r>
      <w:bookmarkEnd w:id="111"/>
      <w:r>
        <w:t xml:space="preserve">: The report card will provide the awardee with benchmarking information, allowing them to compare their performance to other </w:t>
      </w:r>
      <w:r w:rsidR="00FC5FA6">
        <w:t>organisation</w:t>
      </w:r>
      <w:r>
        <w:t>s in their industry. This will enable the awardee to identify best practices and areas for improvement.</w:t>
      </w:r>
    </w:p>
    <w:p w14:paraId="6D61DD7D" w14:textId="7FFDB781" w:rsidR="008A23E4" w:rsidRPr="003B21E1" w:rsidRDefault="008A23E4" w:rsidP="008A23E4">
      <w:pPr>
        <w:pStyle w:val="Content"/>
        <w:numPr>
          <w:ilvl w:val="0"/>
          <w:numId w:val="6"/>
        </w:numPr>
      </w:pPr>
      <w:r w:rsidRPr="008A23E4">
        <w:t xml:space="preserve">Certification: Each </w:t>
      </w:r>
      <w:r w:rsidR="00FC5FA6">
        <w:t>organisation</w:t>
      </w:r>
      <w:r w:rsidRPr="008A23E4">
        <w:t xml:space="preserve"> should receive a certificate of recognition, graded to highlight the stage of the </w:t>
      </w:r>
      <w:r w:rsidR="00FC5FA6">
        <w:t>organisation</w:t>
      </w:r>
      <w:r w:rsidRPr="008A23E4">
        <w:t>'s contribution to the SDGs, showing that they are making progress towards achieving the SDGs, even if they do not win. In addition, the certificate adds value to the award (Inge, 2017).</w:t>
      </w:r>
    </w:p>
    <w:p w14:paraId="0797A5F9" w14:textId="1618B53A" w:rsidR="00D30F8C" w:rsidRDefault="009B1D9E" w:rsidP="00497E60">
      <w:pPr>
        <w:pStyle w:val="Heading2"/>
      </w:pPr>
      <w:bookmarkStart w:id="112" w:name="_Toc126508296"/>
      <w:r>
        <w:lastRenderedPageBreak/>
        <w:t xml:space="preserve">5.2 </w:t>
      </w:r>
      <w:r w:rsidR="00D30F8C">
        <w:t>Innovation and Differentiation:</w:t>
      </w:r>
      <w:bookmarkEnd w:id="112"/>
    </w:p>
    <w:p w14:paraId="7565B989" w14:textId="0BA8672C" w:rsidR="00372727" w:rsidRPr="00372727" w:rsidRDefault="00372727" w:rsidP="00C262F3">
      <w:pPr>
        <w:pStyle w:val="Content"/>
        <w:rPr>
          <w:lang w:eastAsia="zh-CN"/>
        </w:rPr>
      </w:pPr>
      <w:r w:rsidRPr="00372727">
        <w:rPr>
          <w:lang w:eastAsia="zh-CN"/>
        </w:rPr>
        <w:t xml:space="preserve">The report card stands out due to its combination of qualitative and quantitative benchmarking data, enabling the award recipient to compare their performance to peers in their industry. The accompanying SDG explainer document serves an educational purpose by helping </w:t>
      </w:r>
      <w:r w:rsidR="00FC5FA6">
        <w:rPr>
          <w:lang w:eastAsia="zh-CN"/>
        </w:rPr>
        <w:t>organisation</w:t>
      </w:r>
      <w:r w:rsidRPr="00372727">
        <w:rPr>
          <w:lang w:eastAsia="zh-CN"/>
        </w:rPr>
        <w:t>s comprehend the impact of their actions on the SDGs</w:t>
      </w:r>
      <w:r w:rsidR="00934317">
        <w:rPr>
          <w:lang w:eastAsia="zh-CN"/>
        </w:rPr>
        <w:t xml:space="preserve"> and </w:t>
      </w:r>
      <w:r w:rsidR="00934317" w:rsidRPr="00934317">
        <w:rPr>
          <w:lang w:eastAsia="zh-CN"/>
        </w:rPr>
        <w:t>help</w:t>
      </w:r>
      <w:r w:rsidR="00A53E72">
        <w:rPr>
          <w:lang w:eastAsia="zh-CN"/>
        </w:rPr>
        <w:t>ing</w:t>
      </w:r>
      <w:r w:rsidR="00934317" w:rsidRPr="00934317">
        <w:rPr>
          <w:lang w:eastAsia="zh-CN"/>
        </w:rPr>
        <w:t xml:space="preserve"> them clarify ambiguous</w:t>
      </w:r>
      <w:r w:rsidR="00934317">
        <w:rPr>
          <w:lang w:eastAsia="zh-CN"/>
        </w:rPr>
        <w:t xml:space="preserve"> </w:t>
      </w:r>
      <w:r w:rsidR="00934317" w:rsidRPr="00934317">
        <w:rPr>
          <w:lang w:eastAsia="zh-CN"/>
        </w:rPr>
        <w:t>concepts about SDGs</w:t>
      </w:r>
      <w:r w:rsidR="00934317">
        <w:rPr>
          <w:lang w:eastAsia="zh-CN"/>
        </w:rPr>
        <w:t xml:space="preserve"> (</w:t>
      </w:r>
      <w:r w:rsidR="00934317" w:rsidRPr="00934317">
        <w:t>Giselle</w:t>
      </w:r>
      <w:r w:rsidR="00934317">
        <w:t>, 2018</w:t>
      </w:r>
      <w:r w:rsidR="00934317">
        <w:rPr>
          <w:lang w:eastAsia="zh-CN"/>
        </w:rPr>
        <w:t>)</w:t>
      </w:r>
      <w:r w:rsidRPr="00372727">
        <w:rPr>
          <w:lang w:eastAsia="zh-CN"/>
        </w:rPr>
        <w:t>.</w:t>
      </w:r>
      <w:r>
        <w:rPr>
          <w:lang w:eastAsia="zh-CN"/>
        </w:rPr>
        <w:t xml:space="preserve"> </w:t>
      </w:r>
      <w:r w:rsidR="00F555CE" w:rsidRPr="00F555CE">
        <w:rPr>
          <w:lang w:eastAsia="zh-CN"/>
        </w:rPr>
        <w:t xml:space="preserve">Additionally, the issuance of certificates will acknowledge the efforts of all </w:t>
      </w:r>
      <w:r w:rsidR="00F555CE">
        <w:rPr>
          <w:lang w:eastAsia="zh-CN"/>
        </w:rPr>
        <w:t>entrants</w:t>
      </w:r>
      <w:r w:rsidR="00F555CE" w:rsidRPr="00F555CE">
        <w:rPr>
          <w:lang w:eastAsia="zh-CN"/>
        </w:rPr>
        <w:t xml:space="preserve"> and inspire them to incorporate the SDGs into their work, as well as encourage their participation in future award phases where they will receive updated reports that will help improve their performance</w:t>
      </w:r>
      <w:r w:rsidR="008A23E4">
        <w:rPr>
          <w:lang w:eastAsia="zh-CN"/>
        </w:rPr>
        <w:t xml:space="preserve"> </w:t>
      </w:r>
      <w:r w:rsidR="008A23E4" w:rsidRPr="008A23E4">
        <w:t>(Inge, 2017).</w:t>
      </w:r>
    </w:p>
    <w:p w14:paraId="244DC9C1" w14:textId="7801B86F" w:rsidR="00D30F8C" w:rsidRDefault="009B1D9E" w:rsidP="00497E60">
      <w:pPr>
        <w:pStyle w:val="Heading2"/>
      </w:pPr>
      <w:bookmarkStart w:id="113" w:name="_Toc126508297"/>
      <w:r>
        <w:t xml:space="preserve">5.3 </w:t>
      </w:r>
      <w:r w:rsidR="00D30F8C">
        <w:t xml:space="preserve">Economic, Social and Environmental </w:t>
      </w:r>
      <w:r w:rsidR="005D5417">
        <w:t>Impact</w:t>
      </w:r>
      <w:r w:rsidR="00D30F8C">
        <w:t>:</w:t>
      </w:r>
      <w:bookmarkEnd w:id="113"/>
    </w:p>
    <w:p w14:paraId="2038959E" w14:textId="2882082E" w:rsidR="004A6F8F" w:rsidRPr="00B57104" w:rsidRDefault="00D30F8C" w:rsidP="00C262F3">
      <w:pPr>
        <w:pStyle w:val="Content"/>
      </w:pPr>
      <w:r>
        <w:t>The report card will help the awardee to prioritize their sustainability initiatives, identify areas for improvement, and engage with stakeholders. The report card will also provide valuable information for the Banksia Foundation, enabling them to evaluate the impact of their awards and identify best practices for promoting sustainable development.</w:t>
      </w:r>
      <w:r w:rsidR="007968F1">
        <w:t xml:space="preserve"> </w:t>
      </w:r>
      <w:r w:rsidR="00EA3C01">
        <w:t>Therefore</w:t>
      </w:r>
      <w:r w:rsidR="007968F1">
        <w:t>, the report card increase</w:t>
      </w:r>
      <w:r w:rsidR="00EA3C01">
        <w:t>s</w:t>
      </w:r>
      <w:r w:rsidR="007968F1">
        <w:t xml:space="preserve"> the value of </w:t>
      </w:r>
      <w:r w:rsidR="001955EA">
        <w:t xml:space="preserve">the </w:t>
      </w:r>
      <w:r w:rsidR="007968F1">
        <w:t xml:space="preserve">award, </w:t>
      </w:r>
      <w:r w:rsidR="001955EA">
        <w:t xml:space="preserve">which means </w:t>
      </w:r>
      <w:r w:rsidR="007968F1">
        <w:t xml:space="preserve">it can promote </w:t>
      </w:r>
      <w:r w:rsidR="007968F1" w:rsidRPr="007968F1">
        <w:t xml:space="preserve">more practitioners and companies to </w:t>
      </w:r>
      <w:r w:rsidR="00EA3C01">
        <w:t xml:space="preserve">be </w:t>
      </w:r>
      <w:r w:rsidR="007968F1" w:rsidRPr="007968F1">
        <w:t xml:space="preserve">the </w:t>
      </w:r>
      <w:bookmarkStart w:id="114" w:name="OLE_LINK11"/>
      <w:r w:rsidR="00EA3C01" w:rsidRPr="00EA3C01">
        <w:t>entrant</w:t>
      </w:r>
      <w:r w:rsidR="00EA3C01">
        <w:t>s</w:t>
      </w:r>
      <w:bookmarkEnd w:id="114"/>
      <w:r w:rsidR="00EA3C01">
        <w:t xml:space="preserve">, and </w:t>
      </w:r>
      <w:r w:rsidR="00EA3C01" w:rsidRPr="00EA3C01">
        <w:t>let the entrant</w:t>
      </w:r>
      <w:r w:rsidR="00EA3C01">
        <w:t xml:space="preserve">s who fail to </w:t>
      </w:r>
      <w:r w:rsidR="00EA3C01" w:rsidRPr="00EA3C01">
        <w:t xml:space="preserve">participate in the next </w:t>
      </w:r>
      <w:r w:rsidR="00EA3C01">
        <w:t xml:space="preserve">round </w:t>
      </w:r>
      <w:r w:rsidR="00EA3C01" w:rsidRPr="00EA3C01">
        <w:t>award</w:t>
      </w:r>
      <w:r w:rsidR="007968F1">
        <w:t>.</w:t>
      </w:r>
    </w:p>
    <w:p w14:paraId="717993F7" w14:textId="3FE33D03" w:rsidR="00B32C58" w:rsidRDefault="009B1D9E" w:rsidP="00497E60">
      <w:pPr>
        <w:pStyle w:val="Heading1"/>
      </w:pPr>
      <w:bookmarkStart w:id="115" w:name="_Toc125721930"/>
      <w:bookmarkStart w:id="116" w:name="_Toc126508298"/>
      <w:r>
        <w:t>6.</w:t>
      </w:r>
      <w:r w:rsidR="00A53E72">
        <w:t xml:space="preserve"> </w:t>
      </w:r>
      <w:r w:rsidR="00B32C58" w:rsidRPr="00B32C58">
        <w:t>Insight and testing</w:t>
      </w:r>
      <w:bookmarkEnd w:id="115"/>
      <w:bookmarkEnd w:id="116"/>
    </w:p>
    <w:p w14:paraId="6833B022" w14:textId="5E73D7AF" w:rsidR="00F555CE" w:rsidRDefault="00F555CE" w:rsidP="00F555CE">
      <w:pPr>
        <w:pStyle w:val="Content"/>
      </w:pPr>
      <w:r w:rsidRPr="00F555CE">
        <w:t>Our research and testing helped us identify areas for improvement and validate new ideas. Gathering insights from surveys and interviews with 5 customers, including awardees, stakeholders, and sustainability experts gave us positive feedback and validated our idea, boosting team confidence. However, they also provided suggestions for improvement.</w:t>
      </w:r>
    </w:p>
    <w:p w14:paraId="1D8B218E" w14:textId="24ADE003" w:rsidR="002D1B09" w:rsidRDefault="009B1D9E" w:rsidP="00497E60">
      <w:pPr>
        <w:pStyle w:val="Heading2"/>
      </w:pPr>
      <w:bookmarkStart w:id="117" w:name="_Toc126508299"/>
      <w:r>
        <w:t xml:space="preserve">6.1 </w:t>
      </w:r>
      <w:r w:rsidR="002D1B09">
        <w:t>S</w:t>
      </w:r>
      <w:r w:rsidR="002D1B09" w:rsidRPr="002D1B09">
        <w:t>uggestions</w:t>
      </w:r>
      <w:bookmarkEnd w:id="117"/>
    </w:p>
    <w:p w14:paraId="72F517DC" w14:textId="0A296746" w:rsidR="002D1B09" w:rsidRDefault="00FB2ECE" w:rsidP="00FB2ECE">
      <w:pPr>
        <w:pStyle w:val="Content"/>
        <w:numPr>
          <w:ilvl w:val="0"/>
          <w:numId w:val="13"/>
        </w:numPr>
      </w:pPr>
      <w:r>
        <w:t>C</w:t>
      </w:r>
      <w:r w:rsidR="00F555CE">
        <w:t>ustomers</w:t>
      </w:r>
      <w:r w:rsidR="002D1B09">
        <w:t xml:space="preserve"> highlighted the importance of a shared global language in health and safety reporting. A research article and customer feedback pointed to the use of the UN SDGs as a basis for reporting consistency</w:t>
      </w:r>
      <w:r w:rsidR="00F555CE">
        <w:t xml:space="preserve"> (</w:t>
      </w:r>
      <w:r w:rsidR="00F555CE" w:rsidRPr="004A6F8F">
        <w:t>O’Neill</w:t>
      </w:r>
      <w:r w:rsidR="00F555CE">
        <w:t>, 2011).</w:t>
      </w:r>
      <w:r w:rsidR="002D1B09">
        <w:t xml:space="preserve"> This insight will guide our prototype iteration by incorporating the UN SDGs terminology and metrics</w:t>
      </w:r>
      <w:r w:rsidR="00F555CE">
        <w:t>.</w:t>
      </w:r>
    </w:p>
    <w:p w14:paraId="67CD559F" w14:textId="0DCCFF7C" w:rsidR="0024613B" w:rsidRPr="004A6F8F" w:rsidRDefault="00FB2ECE" w:rsidP="00FB2ECE">
      <w:pPr>
        <w:pStyle w:val="Content"/>
        <w:numPr>
          <w:ilvl w:val="0"/>
          <w:numId w:val="13"/>
        </w:numPr>
        <w:rPr>
          <w:rFonts w:eastAsia="SimSun"/>
          <w:lang w:eastAsia="zh-CN"/>
        </w:rPr>
      </w:pPr>
      <w:r>
        <w:t>C</w:t>
      </w:r>
      <w:r w:rsidR="002D1B09">
        <w:t>ustomers suggested a human-centric approach to communication, which was reinforced by a Science Direct paper emphasizing the use of constructive language</w:t>
      </w:r>
      <w:r>
        <w:t xml:space="preserve"> (</w:t>
      </w:r>
      <w:r w:rsidRPr="00FB2ECE">
        <w:t>Carlton</w:t>
      </w:r>
      <w:r>
        <w:t>, 2018)</w:t>
      </w:r>
      <w:r w:rsidR="002D1B09">
        <w:t xml:space="preserve">. One customer recommended using the reporting language of the APCO as a model. This insight will shape our prototype iteration by using language that is sensitive and respectful of </w:t>
      </w:r>
      <w:r w:rsidR="00FC5FA6">
        <w:t>organisation</w:t>
      </w:r>
      <w:r w:rsidR="002D1B09">
        <w:t>s' areas for improvement.</w:t>
      </w:r>
      <w:r w:rsidR="00F555CE" w:rsidRPr="00F555CE">
        <w:t xml:space="preserve"> For example</w:t>
      </w:r>
      <w:r w:rsidR="00F555CE">
        <w:t>,</w:t>
      </w:r>
      <w:r w:rsidR="00F555CE" w:rsidRPr="00F555CE">
        <w:t xml:space="preserve"> changing the “weakness" to "areas of improvement"</w:t>
      </w:r>
      <w:r w:rsidR="00F555CE">
        <w:t>.</w:t>
      </w:r>
    </w:p>
    <w:p w14:paraId="528DD218" w14:textId="2940A479" w:rsidR="0024613B" w:rsidRDefault="009B1D9E" w:rsidP="00497E60">
      <w:pPr>
        <w:pStyle w:val="Heading2"/>
      </w:pPr>
      <w:bookmarkStart w:id="118" w:name="_Toc126508300"/>
      <w:r>
        <w:t xml:space="preserve">6.2 </w:t>
      </w:r>
      <w:r w:rsidR="0024613B">
        <w:t>Limitation</w:t>
      </w:r>
      <w:bookmarkEnd w:id="118"/>
    </w:p>
    <w:p w14:paraId="11FECD98" w14:textId="06F44187" w:rsidR="0024613B" w:rsidRDefault="004A6F8F" w:rsidP="00C262F3">
      <w:pPr>
        <w:pStyle w:val="Content"/>
      </w:pPr>
      <w:r>
        <w:t>It</w:t>
      </w:r>
      <w:r w:rsidR="0024613B" w:rsidRPr="0024613B">
        <w:t xml:space="preserve"> is important to acknowledge </w:t>
      </w:r>
      <w:r w:rsidRPr="0024613B">
        <w:t xml:space="preserve">Prototype testing </w:t>
      </w:r>
      <w:r w:rsidR="0024613B" w:rsidRPr="0024613B">
        <w:t>limitations. The following are some of the limitations during the testing of the prototype.</w:t>
      </w:r>
    </w:p>
    <w:p w14:paraId="76E4C6E1" w14:textId="41AE9502" w:rsidR="0024613B" w:rsidRDefault="0024613B" w:rsidP="00C262F3">
      <w:pPr>
        <w:pStyle w:val="Content"/>
      </w:pPr>
    </w:p>
    <w:p w14:paraId="66B1907D" w14:textId="2105D5B6" w:rsidR="003B21E1" w:rsidRDefault="0024613B" w:rsidP="00F555CE">
      <w:pPr>
        <w:pStyle w:val="Content"/>
        <w:numPr>
          <w:ilvl w:val="0"/>
          <w:numId w:val="7"/>
        </w:numPr>
      </w:pPr>
      <w:bookmarkStart w:id="119" w:name="OLE_LINK19"/>
      <w:r>
        <w:lastRenderedPageBreak/>
        <w:t>Limited Sample Size</w:t>
      </w:r>
      <w:r w:rsidR="00F555CE">
        <w:t xml:space="preserve"> and</w:t>
      </w:r>
      <w:r w:rsidR="00F555CE" w:rsidRPr="00F555CE">
        <w:t xml:space="preserve"> </w:t>
      </w:r>
      <w:r w:rsidR="00F555CE">
        <w:t>Time</w:t>
      </w:r>
      <w:bookmarkEnd w:id="119"/>
      <w:r>
        <w:t xml:space="preserve">: </w:t>
      </w:r>
      <w:bookmarkStart w:id="120" w:name="OLE_LINK10"/>
      <w:r w:rsidR="003B21E1" w:rsidRPr="003B21E1">
        <w:t>The limited sample size of 5 customers in the prototype testing may not accurately reflect everyone's feedback</w:t>
      </w:r>
      <w:r w:rsidR="00FB2ECE">
        <w:t>, this will</w:t>
      </w:r>
      <w:r w:rsidR="008D3C47">
        <w:rPr>
          <w:lang w:val="en-US"/>
        </w:rPr>
        <w:t xml:space="preserve"> lead </w:t>
      </w:r>
      <w:r w:rsidR="008D3C47" w:rsidRPr="008D3C47">
        <w:t>to a wide range of opinions and uncertain results</w:t>
      </w:r>
      <w:r w:rsidR="00FB2ECE">
        <w:t xml:space="preserve"> (</w:t>
      </w:r>
      <w:r w:rsidR="00FB2ECE" w:rsidRPr="00FB2ECE">
        <w:t>Faber</w:t>
      </w:r>
      <w:r w:rsidR="00FB2ECE">
        <w:t>, 2014)</w:t>
      </w:r>
      <w:r w:rsidR="00FB2ECE" w:rsidRPr="00FB2ECE">
        <w:t xml:space="preserve">, which can </w:t>
      </w:r>
      <w:r w:rsidR="008D3C47" w:rsidRPr="008D3C47">
        <w:t>result in less reliable data and a higher chance of making mistakes</w:t>
      </w:r>
      <w:r w:rsidR="00FB2ECE" w:rsidRPr="00FB2ECE">
        <w:t xml:space="preserve"> </w:t>
      </w:r>
      <w:r w:rsidR="00FB2ECE">
        <w:t>(</w:t>
      </w:r>
      <w:r w:rsidR="00FB2ECE" w:rsidRPr="00FB2ECE">
        <w:t>Chris</w:t>
      </w:r>
      <w:r w:rsidR="00FB2ECE">
        <w:t>, 2018)</w:t>
      </w:r>
      <w:r w:rsidR="003B21E1" w:rsidRPr="003B21E1">
        <w:t>. To improve this, it is suggested to gather feedback from all award entrants after future awards. Additionally, the limited time frame of a week for prototype testing may impact the results</w:t>
      </w:r>
      <w:r w:rsidR="00FB2ECE">
        <w:t xml:space="preserve">, which may cause </w:t>
      </w:r>
      <w:r w:rsidR="00FB2ECE" w:rsidRPr="00FB2ECE">
        <w:t>missing important details and errors</w:t>
      </w:r>
      <w:r w:rsidR="003B21E1" w:rsidRPr="003B21E1">
        <w:t>. To address this, it is recommended to extend the testing time to enable a more comprehensive evaluation of the report's impact on the entrants and their alignment with the UN SDGs.</w:t>
      </w:r>
      <w:bookmarkEnd w:id="120"/>
    </w:p>
    <w:p w14:paraId="7D1940FB" w14:textId="61D2661A" w:rsidR="0024613B" w:rsidRPr="001E2CA5" w:rsidRDefault="0024613B" w:rsidP="00C262F3">
      <w:pPr>
        <w:pStyle w:val="Content"/>
        <w:numPr>
          <w:ilvl w:val="0"/>
          <w:numId w:val="7"/>
        </w:numPr>
      </w:pPr>
      <w:r>
        <w:t xml:space="preserve">Limited Feedback: The feedback received from users was limited, which may have affected the results. </w:t>
      </w:r>
      <w:r w:rsidR="004A6F8F">
        <w:t>T</w:t>
      </w:r>
      <w:r>
        <w:t xml:space="preserve">o overcome this limitation, </w:t>
      </w:r>
      <w:r w:rsidRPr="0024613B">
        <w:t xml:space="preserve">it is recommended to gather feedback from a more comprehensive and diverse group of </w:t>
      </w:r>
      <w:bookmarkStart w:id="121" w:name="OLE_LINK16"/>
      <w:r>
        <w:t>entrants</w:t>
      </w:r>
      <w:bookmarkEnd w:id="121"/>
      <w:r w:rsidR="00FB2ECE">
        <w:t xml:space="preserve"> (</w:t>
      </w:r>
      <w:r w:rsidR="00FB2ECE" w:rsidRPr="00FB2ECE">
        <w:t>Sarah</w:t>
      </w:r>
      <w:r w:rsidR="00FB2ECE">
        <w:t>, 2021)</w:t>
      </w:r>
      <w:r w:rsidRPr="0024613B">
        <w:t xml:space="preserve">. This will help to ensure a more representative and accurate understanding of </w:t>
      </w:r>
      <w:r w:rsidR="004A6F8F">
        <w:t>the entrants’</w:t>
      </w:r>
      <w:r w:rsidR="004A6F8F" w:rsidRPr="0024613B">
        <w:t xml:space="preserve"> </w:t>
      </w:r>
      <w:r w:rsidRPr="0024613B">
        <w:t xml:space="preserve">needs and preferences. By incorporating a wider range of perspectives, the team can further improve and refine the </w:t>
      </w:r>
      <w:r>
        <w:t>report</w:t>
      </w:r>
      <w:r w:rsidRPr="0024613B">
        <w:t xml:space="preserve"> to better meet the needs of its intended audience.</w:t>
      </w:r>
    </w:p>
    <w:p w14:paraId="602E6144" w14:textId="2C0B12F6" w:rsidR="00B32C58" w:rsidRPr="00497E60" w:rsidRDefault="009B1D9E" w:rsidP="00497E60">
      <w:pPr>
        <w:pStyle w:val="Heading1"/>
      </w:pPr>
      <w:bookmarkStart w:id="122" w:name="_Toc125721931"/>
      <w:bookmarkStart w:id="123" w:name="_Toc126508301"/>
      <w:bookmarkEnd w:id="91"/>
      <w:r w:rsidRPr="00497E60">
        <w:t>7.</w:t>
      </w:r>
      <w:r w:rsidR="00A53E72">
        <w:t xml:space="preserve"> </w:t>
      </w:r>
      <w:r w:rsidR="00B32C58" w:rsidRPr="00497E60">
        <w:t>Recommended and conclusion</w:t>
      </w:r>
      <w:bookmarkEnd w:id="122"/>
      <w:bookmarkEnd w:id="123"/>
    </w:p>
    <w:p w14:paraId="3703EBFE" w14:textId="4C76CCE3" w:rsidR="00372727" w:rsidRPr="00497E60" w:rsidRDefault="009B1D9E" w:rsidP="00497E60">
      <w:pPr>
        <w:pStyle w:val="Heading2"/>
      </w:pPr>
      <w:bookmarkStart w:id="124" w:name="_Toc126508302"/>
      <w:r w:rsidRPr="00497E60">
        <w:t xml:space="preserve">7.1 </w:t>
      </w:r>
      <w:r w:rsidR="00372727" w:rsidRPr="00497E60">
        <w:t>Recommendation</w:t>
      </w:r>
      <w:bookmarkEnd w:id="124"/>
      <w:r w:rsidR="00372727" w:rsidRPr="00497E60">
        <w:t xml:space="preserve"> </w:t>
      </w:r>
    </w:p>
    <w:p w14:paraId="1C7289BD" w14:textId="3C9A53FB" w:rsidR="00E46A45" w:rsidRDefault="00FC5FA6" w:rsidP="00E46A45">
      <w:pPr>
        <w:pStyle w:val="ListParagraph"/>
        <w:numPr>
          <w:ilvl w:val="0"/>
          <w:numId w:val="12"/>
        </w:numPr>
        <w:jc w:val="both"/>
        <w:rPr>
          <w:b w:val="0"/>
          <w:sz w:val="24"/>
          <w:szCs w:val="24"/>
        </w:rPr>
      </w:pPr>
      <w:r>
        <w:rPr>
          <w:b w:val="0"/>
          <w:sz w:val="24"/>
          <w:szCs w:val="24"/>
        </w:rPr>
        <w:t>Developing</w:t>
      </w:r>
      <w:r w:rsidR="004A6F8F" w:rsidRPr="00E46A45">
        <w:rPr>
          <w:b w:val="0"/>
          <w:sz w:val="24"/>
          <w:szCs w:val="24"/>
        </w:rPr>
        <w:t xml:space="preserve"> a monitoring and evaluation framework: The Banksia Foundation could create a comprehensive monitoring and evaluation framework to measure the impact of the report on their awardees' leadership on the advancement of the UN SDGs. This framework could incorporate various data sources such as annual reports, sustainability reports, stakeholder feedback and data analytics tools</w:t>
      </w:r>
      <w:r w:rsidR="001E2CA5">
        <w:rPr>
          <w:b w:val="0"/>
          <w:sz w:val="24"/>
          <w:szCs w:val="24"/>
        </w:rPr>
        <w:t>.</w:t>
      </w:r>
    </w:p>
    <w:p w14:paraId="2CA3BD70" w14:textId="5ED8507F" w:rsidR="00D3567F" w:rsidRPr="00F555CE" w:rsidRDefault="001E2CA5" w:rsidP="001E2CA5">
      <w:pPr>
        <w:pStyle w:val="ListParagraph"/>
        <w:numPr>
          <w:ilvl w:val="0"/>
          <w:numId w:val="12"/>
        </w:numPr>
        <w:rPr>
          <w:b w:val="0"/>
          <w:sz w:val="24"/>
          <w:szCs w:val="24"/>
        </w:rPr>
      </w:pPr>
      <w:r w:rsidRPr="001E2CA5">
        <w:rPr>
          <w:b w:val="0"/>
          <w:sz w:val="24"/>
          <w:szCs w:val="24"/>
        </w:rPr>
        <w:t>Implement</w:t>
      </w:r>
      <w:r w:rsidR="00FC5FA6">
        <w:rPr>
          <w:b w:val="0"/>
          <w:sz w:val="24"/>
          <w:szCs w:val="24"/>
        </w:rPr>
        <w:t>ing</w:t>
      </w:r>
      <w:r w:rsidRPr="001E2CA5">
        <w:rPr>
          <w:b w:val="0"/>
          <w:sz w:val="24"/>
          <w:szCs w:val="24"/>
        </w:rPr>
        <w:t xml:space="preserve"> the report card:  </w:t>
      </w:r>
      <w:r w:rsidR="00AC6A17">
        <w:rPr>
          <w:b w:val="0"/>
          <w:sz w:val="24"/>
          <w:szCs w:val="24"/>
        </w:rPr>
        <w:t>C</w:t>
      </w:r>
      <w:r w:rsidR="00AC6A17" w:rsidRPr="00AC6A17">
        <w:rPr>
          <w:b w:val="0"/>
          <w:sz w:val="24"/>
          <w:szCs w:val="24"/>
        </w:rPr>
        <w:t>reat</w:t>
      </w:r>
      <w:r w:rsidR="00AC6A17">
        <w:rPr>
          <w:b w:val="0"/>
          <w:sz w:val="24"/>
          <w:szCs w:val="24"/>
        </w:rPr>
        <w:t>ing</w:t>
      </w:r>
      <w:r w:rsidR="00AC6A17" w:rsidRPr="00AC6A17">
        <w:rPr>
          <w:b w:val="0"/>
          <w:sz w:val="24"/>
          <w:szCs w:val="24"/>
        </w:rPr>
        <w:t xml:space="preserve"> a comprehensive database system that houses best practices and successful case studies. This report card system can be shared with awardees and stakeholders, allowing them to track their progress and assess areas of improvement. The Banksia Foundation can also use this database to monitor the performance of entrants and determine how the report card has impacted their sustainability efforts.</w:t>
      </w:r>
    </w:p>
    <w:p w14:paraId="49740AEF" w14:textId="6967AB87" w:rsidR="0087605E" w:rsidRPr="00372727" w:rsidRDefault="009B1D9E" w:rsidP="00497E60">
      <w:pPr>
        <w:pStyle w:val="Heading2"/>
        <w:rPr>
          <w:rFonts w:eastAsia="SimSun"/>
          <w:lang w:eastAsia="zh-CN"/>
        </w:rPr>
      </w:pPr>
      <w:bookmarkStart w:id="125" w:name="_Toc126508303"/>
      <w:r>
        <w:t xml:space="preserve">7.2 </w:t>
      </w:r>
      <w:r w:rsidR="00372727" w:rsidRPr="00372727">
        <w:t>Conclusion</w:t>
      </w:r>
      <w:bookmarkEnd w:id="125"/>
    </w:p>
    <w:p w14:paraId="6AAEA397" w14:textId="5C0BDA63" w:rsidR="00803F0B" w:rsidRPr="00803F0B" w:rsidRDefault="004A6F8F" w:rsidP="00D31452">
      <w:pPr>
        <w:jc w:val="both"/>
        <w:rPr>
          <w:rFonts w:hint="eastAsia"/>
          <w:b w:val="0"/>
          <w:sz w:val="24"/>
          <w:szCs w:val="24"/>
          <w:lang w:eastAsia="zh-CN"/>
        </w:rPr>
      </w:pPr>
      <w:r w:rsidRPr="004A6F8F">
        <w:rPr>
          <w:b w:val="0"/>
          <w:sz w:val="24"/>
          <w:szCs w:val="24"/>
          <w:lang w:eastAsia="zh-CN"/>
        </w:rPr>
        <w:t xml:space="preserve">In conclusion, the report details the development of a report card prototype to highlight companies' actions towards the </w:t>
      </w:r>
      <w:r>
        <w:rPr>
          <w:b w:val="0"/>
          <w:sz w:val="24"/>
          <w:szCs w:val="24"/>
          <w:lang w:eastAsia="zh-CN"/>
        </w:rPr>
        <w:t>SDGs</w:t>
      </w:r>
      <w:r w:rsidRPr="004A6F8F">
        <w:rPr>
          <w:b w:val="0"/>
          <w:sz w:val="24"/>
          <w:szCs w:val="24"/>
          <w:lang w:eastAsia="zh-CN"/>
        </w:rPr>
        <w:t>.  The team used mapping, sketching, prototyping and testing methods to create a</w:t>
      </w:r>
      <w:r w:rsidR="00991BC0">
        <w:rPr>
          <w:b w:val="0"/>
          <w:sz w:val="24"/>
          <w:szCs w:val="24"/>
          <w:lang w:eastAsia="zh-CN"/>
        </w:rPr>
        <w:t xml:space="preserve"> report kit </w:t>
      </w:r>
      <w:r w:rsidRPr="004A6F8F">
        <w:rPr>
          <w:b w:val="0"/>
          <w:sz w:val="24"/>
          <w:szCs w:val="24"/>
          <w:lang w:eastAsia="zh-CN"/>
        </w:rPr>
        <w:t xml:space="preserve">that is </w:t>
      </w:r>
      <w:r w:rsidR="00991BC0" w:rsidRPr="00991BC0">
        <w:rPr>
          <w:b w:val="0"/>
          <w:sz w:val="24"/>
          <w:szCs w:val="24"/>
          <w:lang w:eastAsia="zh-CN"/>
        </w:rPr>
        <w:t>standardized</w:t>
      </w:r>
      <w:r w:rsidRPr="004A6F8F">
        <w:rPr>
          <w:b w:val="0"/>
          <w:sz w:val="24"/>
          <w:szCs w:val="24"/>
          <w:lang w:eastAsia="zh-CN"/>
        </w:rPr>
        <w:t>,</w:t>
      </w:r>
      <w:r w:rsidR="00991BC0" w:rsidRPr="00991BC0">
        <w:t xml:space="preserve"> </w:t>
      </w:r>
      <w:r w:rsidR="00991BC0" w:rsidRPr="00991BC0">
        <w:rPr>
          <w:b w:val="0"/>
          <w:sz w:val="24"/>
          <w:szCs w:val="24"/>
          <w:lang w:eastAsia="zh-CN"/>
        </w:rPr>
        <w:t>user-</w:t>
      </w:r>
      <w:r w:rsidR="00991BC0" w:rsidRPr="00991BC0">
        <w:rPr>
          <w:b w:val="0"/>
          <w:sz w:val="24"/>
          <w:szCs w:val="24"/>
          <w:lang w:eastAsia="zh-CN"/>
        </w:rPr>
        <w:t>friendly</w:t>
      </w:r>
      <w:r w:rsidR="00991BC0" w:rsidRPr="004A6F8F">
        <w:rPr>
          <w:b w:val="0"/>
          <w:sz w:val="24"/>
          <w:szCs w:val="24"/>
          <w:lang w:eastAsia="zh-CN"/>
        </w:rPr>
        <w:t>, reliable</w:t>
      </w:r>
      <w:r w:rsidRPr="004A6F8F">
        <w:rPr>
          <w:b w:val="0"/>
          <w:sz w:val="24"/>
          <w:szCs w:val="24"/>
          <w:lang w:eastAsia="zh-CN"/>
        </w:rPr>
        <w:t xml:space="preserve"> and effectively measures the unquantifiable content.  The report card prototype was developed to help the Banksia Foundation report on the awardees' sustainability efforts and progress.  Feedback from customers who tested the prototype showed that the report card is effective and satisfactory.  The report provides valuable insights and a comprehensive overview of the development process and methodology used to create the report card prototype, making it a valuable resource for the Banksia Foundation</w:t>
      </w:r>
      <w:r w:rsidR="00991BC0">
        <w:rPr>
          <w:b w:val="0"/>
          <w:sz w:val="24"/>
          <w:szCs w:val="24"/>
          <w:lang w:eastAsia="zh-CN"/>
        </w:rPr>
        <w:t xml:space="preserve"> </w:t>
      </w:r>
      <w:r w:rsidR="00991BC0" w:rsidRPr="00991BC0">
        <w:rPr>
          <w:b w:val="0"/>
          <w:sz w:val="24"/>
          <w:szCs w:val="24"/>
          <w:lang w:eastAsia="zh-CN"/>
        </w:rPr>
        <w:t>and provid</w:t>
      </w:r>
      <w:r w:rsidR="00BA7601">
        <w:rPr>
          <w:b w:val="0"/>
          <w:sz w:val="24"/>
          <w:szCs w:val="24"/>
          <w:lang w:eastAsia="zh-CN"/>
        </w:rPr>
        <w:t>ing</w:t>
      </w:r>
      <w:r w:rsidR="00991BC0" w:rsidRPr="00991BC0">
        <w:rPr>
          <w:b w:val="0"/>
          <w:sz w:val="24"/>
          <w:szCs w:val="24"/>
          <w:lang w:eastAsia="zh-CN"/>
        </w:rPr>
        <w:t xml:space="preserve"> a practical solution to its challenge</w:t>
      </w:r>
      <w:r w:rsidRPr="004A6F8F">
        <w:rPr>
          <w:b w:val="0"/>
          <w:sz w:val="24"/>
          <w:szCs w:val="24"/>
          <w:lang w:eastAsia="zh-CN"/>
        </w:rPr>
        <w:t>.</w:t>
      </w:r>
    </w:p>
    <w:p w14:paraId="29AE4BE3" w14:textId="2D0482AF" w:rsidR="002F1410" w:rsidRDefault="00497E60" w:rsidP="00497E60">
      <w:pPr>
        <w:pStyle w:val="Heading1"/>
      </w:pPr>
      <w:bookmarkStart w:id="126" w:name="OLE_LINK5"/>
      <w:bookmarkStart w:id="127" w:name="_Toc126508304"/>
      <w:r>
        <w:lastRenderedPageBreak/>
        <w:t xml:space="preserve">8. </w:t>
      </w:r>
      <w:r w:rsidR="009265BB">
        <w:t>References:</w:t>
      </w:r>
      <w:bookmarkEnd w:id="126"/>
      <w:bookmarkEnd w:id="127"/>
    </w:p>
    <w:p w14:paraId="0C726C36" w14:textId="77777777" w:rsidR="002F1410" w:rsidRPr="00B57104" w:rsidRDefault="002F1410" w:rsidP="002F1410">
      <w:pPr>
        <w:pStyle w:val="Content"/>
      </w:pPr>
    </w:p>
    <w:p w14:paraId="540B15E4" w14:textId="73D1A5B2" w:rsidR="00F06AF8" w:rsidRDefault="00F06AF8" w:rsidP="002F1410">
      <w:r w:rsidRPr="00F06AF8">
        <w:t xml:space="preserve">Methods and </w:t>
      </w:r>
      <w:r w:rsidR="002F1410">
        <w:t>approach:</w:t>
      </w:r>
    </w:p>
    <w:p w14:paraId="3C07831D" w14:textId="318D81B2" w:rsidR="00B32C58" w:rsidRDefault="00752203" w:rsidP="00C262F3">
      <w:pPr>
        <w:pStyle w:val="Content"/>
      </w:pPr>
      <w:r w:rsidRPr="00752203">
        <w:t xml:space="preserve">Brown, T., &amp; Wyatt, J. (2010). Change by Design: How Design Thinking Transforms </w:t>
      </w:r>
      <w:r w:rsidR="00FC5FA6">
        <w:t>Organisation</w:t>
      </w:r>
      <w:r w:rsidRPr="00752203">
        <w:t>s and Inspires Innovation.</w:t>
      </w:r>
    </w:p>
    <w:p w14:paraId="3AAB9E28" w14:textId="64DF4A5B" w:rsidR="00752203" w:rsidRDefault="00752203" w:rsidP="00C262F3">
      <w:pPr>
        <w:pStyle w:val="Content"/>
      </w:pPr>
    </w:p>
    <w:p w14:paraId="65347F7D" w14:textId="4F98F632" w:rsidR="00752203" w:rsidRPr="00752203" w:rsidRDefault="00752203" w:rsidP="00C262F3">
      <w:pPr>
        <w:pStyle w:val="Content"/>
      </w:pPr>
      <w:bookmarkStart w:id="128" w:name="OLE_LINK4"/>
      <w:r w:rsidRPr="00752203">
        <w:t>Google Ventures. (2014). Design Sprint. Retrieved from</w:t>
      </w:r>
      <w:r>
        <w:t xml:space="preserve">: </w:t>
      </w:r>
      <w:hyperlink r:id="rId18" w:history="1">
        <w:r w:rsidRPr="00752203">
          <w:rPr>
            <w:color w:val="0000FF"/>
            <w:u w:val="single"/>
          </w:rPr>
          <w:t>Share and engage with the Design Sprint Community (designsprintkit.withgoogle.com)</w:t>
        </w:r>
      </w:hyperlink>
    </w:p>
    <w:bookmarkEnd w:id="128"/>
    <w:p w14:paraId="671E6829" w14:textId="148ECB9B" w:rsidR="00B32C58" w:rsidRPr="00752203" w:rsidRDefault="00B32C58" w:rsidP="00C262F3">
      <w:pPr>
        <w:pStyle w:val="Content"/>
      </w:pPr>
    </w:p>
    <w:p w14:paraId="4525C390" w14:textId="326F3333" w:rsidR="00B32C58" w:rsidRPr="00752203" w:rsidRDefault="00752203" w:rsidP="00C262F3">
      <w:pPr>
        <w:pStyle w:val="Content"/>
      </w:pPr>
      <w:r w:rsidRPr="00752203">
        <w:t xml:space="preserve">Knapp, J. &amp; </w:t>
      </w:r>
      <w:proofErr w:type="spellStart"/>
      <w:r w:rsidRPr="00752203">
        <w:t>Zeratsky</w:t>
      </w:r>
      <w:proofErr w:type="spellEnd"/>
      <w:r w:rsidRPr="00752203">
        <w:t>, J. (2016). Sprint: How to Solve Big Problems and Test New Ideas in Just Five Days</w:t>
      </w:r>
    </w:p>
    <w:p w14:paraId="1AC1102A" w14:textId="26DA7655" w:rsidR="00ED03B3" w:rsidRDefault="00ED03B3" w:rsidP="00C262F3">
      <w:pPr>
        <w:pStyle w:val="Content"/>
      </w:pPr>
    </w:p>
    <w:p w14:paraId="25FA6AAE" w14:textId="141F92FE" w:rsidR="004A6F8F" w:rsidRDefault="002F1410" w:rsidP="00F06AF8">
      <w:r w:rsidRPr="002F1410">
        <w:t>Challenge Analysis</w:t>
      </w:r>
      <w:r w:rsidR="004A6F8F">
        <w:t>:</w:t>
      </w:r>
    </w:p>
    <w:p w14:paraId="0B333A5D" w14:textId="1F6C59E3" w:rsidR="005D5417" w:rsidRDefault="005D5417" w:rsidP="00C262F3">
      <w:pPr>
        <w:pStyle w:val="Content"/>
      </w:pPr>
      <w:r>
        <w:t xml:space="preserve">Banksia Foundation. (n.d.). </w:t>
      </w:r>
      <w:r w:rsidR="00E9763A">
        <w:t>About Us</w:t>
      </w:r>
      <w:r>
        <w:t xml:space="preserve">. Retrieved from </w:t>
      </w:r>
      <w:hyperlink r:id="rId19" w:history="1">
        <w:r w:rsidR="00E9763A">
          <w:rPr>
            <w:rStyle w:val="Hyperlink"/>
          </w:rPr>
          <w:t>About Us - Banksia Foundation (banksiafdn.com)</w:t>
        </w:r>
      </w:hyperlink>
    </w:p>
    <w:p w14:paraId="49A758E4" w14:textId="1E27FD0D" w:rsidR="005D5417" w:rsidRDefault="005D5417" w:rsidP="00C262F3">
      <w:pPr>
        <w:pStyle w:val="Content"/>
      </w:pPr>
    </w:p>
    <w:p w14:paraId="7F23A29A" w14:textId="2064829F" w:rsidR="00E9763A" w:rsidRDefault="00E9763A" w:rsidP="00C262F3">
      <w:pPr>
        <w:pStyle w:val="Content"/>
      </w:pPr>
      <w:r>
        <w:t xml:space="preserve">Banksia Foundation. (n.d.). Main Page. </w:t>
      </w:r>
      <w:bookmarkStart w:id="129" w:name="OLE_LINK8"/>
      <w:r>
        <w:t>Retrieved from</w:t>
      </w:r>
      <w:r w:rsidRPr="00E9763A">
        <w:t xml:space="preserve"> </w:t>
      </w:r>
      <w:bookmarkEnd w:id="129"/>
      <w:r w:rsidR="00B453FD">
        <w:fldChar w:fldCharType="begin"/>
      </w:r>
      <w:r w:rsidR="00B453FD">
        <w:instrText xml:space="preserve"> HYPERLINK "https://banksiafdn.com/" </w:instrText>
      </w:r>
      <w:r w:rsidR="00B453FD">
        <w:fldChar w:fldCharType="separate"/>
      </w:r>
      <w:r>
        <w:rPr>
          <w:rStyle w:val="Hyperlink"/>
        </w:rPr>
        <w:t>Home - Banksia Foundation (banksiafdn.com)</w:t>
      </w:r>
      <w:r w:rsidR="00B453FD">
        <w:rPr>
          <w:rStyle w:val="Hyperlink"/>
        </w:rPr>
        <w:fldChar w:fldCharType="end"/>
      </w:r>
    </w:p>
    <w:p w14:paraId="5AFFE3FB" w14:textId="4F6351B8" w:rsidR="00E9763A" w:rsidRDefault="00E9763A" w:rsidP="00C262F3">
      <w:pPr>
        <w:pStyle w:val="Content"/>
      </w:pPr>
    </w:p>
    <w:p w14:paraId="3042DE08" w14:textId="0159B2B1" w:rsidR="00E9763A" w:rsidRDefault="00E9763A" w:rsidP="00C262F3">
      <w:pPr>
        <w:pStyle w:val="Content"/>
      </w:pPr>
      <w:r>
        <w:t xml:space="preserve">Banksia Foundation. (2022). </w:t>
      </w:r>
      <w:r w:rsidRPr="00E9763A">
        <w:t xml:space="preserve">Challenge </w:t>
      </w:r>
      <w:proofErr w:type="spellStart"/>
      <w:r w:rsidRPr="00E9763A">
        <w:t>Brief_Graz_Banksia</w:t>
      </w:r>
      <w:proofErr w:type="spellEnd"/>
      <w:r w:rsidRPr="00E9763A">
        <w:t xml:space="preserve"> Foundation</w:t>
      </w:r>
      <w:r>
        <w:t>.</w:t>
      </w:r>
      <w:r w:rsidR="00CA1220">
        <w:t xml:space="preserve"> Retrieved from:</w:t>
      </w:r>
      <w:r>
        <w:t xml:space="preserve"> </w:t>
      </w:r>
      <w:r w:rsidRPr="00E9763A">
        <w:t xml:space="preserve">Appendix </w:t>
      </w:r>
      <w:r w:rsidR="00257FF8">
        <w:t xml:space="preserve">G </w:t>
      </w:r>
      <w:r w:rsidRPr="00E9763A">
        <w:t xml:space="preserve">(Challenge </w:t>
      </w:r>
      <w:proofErr w:type="spellStart"/>
      <w:r w:rsidRPr="00E9763A">
        <w:t>Brief_Graz_Banksia</w:t>
      </w:r>
      <w:proofErr w:type="spellEnd"/>
      <w:r w:rsidRPr="00E9763A">
        <w:t xml:space="preserve"> Foundation)</w:t>
      </w:r>
    </w:p>
    <w:p w14:paraId="2FE83379" w14:textId="01A76E5D" w:rsidR="00E9763A" w:rsidRDefault="00E9763A" w:rsidP="00C262F3">
      <w:pPr>
        <w:pStyle w:val="Content"/>
      </w:pPr>
    </w:p>
    <w:p w14:paraId="0F418EED" w14:textId="26F5EF6B" w:rsidR="00CA1220" w:rsidRDefault="00CA1220" w:rsidP="00C262F3">
      <w:pPr>
        <w:pStyle w:val="Content"/>
      </w:pPr>
      <w:r>
        <w:t>VIC, Department, of, Education</w:t>
      </w:r>
      <w:r w:rsidR="0006787E">
        <w:t>.,</w:t>
      </w:r>
      <w:r>
        <w:t xml:space="preserve"> (2022). </w:t>
      </w:r>
      <w:r w:rsidRPr="00CA1220">
        <w:t>Feedback and reporting</w:t>
      </w:r>
      <w:r>
        <w:t>.</w:t>
      </w:r>
      <w:r w:rsidRPr="00CA1220">
        <w:t xml:space="preserve"> </w:t>
      </w:r>
      <w:r>
        <w:t>Retrieved from</w:t>
      </w:r>
      <w:r>
        <w:rPr>
          <w:rFonts w:ascii="SimSun" w:eastAsia="SimSun" w:hAnsi="SimSun"/>
          <w:lang w:val="en-US" w:eastAsia="zh-CN"/>
        </w:rPr>
        <w:t>:</w:t>
      </w:r>
      <w:r w:rsidRPr="00E9763A">
        <w:t xml:space="preserve"> </w:t>
      </w:r>
      <w:hyperlink r:id="rId20" w:anchor=":~:text=Purpose%20of%20feedback,the%20learning%20intentions%20or%20goals." w:history="1">
        <w:r>
          <w:rPr>
            <w:rStyle w:val="Hyperlink"/>
          </w:rPr>
          <w:t>Feedback and reporting (education.vic.gov.au)</w:t>
        </w:r>
      </w:hyperlink>
    </w:p>
    <w:p w14:paraId="62CF5B57" w14:textId="47F00421" w:rsidR="00CA1220" w:rsidRDefault="00CA1220" w:rsidP="00C262F3">
      <w:pPr>
        <w:pStyle w:val="Content"/>
      </w:pPr>
    </w:p>
    <w:p w14:paraId="46BA5EA8" w14:textId="194D3D9A" w:rsidR="00CA1220" w:rsidRDefault="00CA1220" w:rsidP="00C262F3">
      <w:pPr>
        <w:pStyle w:val="Content"/>
      </w:pPr>
      <w:r w:rsidRPr="00CA1220">
        <w:t>Hattie, J., &amp; Timperley, H. (2016). The Power of Feedback</w:t>
      </w:r>
      <w:r>
        <w:t>.</w:t>
      </w:r>
      <w:r w:rsidRPr="00CA1220">
        <w:t xml:space="preserve"> </w:t>
      </w:r>
      <w:r>
        <w:t>Retrieved from</w:t>
      </w:r>
      <w:r>
        <w:rPr>
          <w:rFonts w:ascii="SimSun" w:eastAsia="SimSun" w:hAnsi="SimSun"/>
          <w:lang w:val="en-US" w:eastAsia="zh-CN"/>
        </w:rPr>
        <w:t>:</w:t>
      </w:r>
      <w:r w:rsidRPr="00CA1220">
        <w:t xml:space="preserve"> </w:t>
      </w:r>
      <w:hyperlink r:id="rId21" w:history="1">
        <w:r>
          <w:rPr>
            <w:rStyle w:val="Hyperlink"/>
          </w:rPr>
          <w:t>The Power of Feedback - John Hattie, Helen Timperley, 2007 (sagepub.com)</w:t>
        </w:r>
      </w:hyperlink>
    </w:p>
    <w:p w14:paraId="434104F4" w14:textId="3067CD79" w:rsidR="00CA1220" w:rsidRDefault="00CA1220" w:rsidP="00C262F3">
      <w:pPr>
        <w:pStyle w:val="Content"/>
      </w:pPr>
    </w:p>
    <w:p w14:paraId="194263B7" w14:textId="2FFA113E" w:rsidR="00CA1220" w:rsidRDefault="00CA1220" w:rsidP="00C262F3">
      <w:pPr>
        <w:pStyle w:val="Content"/>
        <w:rPr>
          <w:lang w:eastAsia="zh-CN"/>
        </w:rPr>
      </w:pPr>
      <w:r w:rsidRPr="00CA1220">
        <w:t>Sterling</w:t>
      </w:r>
      <w:r>
        <w:t>,</w:t>
      </w:r>
      <w:r w:rsidRPr="00CA1220">
        <w:t xml:space="preserve"> Bone</w:t>
      </w:r>
      <w:r>
        <w:t>.</w:t>
      </w:r>
      <w:r w:rsidRPr="00CA1220">
        <w:t>, Katherine</w:t>
      </w:r>
      <w:r>
        <w:t>,</w:t>
      </w:r>
      <w:r w:rsidRPr="00CA1220">
        <w:t xml:space="preserve"> Lemon</w:t>
      </w:r>
      <w:r w:rsidR="0006787E">
        <w:t>.,</w:t>
      </w:r>
      <w:r w:rsidRPr="00CA1220">
        <w:t xml:space="preserve"> Clay</w:t>
      </w:r>
      <w:r>
        <w:t>,</w:t>
      </w:r>
      <w:r w:rsidRPr="00CA1220">
        <w:t xml:space="preserve"> Voorhees</w:t>
      </w:r>
      <w:r w:rsidR="0006787E">
        <w:t>.,</w:t>
      </w:r>
      <w:r w:rsidRPr="00CA1220">
        <w:t xml:space="preserve"> Katie</w:t>
      </w:r>
      <w:r>
        <w:t>,</w:t>
      </w:r>
      <w:r w:rsidRPr="00CA1220">
        <w:t xml:space="preserve"> Liljenquist</w:t>
      </w:r>
      <w:r w:rsidR="0006787E">
        <w:t>.,</w:t>
      </w:r>
      <w:r>
        <w:t xml:space="preserve"> </w:t>
      </w:r>
      <w:r w:rsidRPr="00CA1220">
        <w:t>Paul</w:t>
      </w:r>
      <w:r>
        <w:t>,</w:t>
      </w:r>
      <w:r w:rsidRPr="00CA1220">
        <w:t xml:space="preserve"> </w:t>
      </w:r>
      <w:proofErr w:type="spellStart"/>
      <w:r w:rsidRPr="00CA1220">
        <w:t>Fombelle</w:t>
      </w:r>
      <w:proofErr w:type="spellEnd"/>
      <w:r w:rsidR="0006787E">
        <w:t>.,</w:t>
      </w:r>
      <w:r>
        <w:t xml:space="preserve"> </w:t>
      </w:r>
      <w:r w:rsidRPr="00CA1220">
        <w:t xml:space="preserve">Kristen </w:t>
      </w:r>
      <w:proofErr w:type="spellStart"/>
      <w:r w:rsidRPr="00CA1220">
        <w:t>DeTienne</w:t>
      </w:r>
      <w:proofErr w:type="spellEnd"/>
      <w:r w:rsidR="0006787E">
        <w:t>.,</w:t>
      </w:r>
      <w:r w:rsidRPr="00CA1220">
        <w:t xml:space="preserve"> R</w:t>
      </w:r>
      <w:r>
        <w:t>,</w:t>
      </w:r>
      <w:r w:rsidRPr="00CA1220">
        <w:t xml:space="preserve"> Bruce</w:t>
      </w:r>
      <w:r>
        <w:t xml:space="preserve">. (2018). </w:t>
      </w:r>
      <w:r w:rsidRPr="00CA1220">
        <w:t>The Power of Surveys to Increase Repeat Business</w:t>
      </w:r>
      <w:r>
        <w:t>. Retrieved from</w:t>
      </w:r>
      <w:r>
        <w:rPr>
          <w:rFonts w:ascii="SimSun" w:eastAsia="SimSun" w:hAnsi="SimSun"/>
          <w:lang w:val="en-US" w:eastAsia="zh-CN"/>
        </w:rPr>
        <w:t>:</w:t>
      </w:r>
      <w:r w:rsidRPr="00CA1220">
        <w:t xml:space="preserve"> </w:t>
      </w:r>
      <w:hyperlink r:id="rId22" w:history="1">
        <w:r>
          <w:rPr>
            <w:rStyle w:val="Hyperlink"/>
          </w:rPr>
          <w:t xml:space="preserve">Keller </w:t>
        </w:r>
        <w:proofErr w:type="spellStart"/>
        <w:r>
          <w:rPr>
            <w:rStyle w:val="Hyperlink"/>
          </w:rPr>
          <w:t>Center</w:t>
        </w:r>
        <w:proofErr w:type="spellEnd"/>
        <w:r>
          <w:rPr>
            <w:rStyle w:val="Hyperlink"/>
          </w:rPr>
          <w:t xml:space="preserve"> for Research | Baylor University</w:t>
        </w:r>
      </w:hyperlink>
    </w:p>
    <w:p w14:paraId="68479D06" w14:textId="5AEDE54E" w:rsidR="00B32C58" w:rsidRDefault="00B32C58" w:rsidP="00C262F3">
      <w:pPr>
        <w:pStyle w:val="Content"/>
        <w:rPr>
          <w:lang w:eastAsia="zh-CN"/>
        </w:rPr>
      </w:pPr>
    </w:p>
    <w:p w14:paraId="7382D6BF" w14:textId="2F05DBEC" w:rsidR="00A973D7" w:rsidRDefault="00A973D7" w:rsidP="00A973D7">
      <w:pPr>
        <w:pStyle w:val="Content"/>
      </w:pPr>
      <w:r>
        <w:t>UN. (2021).</w:t>
      </w:r>
      <w:r w:rsidRPr="00A973D7">
        <w:t xml:space="preserve"> </w:t>
      </w:r>
      <w:r>
        <w:t>Consultations on Climate and SDG Synergies for a Better and Stronger Recovery from the Covid-19 Pandemic. Retrieved from</w:t>
      </w:r>
      <w:r>
        <w:rPr>
          <w:rFonts w:ascii="SimSun" w:eastAsia="SimSun" w:hAnsi="SimSun"/>
          <w:lang w:val="en-US" w:eastAsia="zh-CN"/>
        </w:rPr>
        <w:t>:</w:t>
      </w:r>
      <w:r w:rsidR="008D3C47">
        <w:rPr>
          <w:rFonts w:ascii="SimSun" w:eastAsia="SimSun" w:hAnsi="SimSun"/>
          <w:lang w:val="en-US" w:eastAsia="zh-CN"/>
        </w:rPr>
        <w:t xml:space="preserve"> </w:t>
      </w:r>
      <w:hyperlink r:id="rId23" w:history="1">
        <w:r>
          <w:rPr>
            <w:rStyle w:val="Hyperlink"/>
          </w:rPr>
          <w:t>Consultations on Climate and SDG Synergies for a Better and Stronger Recovery from the Covid-19 Pandemic.pdf (un.org)</w:t>
        </w:r>
      </w:hyperlink>
    </w:p>
    <w:p w14:paraId="6E05E93C" w14:textId="77777777" w:rsidR="002F1410" w:rsidRDefault="002F1410" w:rsidP="00F06AF8"/>
    <w:p w14:paraId="696DD1B7" w14:textId="5E95F57A" w:rsidR="008A23E4" w:rsidRDefault="00F06AF8" w:rsidP="00F06AF8">
      <w:r w:rsidRPr="00F06AF8">
        <w:t>Prototype</w:t>
      </w:r>
      <w:r>
        <w:t>:</w:t>
      </w:r>
    </w:p>
    <w:p w14:paraId="2EC4ED83" w14:textId="7CFBE69F" w:rsidR="008A23E4" w:rsidRDefault="008A23E4" w:rsidP="008A23E4">
      <w:pPr>
        <w:pStyle w:val="Content"/>
      </w:pPr>
      <w:r w:rsidRPr="008A23E4">
        <w:t>Inge</w:t>
      </w:r>
      <w:r>
        <w:t xml:space="preserve">, </w:t>
      </w:r>
      <w:r w:rsidRPr="008A23E4">
        <w:t>Black</w:t>
      </w:r>
      <w:r>
        <w:t>.</w:t>
      </w:r>
      <w:r w:rsidRPr="008A23E4">
        <w:t>, Christopher</w:t>
      </w:r>
      <w:r>
        <w:t>,</w:t>
      </w:r>
      <w:r w:rsidRPr="008A23E4">
        <w:t xml:space="preserve"> </w:t>
      </w:r>
      <w:proofErr w:type="spellStart"/>
      <w:r w:rsidRPr="008A23E4">
        <w:t>Hertig</w:t>
      </w:r>
      <w:proofErr w:type="spellEnd"/>
      <w:r w:rsidR="0006787E">
        <w:t>.,</w:t>
      </w:r>
      <w:r w:rsidRPr="008A23E4">
        <w:t xml:space="preserve"> Ann</w:t>
      </w:r>
      <w:r>
        <w:t xml:space="preserve">, </w:t>
      </w:r>
      <w:proofErr w:type="spellStart"/>
      <w:r w:rsidRPr="008A23E4">
        <w:t>Trinca</w:t>
      </w:r>
      <w:proofErr w:type="spellEnd"/>
      <w:r w:rsidR="0006787E">
        <w:t>.</w:t>
      </w:r>
      <w:r w:rsidRPr="008A23E4">
        <w:t xml:space="preserve"> (2017</w:t>
      </w:r>
      <w:r w:rsidR="0006787E" w:rsidRPr="008A23E4">
        <w:t>). Chapter</w:t>
      </w:r>
      <w:r w:rsidRPr="008A23E4">
        <w:t xml:space="preserve"> 8 - The Power of Certification. Retrieved from:  </w:t>
      </w:r>
      <w:hyperlink r:id="rId24" w:anchor=":~:text=The%20power%20of%20certification%20rests,and%20how%20you%20see%20yourself." w:history="1">
        <w:r w:rsidR="0063074A">
          <w:rPr>
            <w:rStyle w:val="Hyperlink"/>
          </w:rPr>
          <w:t>The Power of Certification - ScienceDirect</w:t>
        </w:r>
      </w:hyperlink>
    </w:p>
    <w:p w14:paraId="7C43EA82" w14:textId="77777777" w:rsidR="00934317" w:rsidRDefault="00934317" w:rsidP="008A23E4">
      <w:pPr>
        <w:pStyle w:val="Content"/>
      </w:pPr>
    </w:p>
    <w:p w14:paraId="3AEE6BE7" w14:textId="635159C2" w:rsidR="00934317" w:rsidRDefault="00934317" w:rsidP="008A23E4">
      <w:pPr>
        <w:pStyle w:val="Content"/>
      </w:pPr>
      <w:r w:rsidRPr="00934317">
        <w:lastRenderedPageBreak/>
        <w:t>Giselle</w:t>
      </w:r>
      <w:r>
        <w:t>,</w:t>
      </w:r>
      <w:r w:rsidRPr="00934317">
        <w:t xml:space="preserve"> </w:t>
      </w:r>
      <w:proofErr w:type="spellStart"/>
      <w:r w:rsidRPr="00934317">
        <w:t>Weybrecht</w:t>
      </w:r>
      <w:proofErr w:type="spellEnd"/>
      <w:r w:rsidR="0006787E">
        <w:t>.</w:t>
      </w:r>
      <w:r>
        <w:t xml:space="preserve"> (2018). </w:t>
      </w:r>
      <w:r w:rsidRPr="00934317">
        <w:t xml:space="preserve">Why the Sustainable Development Goals Matter to Your Business </w:t>
      </w:r>
      <w:proofErr w:type="gramStart"/>
      <w:r w:rsidRPr="00934317">
        <w:t>School</w:t>
      </w:r>
      <w:r>
        <w:t>.</w:t>
      </w:r>
      <w:proofErr w:type="gramEnd"/>
      <w:r>
        <w:t xml:space="preserve"> Retrieved from:</w:t>
      </w:r>
      <w:r w:rsidRPr="00F06AF8">
        <w:t xml:space="preserve"> </w:t>
      </w:r>
      <w:hyperlink r:id="rId25" w:history="1">
        <w:r>
          <w:rPr>
            <w:rStyle w:val="Hyperlink"/>
          </w:rPr>
          <w:t>Why the SDGs Matter to Your Business School | AACSB</w:t>
        </w:r>
      </w:hyperlink>
    </w:p>
    <w:p w14:paraId="59AF500B" w14:textId="77777777" w:rsidR="00934317" w:rsidRPr="008A23E4" w:rsidRDefault="00934317" w:rsidP="008A23E4">
      <w:pPr>
        <w:pStyle w:val="Content"/>
      </w:pPr>
    </w:p>
    <w:p w14:paraId="66B543C6" w14:textId="77777777" w:rsidR="00FB2ECE" w:rsidRPr="00FB2ECE" w:rsidRDefault="00FB2ECE" w:rsidP="00FB2ECE">
      <w:pPr>
        <w:pStyle w:val="Content"/>
        <w:rPr>
          <w:rFonts w:eastAsia="SimSun"/>
          <w:lang w:eastAsia="zh-CN"/>
        </w:rPr>
      </w:pPr>
      <w:bookmarkStart w:id="130" w:name="OLE_LINK25"/>
      <w:r w:rsidRPr="00F06AF8">
        <w:rPr>
          <w:rFonts w:eastAsia="SimSun"/>
          <w:lang w:eastAsia="zh-CN"/>
        </w:rPr>
        <w:t>Indra</w:t>
      </w:r>
      <w:bookmarkEnd w:id="130"/>
      <w:r>
        <w:rPr>
          <w:rFonts w:eastAsia="SimSun"/>
          <w:lang w:eastAsia="zh-CN"/>
        </w:rPr>
        <w:t>,</w:t>
      </w:r>
      <w:r w:rsidRPr="00F06AF8">
        <w:rPr>
          <w:rFonts w:eastAsia="SimSun"/>
          <w:lang w:eastAsia="zh-CN"/>
        </w:rPr>
        <w:t xml:space="preserve"> </w:t>
      </w:r>
      <w:proofErr w:type="spellStart"/>
      <w:r w:rsidRPr="00F06AF8">
        <w:rPr>
          <w:rFonts w:eastAsia="SimSun"/>
          <w:lang w:eastAsia="zh-CN"/>
        </w:rPr>
        <w:t>Abeysekera</w:t>
      </w:r>
      <w:proofErr w:type="spellEnd"/>
      <w:r>
        <w:rPr>
          <w:rFonts w:eastAsia="SimSun"/>
          <w:lang w:eastAsia="zh-CN"/>
        </w:rPr>
        <w:t>. (</w:t>
      </w:r>
      <w:r w:rsidRPr="00F06AF8">
        <w:rPr>
          <w:rFonts w:eastAsia="SimSun"/>
          <w:lang w:eastAsia="zh-CN"/>
        </w:rPr>
        <w:t>2022</w:t>
      </w:r>
      <w:r>
        <w:rPr>
          <w:rFonts w:eastAsia="SimSun"/>
          <w:lang w:eastAsia="zh-CN"/>
        </w:rPr>
        <w:t xml:space="preserve">). </w:t>
      </w:r>
      <w:r w:rsidRPr="00F06AF8">
        <w:rPr>
          <w:rFonts w:eastAsia="SimSun"/>
          <w:lang w:eastAsia="zh-CN"/>
        </w:rPr>
        <w:t>A framework for sustainability reporting</w:t>
      </w:r>
      <w:r>
        <w:rPr>
          <w:rFonts w:eastAsia="SimSun"/>
          <w:lang w:eastAsia="zh-CN"/>
        </w:rPr>
        <w:t xml:space="preserve">. </w:t>
      </w:r>
      <w:r>
        <w:t>Retrieved from:</w:t>
      </w:r>
      <w:r w:rsidRPr="00F06AF8">
        <w:t xml:space="preserve"> </w:t>
      </w:r>
      <w:hyperlink r:id="rId26" w:anchor="sec001" w:history="1">
        <w:r>
          <w:rPr>
            <w:rStyle w:val="Hyperlink"/>
          </w:rPr>
          <w:t>A framework for sustainability reporting | Emerald Insight</w:t>
        </w:r>
      </w:hyperlink>
    </w:p>
    <w:p w14:paraId="4F73706E" w14:textId="77777777" w:rsidR="00FB2ECE" w:rsidRDefault="00FB2ECE" w:rsidP="00FB2ECE">
      <w:pPr>
        <w:pStyle w:val="Content"/>
      </w:pPr>
    </w:p>
    <w:p w14:paraId="1AAD18C2" w14:textId="77777777" w:rsidR="00FB2ECE" w:rsidRDefault="00FB2ECE" w:rsidP="00FB2ECE">
      <w:pPr>
        <w:pStyle w:val="Content"/>
      </w:pPr>
      <w:bookmarkStart w:id="131" w:name="OLE_LINK24"/>
      <w:r w:rsidRPr="00F06AF8">
        <w:t>Renard</w:t>
      </w:r>
      <w:bookmarkEnd w:id="131"/>
      <w:r>
        <w:t>,</w:t>
      </w:r>
      <w:r w:rsidRPr="00F06AF8">
        <w:t xml:space="preserve"> Y.J.</w:t>
      </w:r>
      <w:r>
        <w:t>,</w:t>
      </w:r>
      <w:r w:rsidRPr="00F06AF8">
        <w:t xml:space="preserve"> Siew</w:t>
      </w:r>
      <w:r>
        <w:t xml:space="preserve">. (2015). </w:t>
      </w:r>
      <w:r w:rsidRPr="00F06AF8">
        <w:t>A review of corporate sustainability reporting tools (SRTs)</w:t>
      </w:r>
      <w:r>
        <w:t>.</w:t>
      </w:r>
      <w:r w:rsidRPr="00F06AF8">
        <w:t xml:space="preserve"> </w:t>
      </w:r>
      <w:r>
        <w:t>Retrieved from:</w:t>
      </w:r>
      <w:r w:rsidRPr="00F06AF8">
        <w:t xml:space="preserve"> </w:t>
      </w:r>
      <w:hyperlink r:id="rId27" w:history="1">
        <w:r>
          <w:rPr>
            <w:rStyle w:val="Hyperlink"/>
          </w:rPr>
          <w:t>A review of corporate sustainability reporting tools (SRTs) - ScienceDirect</w:t>
        </w:r>
      </w:hyperlink>
    </w:p>
    <w:p w14:paraId="571B548E" w14:textId="77777777" w:rsidR="00FB2ECE" w:rsidRDefault="00FB2ECE" w:rsidP="00C262F3">
      <w:pPr>
        <w:pStyle w:val="Content"/>
      </w:pPr>
    </w:p>
    <w:p w14:paraId="4B2F3B11" w14:textId="038D5CD6" w:rsidR="004A6F8F" w:rsidRPr="00752203" w:rsidRDefault="00FB2ECE" w:rsidP="00F06AF8">
      <w:r w:rsidRPr="00FB2ECE">
        <w:t>Insight and testing</w:t>
      </w:r>
      <w:r w:rsidR="004A6F8F">
        <w:t xml:space="preserve">: </w:t>
      </w:r>
    </w:p>
    <w:p w14:paraId="5FF9A516" w14:textId="2B20C448" w:rsidR="00B32C58" w:rsidRPr="00752203" w:rsidRDefault="004A6F8F" w:rsidP="00C262F3">
      <w:pPr>
        <w:pStyle w:val="Content"/>
      </w:pPr>
      <w:r w:rsidRPr="004A6F8F">
        <w:t xml:space="preserve">O’Neill, S., Clarke, K., &amp; Flanagan, J. (2011). Are managers of large firms accountable to stakeholders for the financial paradox of OHS risk. </w:t>
      </w:r>
      <w:r w:rsidR="00F06AF8">
        <w:t xml:space="preserve">Retrieved from: </w:t>
      </w:r>
      <w:hyperlink r:id="rId28" w:history="1">
        <w:r w:rsidR="00F06AF8" w:rsidRPr="00F06AF8">
          <w:rPr>
            <w:rStyle w:val="Hyperlink"/>
            <w:b/>
          </w:rPr>
          <w:t>Are managers of large firms accountable to stakeholders for the financial paradox of OHS risk — Macquarie University (mq.edu.au)</w:t>
        </w:r>
      </w:hyperlink>
    </w:p>
    <w:p w14:paraId="03035E1B" w14:textId="333DF5EB" w:rsidR="009F6307" w:rsidRDefault="009F6307" w:rsidP="00C262F3">
      <w:pPr>
        <w:pStyle w:val="Content"/>
      </w:pPr>
    </w:p>
    <w:p w14:paraId="3C67DCFF" w14:textId="265D1383" w:rsidR="009F6307" w:rsidRDefault="00F06AF8" w:rsidP="00C262F3">
      <w:pPr>
        <w:pStyle w:val="Content"/>
      </w:pPr>
      <w:r>
        <w:t>Carlton, J, Fong., Diane, L</w:t>
      </w:r>
      <w:r w:rsidR="00375134">
        <w:t>,</w:t>
      </w:r>
      <w:r>
        <w:t xml:space="preserve"> </w:t>
      </w:r>
      <w:proofErr w:type="spellStart"/>
      <w:r>
        <w:t>Schallert</w:t>
      </w:r>
      <w:proofErr w:type="spellEnd"/>
      <w:r w:rsidR="00375134">
        <w:t>.</w:t>
      </w:r>
      <w:r>
        <w:t>, Kyle</w:t>
      </w:r>
      <w:r w:rsidR="00375134">
        <w:t>,</w:t>
      </w:r>
      <w:r>
        <w:t xml:space="preserve"> M</w:t>
      </w:r>
      <w:r w:rsidR="00375134">
        <w:t>,</w:t>
      </w:r>
      <w:r>
        <w:t xml:space="preserve"> Williams</w:t>
      </w:r>
      <w:r w:rsidR="00375134">
        <w:t>.</w:t>
      </w:r>
      <w:r>
        <w:t>, Zachary</w:t>
      </w:r>
      <w:r w:rsidR="00375134">
        <w:t>,</w:t>
      </w:r>
      <w:r>
        <w:t xml:space="preserve"> H</w:t>
      </w:r>
      <w:r w:rsidR="00375134">
        <w:t>,</w:t>
      </w:r>
      <w:r>
        <w:t xml:space="preserve"> Williamson</w:t>
      </w:r>
      <w:r w:rsidR="00375134">
        <w:t>.</w:t>
      </w:r>
      <w:r>
        <w:t>, Jayce</w:t>
      </w:r>
      <w:r w:rsidR="00375134">
        <w:t>,</w:t>
      </w:r>
      <w:r>
        <w:t xml:space="preserve"> R</w:t>
      </w:r>
      <w:r w:rsidR="00375134">
        <w:t>,</w:t>
      </w:r>
      <w:r>
        <w:t xml:space="preserve"> Warner</w:t>
      </w:r>
      <w:r w:rsidR="00375134">
        <w:t>.</w:t>
      </w:r>
      <w:r>
        <w:t xml:space="preserve">, </w:t>
      </w:r>
      <w:proofErr w:type="spellStart"/>
      <w:r>
        <w:t>Shengjie</w:t>
      </w:r>
      <w:proofErr w:type="spellEnd"/>
      <w:r w:rsidR="00375134">
        <w:t>,</w:t>
      </w:r>
      <w:r>
        <w:t xml:space="preserve"> Lin</w:t>
      </w:r>
      <w:r w:rsidR="00375134">
        <w:t>.</w:t>
      </w:r>
      <w:r>
        <w:t>, Young</w:t>
      </w:r>
      <w:r w:rsidR="00375134">
        <w:t>,</w:t>
      </w:r>
      <w:r>
        <w:t xml:space="preserve"> Won</w:t>
      </w:r>
      <w:r w:rsidR="00375134">
        <w:t>,</w:t>
      </w:r>
      <w:r>
        <w:t xml:space="preserve"> Kim</w:t>
      </w:r>
      <w:r w:rsidR="00375134">
        <w:t xml:space="preserve">. (2018). </w:t>
      </w:r>
      <w:r>
        <w:t>When feedback signals failure but offers hope for improvement: A process model of constructive criticism</w:t>
      </w:r>
      <w:r w:rsidR="00375134">
        <w:t xml:space="preserve">. Retrieved from: </w:t>
      </w:r>
      <w:hyperlink r:id="rId29" w:history="1">
        <w:r w:rsidR="00375134">
          <w:rPr>
            <w:rStyle w:val="Hyperlink"/>
          </w:rPr>
          <w:t>When feedback signals failure but offers hope for improvement: A process model of constructive criticism - ScienceDirect</w:t>
        </w:r>
      </w:hyperlink>
    </w:p>
    <w:p w14:paraId="514E4295" w14:textId="425D3874" w:rsidR="009F6307" w:rsidRDefault="009F6307" w:rsidP="00C262F3">
      <w:pPr>
        <w:pStyle w:val="Content"/>
      </w:pPr>
    </w:p>
    <w:p w14:paraId="0AFDE106" w14:textId="30B1C601" w:rsidR="00FB2ECE" w:rsidRDefault="00FB2ECE" w:rsidP="00FB2ECE">
      <w:pPr>
        <w:pStyle w:val="Content"/>
      </w:pPr>
      <w:bookmarkStart w:id="132" w:name="OLE_LINK20"/>
      <w:r w:rsidRPr="00FB2ECE">
        <w:t>Faber</w:t>
      </w:r>
      <w:bookmarkEnd w:id="132"/>
      <w:r>
        <w:t>,</w:t>
      </w:r>
      <w:r w:rsidRPr="00FB2ECE">
        <w:t xml:space="preserve"> </w:t>
      </w:r>
      <w:r w:rsidR="0006787E">
        <w:t>J.,</w:t>
      </w:r>
      <w:r w:rsidRPr="00FB2ECE">
        <w:t xml:space="preserve"> Fonseca</w:t>
      </w:r>
      <w:r>
        <w:t>,</w:t>
      </w:r>
      <w:r w:rsidRPr="00FB2ECE">
        <w:t xml:space="preserve"> LM</w:t>
      </w:r>
      <w:r w:rsidR="0006787E">
        <w:t>.</w:t>
      </w:r>
      <w:r>
        <w:t xml:space="preserve"> (2014).</w:t>
      </w:r>
      <w:r w:rsidRPr="00FB2ECE">
        <w:t xml:space="preserve"> How sample size influences research outcomes. </w:t>
      </w:r>
      <w:r>
        <w:t>Retrieved from</w:t>
      </w:r>
      <w:r>
        <w:rPr>
          <w:rFonts w:ascii="SimSun" w:eastAsia="SimSun" w:hAnsi="SimSun"/>
          <w:lang w:val="en-US" w:eastAsia="zh-CN"/>
        </w:rPr>
        <w:t>:</w:t>
      </w:r>
      <w:r w:rsidR="008D3C47">
        <w:rPr>
          <w:rFonts w:ascii="SimSun" w:eastAsia="SimSun" w:hAnsi="SimSun"/>
          <w:lang w:val="en-US" w:eastAsia="zh-CN"/>
        </w:rPr>
        <w:t xml:space="preserve"> </w:t>
      </w:r>
      <w:hyperlink r:id="rId30" w:anchor=":~:text=Too%20small%20a%20sample%20may,that%20are%20not%20clinically%20relevant." w:history="1">
        <w:r>
          <w:rPr>
            <w:rStyle w:val="Hyperlink"/>
          </w:rPr>
          <w:t>How sample size influences research outcomes - PMC (nih.gov)</w:t>
        </w:r>
      </w:hyperlink>
      <w:r w:rsidRPr="00FB2ECE">
        <w:t xml:space="preserve">. </w:t>
      </w:r>
    </w:p>
    <w:p w14:paraId="48AE5801" w14:textId="77777777" w:rsidR="00FB2ECE" w:rsidRDefault="00FB2ECE" w:rsidP="00FB2ECE">
      <w:pPr>
        <w:pStyle w:val="Content"/>
      </w:pPr>
    </w:p>
    <w:p w14:paraId="6372FA60" w14:textId="4DDC7A7D" w:rsidR="00FB2ECE" w:rsidRDefault="00FB2ECE" w:rsidP="00FB2ECE">
      <w:pPr>
        <w:pStyle w:val="Content"/>
      </w:pPr>
      <w:r w:rsidRPr="00FB2ECE">
        <w:t>Chris</w:t>
      </w:r>
      <w:r>
        <w:t>,</w:t>
      </w:r>
      <w:r w:rsidRPr="00FB2ECE">
        <w:t xml:space="preserve"> </w:t>
      </w:r>
      <w:proofErr w:type="spellStart"/>
      <w:r w:rsidRPr="00FB2ECE">
        <w:t>Deziel</w:t>
      </w:r>
      <w:proofErr w:type="spellEnd"/>
      <w:r>
        <w:t>. (2018).</w:t>
      </w:r>
      <w:r w:rsidRPr="00FB2ECE">
        <w:t xml:space="preserve"> The Effects of a Small Sample Size Limitation</w:t>
      </w:r>
      <w:r>
        <w:t xml:space="preserve">. </w:t>
      </w:r>
      <w:hyperlink r:id="rId31" w:history="1">
        <w:r>
          <w:rPr>
            <w:rStyle w:val="Hyperlink"/>
          </w:rPr>
          <w:t xml:space="preserve">The Effects of a Small Sample Size Limitation | </w:t>
        </w:r>
        <w:proofErr w:type="spellStart"/>
        <w:r>
          <w:rPr>
            <w:rStyle w:val="Hyperlink"/>
          </w:rPr>
          <w:t>Sciencing</w:t>
        </w:r>
        <w:proofErr w:type="spellEnd"/>
      </w:hyperlink>
    </w:p>
    <w:p w14:paraId="4CFC10D0" w14:textId="77777777" w:rsidR="00FB2ECE" w:rsidRDefault="00FB2ECE" w:rsidP="00FB2ECE">
      <w:pPr>
        <w:pStyle w:val="Content"/>
      </w:pPr>
    </w:p>
    <w:p w14:paraId="7D1DD087" w14:textId="7453B9A3" w:rsidR="00FB2ECE" w:rsidRDefault="00FB2ECE" w:rsidP="00FB2ECE">
      <w:pPr>
        <w:pStyle w:val="Content"/>
      </w:pPr>
      <w:bookmarkStart w:id="133" w:name="OLE_LINK21"/>
      <w:r w:rsidRPr="00FB2ECE">
        <w:t>Sarah</w:t>
      </w:r>
      <w:bookmarkEnd w:id="133"/>
      <w:r>
        <w:t>,</w:t>
      </w:r>
      <w:r w:rsidRPr="00FB2ECE">
        <w:t xml:space="preserve"> </w:t>
      </w:r>
      <w:r w:rsidR="0006787E" w:rsidRPr="00FB2ECE">
        <w:t>B</w:t>
      </w:r>
      <w:r w:rsidR="0006787E">
        <w:t>.,</w:t>
      </w:r>
      <w:r w:rsidRPr="00FB2ECE">
        <w:t xml:space="preserve"> </w:t>
      </w:r>
      <w:r w:rsidR="0006787E">
        <w:t xml:space="preserve">&amp; </w:t>
      </w:r>
      <w:proofErr w:type="spellStart"/>
      <w:r w:rsidRPr="00FB2ECE">
        <w:t>BellJasmine</w:t>
      </w:r>
      <w:proofErr w:type="spellEnd"/>
      <w:r>
        <w:t>, WW.</w:t>
      </w:r>
      <w:r w:rsidR="0006787E">
        <w:t xml:space="preserve"> </w:t>
      </w:r>
      <w:proofErr w:type="gramStart"/>
      <w:r>
        <w:t>(</w:t>
      </w:r>
      <w:proofErr w:type="gramEnd"/>
      <w:r>
        <w:t>2021).</w:t>
      </w:r>
      <w:r w:rsidRPr="00FB2ECE">
        <w:t>The Importance of Valuing Diversity Within Research</w:t>
      </w:r>
      <w:r>
        <w:t>.</w:t>
      </w:r>
      <w:r w:rsidRPr="00FB2ECE">
        <w:t xml:space="preserve"> </w:t>
      </w:r>
      <w:hyperlink r:id="rId32" w:anchor=":~:text=Diverse%20participants%20inform%20research%20results,who%20they%20can%20identify%20with." w:history="1">
        <w:r>
          <w:rPr>
            <w:rStyle w:val="Hyperlink"/>
          </w:rPr>
          <w:t xml:space="preserve">The Importance of Valuing Diversity Within Research | Diverse: Issues </w:t>
        </w:r>
        <w:proofErr w:type="gramStart"/>
        <w:r>
          <w:rPr>
            <w:rStyle w:val="Hyperlink"/>
          </w:rPr>
          <w:t>In</w:t>
        </w:r>
        <w:proofErr w:type="gramEnd"/>
        <w:r>
          <w:rPr>
            <w:rStyle w:val="Hyperlink"/>
          </w:rPr>
          <w:t xml:space="preserve"> Higher Education (diverseeducation.com)</w:t>
        </w:r>
      </w:hyperlink>
    </w:p>
    <w:p w14:paraId="5035B00D" w14:textId="36AFCD59" w:rsidR="009F6307" w:rsidRPr="002F1410" w:rsidRDefault="009F6307" w:rsidP="002F1410">
      <w:pPr>
        <w:pStyle w:val="Content"/>
      </w:pPr>
    </w:p>
    <w:p w14:paraId="11659505" w14:textId="01129173" w:rsidR="009F6307" w:rsidRPr="002F1410" w:rsidRDefault="009F6307" w:rsidP="002F1410">
      <w:pPr>
        <w:pStyle w:val="Content"/>
      </w:pPr>
    </w:p>
    <w:p w14:paraId="406297D5" w14:textId="2167A2EB" w:rsidR="009F6307" w:rsidRPr="002F1410" w:rsidRDefault="009F6307" w:rsidP="002F1410">
      <w:pPr>
        <w:pStyle w:val="Content"/>
      </w:pPr>
    </w:p>
    <w:p w14:paraId="2B12A35B" w14:textId="3D2CD4D6" w:rsidR="002F1410" w:rsidRDefault="002F1410" w:rsidP="002F1410">
      <w:pPr>
        <w:pStyle w:val="Content"/>
      </w:pPr>
    </w:p>
    <w:p w14:paraId="7BEDF93E" w14:textId="737FC81D" w:rsidR="00820674" w:rsidRDefault="00820674" w:rsidP="002F1410">
      <w:pPr>
        <w:pStyle w:val="Content"/>
      </w:pPr>
    </w:p>
    <w:p w14:paraId="082D05D6" w14:textId="6DF49EF8" w:rsidR="00820674" w:rsidRDefault="00820674" w:rsidP="002F1410">
      <w:pPr>
        <w:pStyle w:val="Content"/>
      </w:pPr>
    </w:p>
    <w:p w14:paraId="5C83794B" w14:textId="779A3ED5" w:rsidR="00820674" w:rsidRDefault="00820674" w:rsidP="002F1410">
      <w:pPr>
        <w:pStyle w:val="Content"/>
      </w:pPr>
    </w:p>
    <w:p w14:paraId="73696A76" w14:textId="3E299FA3" w:rsidR="00820674" w:rsidRDefault="00820674" w:rsidP="002F1410">
      <w:pPr>
        <w:pStyle w:val="Content"/>
      </w:pPr>
    </w:p>
    <w:p w14:paraId="5DDE0D59" w14:textId="77777777" w:rsidR="00FC504C" w:rsidRDefault="00FC504C" w:rsidP="002F1410">
      <w:pPr>
        <w:pStyle w:val="Content"/>
      </w:pPr>
    </w:p>
    <w:p w14:paraId="45297B24" w14:textId="684E50DE" w:rsidR="00297DAF" w:rsidRDefault="00497E60" w:rsidP="00497E60">
      <w:pPr>
        <w:pStyle w:val="Heading1"/>
      </w:pPr>
      <w:bookmarkStart w:id="134" w:name="_Toc126508305"/>
      <w:r>
        <w:lastRenderedPageBreak/>
        <w:t xml:space="preserve">9. </w:t>
      </w:r>
      <w:r w:rsidR="00297DAF">
        <w:t>Appendix:</w:t>
      </w:r>
      <w:bookmarkEnd w:id="134"/>
    </w:p>
    <w:p w14:paraId="1420F311" w14:textId="1492ADB0" w:rsidR="00C04D0B" w:rsidRDefault="00B921B2" w:rsidP="00C262F3">
      <w:pPr>
        <w:pStyle w:val="Content"/>
      </w:pPr>
      <w:bookmarkStart w:id="135" w:name="OLE_LINK7"/>
      <w:r>
        <w:t>Appendix A (</w:t>
      </w:r>
      <w:r w:rsidR="00ED03B3">
        <w:t>Stakeholder’s</w:t>
      </w:r>
      <w:r>
        <w:t xml:space="preserve"> analysis)</w:t>
      </w:r>
    </w:p>
    <w:bookmarkEnd w:id="135"/>
    <w:p w14:paraId="5231FF85" w14:textId="2B0F4E2B" w:rsidR="00B32C58" w:rsidRDefault="00B921B2" w:rsidP="00C262F3">
      <w:pPr>
        <w:pStyle w:val="Content"/>
      </w:pPr>
      <w:r>
        <w:rPr>
          <w:noProof/>
          <w:bdr w:val="none" w:sz="0" w:space="0" w:color="auto" w:frame="1"/>
        </w:rPr>
        <w:drawing>
          <wp:inline distT="0" distB="0" distL="0" distR="0" wp14:anchorId="74C60729" wp14:editId="4F7224B3">
            <wp:extent cx="3991306" cy="29933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2095" cy="3001458"/>
                    </a:xfrm>
                    <a:prstGeom prst="rect">
                      <a:avLst/>
                    </a:prstGeom>
                    <a:noFill/>
                    <a:ln>
                      <a:noFill/>
                    </a:ln>
                  </pic:spPr>
                </pic:pic>
              </a:graphicData>
            </a:graphic>
          </wp:inline>
        </w:drawing>
      </w:r>
    </w:p>
    <w:p w14:paraId="05369E51" w14:textId="1B6442F9" w:rsidR="00257FF8" w:rsidRDefault="00257FF8" w:rsidP="00C262F3">
      <w:pPr>
        <w:pStyle w:val="Content"/>
      </w:pPr>
    </w:p>
    <w:p w14:paraId="706A111D" w14:textId="301F6A64" w:rsidR="00257FF8" w:rsidRDefault="00257FF8" w:rsidP="00C262F3">
      <w:pPr>
        <w:pStyle w:val="Content"/>
      </w:pPr>
    </w:p>
    <w:p w14:paraId="404144B0" w14:textId="22F4DCEB" w:rsidR="00257FF8" w:rsidRDefault="00257FF8" w:rsidP="00C262F3">
      <w:pPr>
        <w:pStyle w:val="Content"/>
      </w:pPr>
    </w:p>
    <w:p w14:paraId="26CBFA11" w14:textId="77777777" w:rsidR="00257FF8" w:rsidRDefault="00257FF8" w:rsidP="00C262F3">
      <w:pPr>
        <w:pStyle w:val="Content"/>
      </w:pPr>
    </w:p>
    <w:p w14:paraId="28597ACF" w14:textId="1630E5E1" w:rsidR="005E32B0" w:rsidRPr="00ED03B3" w:rsidRDefault="005E32B0" w:rsidP="00C262F3">
      <w:pPr>
        <w:pStyle w:val="Content"/>
      </w:pPr>
      <w:r w:rsidRPr="00ED03B3">
        <w:t>Appendix B (</w:t>
      </w:r>
      <w:r w:rsidR="007968F1" w:rsidRPr="00ED03B3">
        <w:t>Challenge Map</w:t>
      </w:r>
      <w:r w:rsidR="00A85EC2">
        <w:t xml:space="preserve">: The main finding is the report </w:t>
      </w:r>
      <w:r w:rsidR="00A85EC2" w:rsidRPr="00A85EC2">
        <w:t>enhances the value of the award, acknowledges the efforts of participants, and streamlines the judging process in terms of speed and accuracy</w:t>
      </w:r>
      <w:r w:rsidRPr="00ED03B3">
        <w:t>)</w:t>
      </w:r>
    </w:p>
    <w:p w14:paraId="637EDFEA" w14:textId="602B1001" w:rsidR="007968F1" w:rsidRDefault="00754865" w:rsidP="00C262F3">
      <w:pPr>
        <w:pStyle w:val="Content"/>
      </w:pPr>
      <w:r w:rsidRPr="00ED03B3">
        <w:rPr>
          <w:noProof/>
        </w:rPr>
        <w:drawing>
          <wp:inline distT="0" distB="0" distL="0" distR="0" wp14:anchorId="75FD6DD4" wp14:editId="166B444C">
            <wp:extent cx="5096586" cy="2581635"/>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6586" cy="2581635"/>
                    </a:xfrm>
                    <a:prstGeom prst="rect">
                      <a:avLst/>
                    </a:prstGeom>
                  </pic:spPr>
                </pic:pic>
              </a:graphicData>
            </a:graphic>
          </wp:inline>
        </w:drawing>
      </w:r>
      <w:r w:rsidRPr="00ED03B3">
        <w:t xml:space="preserve"> </w:t>
      </w:r>
    </w:p>
    <w:p w14:paraId="6F11D119" w14:textId="198FAB03" w:rsidR="002F1410" w:rsidRDefault="002F1410" w:rsidP="00C262F3">
      <w:pPr>
        <w:pStyle w:val="Content"/>
      </w:pPr>
    </w:p>
    <w:p w14:paraId="37A0608A" w14:textId="1EA46ECB" w:rsidR="002F1410" w:rsidRDefault="002F1410" w:rsidP="00C262F3">
      <w:pPr>
        <w:pStyle w:val="Content"/>
      </w:pPr>
    </w:p>
    <w:p w14:paraId="15610D18" w14:textId="0C6D80E6" w:rsidR="007968F1" w:rsidRPr="00ED03B3" w:rsidRDefault="007968F1" w:rsidP="00C262F3">
      <w:pPr>
        <w:pStyle w:val="Content"/>
      </w:pPr>
      <w:r w:rsidRPr="00ED03B3">
        <w:lastRenderedPageBreak/>
        <w:t xml:space="preserve">Appendix </w:t>
      </w:r>
      <w:r w:rsidR="00E9763A" w:rsidRPr="00ED03B3">
        <w:t>C</w:t>
      </w:r>
      <w:r w:rsidRPr="00ED03B3">
        <w:t xml:space="preserve"> (</w:t>
      </w:r>
      <w:r w:rsidR="00E9763A" w:rsidRPr="00ED03B3">
        <w:t>Flow char</w:t>
      </w:r>
      <w:r w:rsidR="00A85EC2">
        <w:t>t:</w:t>
      </w:r>
      <w:r w:rsidR="00A85EC2" w:rsidRPr="00A85EC2">
        <w:t xml:space="preserve"> </w:t>
      </w:r>
      <w:r w:rsidR="00A85EC2" w:rsidRPr="00A85EC2">
        <w:t xml:space="preserve">The process of awarding prizes was explained. The main finding is that the report kit will see entrants in continuous competition for banksia </w:t>
      </w:r>
      <w:proofErr w:type="gramStart"/>
      <w:r w:rsidR="00A85EC2" w:rsidRPr="00A85EC2">
        <w:t>awards</w:t>
      </w:r>
      <w:r w:rsidR="00A85EC2">
        <w:t xml:space="preserve"> </w:t>
      </w:r>
      <w:r w:rsidRPr="00ED03B3">
        <w:t>)</w:t>
      </w:r>
      <w:proofErr w:type="gramEnd"/>
    </w:p>
    <w:p w14:paraId="3F81451C" w14:textId="2D978DB2" w:rsidR="00B921B2" w:rsidRPr="00ED03B3" w:rsidRDefault="00C04D0B" w:rsidP="00C262F3">
      <w:pPr>
        <w:pStyle w:val="Content"/>
      </w:pPr>
      <w:r w:rsidRPr="00ED03B3">
        <w:rPr>
          <w:noProof/>
        </w:rPr>
        <w:drawing>
          <wp:inline distT="0" distB="0" distL="0" distR="0" wp14:anchorId="08A42585" wp14:editId="25DB3C73">
            <wp:extent cx="3928469" cy="294674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32274" cy="2949601"/>
                    </a:xfrm>
                    <a:prstGeom prst="rect">
                      <a:avLst/>
                    </a:prstGeom>
                    <a:noFill/>
                    <a:ln>
                      <a:noFill/>
                    </a:ln>
                  </pic:spPr>
                </pic:pic>
              </a:graphicData>
            </a:graphic>
          </wp:inline>
        </w:drawing>
      </w:r>
    </w:p>
    <w:p w14:paraId="3747EE67" w14:textId="3BF4A798" w:rsidR="00B921B2" w:rsidRPr="00ED03B3" w:rsidRDefault="00B921B2" w:rsidP="00C262F3">
      <w:pPr>
        <w:pStyle w:val="Content"/>
      </w:pPr>
      <w:r w:rsidRPr="00ED03B3">
        <w:rPr>
          <w:noProof/>
        </w:rPr>
        <w:drawing>
          <wp:inline distT="0" distB="0" distL="0" distR="0" wp14:anchorId="6524EEE4" wp14:editId="603D4C52">
            <wp:extent cx="4109624" cy="185090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8581" cy="1854937"/>
                    </a:xfrm>
                    <a:prstGeom prst="rect">
                      <a:avLst/>
                    </a:prstGeom>
                  </pic:spPr>
                </pic:pic>
              </a:graphicData>
            </a:graphic>
          </wp:inline>
        </w:drawing>
      </w:r>
    </w:p>
    <w:p w14:paraId="33CE3907" w14:textId="77777777" w:rsidR="00B921B2" w:rsidRPr="00ED03B3" w:rsidRDefault="00B921B2" w:rsidP="00C262F3">
      <w:pPr>
        <w:pStyle w:val="Content"/>
      </w:pPr>
    </w:p>
    <w:p w14:paraId="4F35A6F3" w14:textId="77777777" w:rsidR="00257FF8" w:rsidRDefault="00257FF8" w:rsidP="00C262F3">
      <w:pPr>
        <w:pStyle w:val="Content"/>
      </w:pPr>
    </w:p>
    <w:p w14:paraId="7368D2CF" w14:textId="77777777" w:rsidR="00257FF8" w:rsidRDefault="00257FF8" w:rsidP="00C262F3">
      <w:pPr>
        <w:pStyle w:val="Content"/>
      </w:pPr>
    </w:p>
    <w:p w14:paraId="2E8E526E" w14:textId="77777777" w:rsidR="00257FF8" w:rsidRDefault="00257FF8" w:rsidP="00C262F3">
      <w:pPr>
        <w:pStyle w:val="Content"/>
      </w:pPr>
    </w:p>
    <w:p w14:paraId="19BD5B0F" w14:textId="77777777" w:rsidR="00257FF8" w:rsidRDefault="00257FF8" w:rsidP="00C262F3">
      <w:pPr>
        <w:pStyle w:val="Content"/>
      </w:pPr>
    </w:p>
    <w:p w14:paraId="0F1ACAA0" w14:textId="77777777" w:rsidR="00257FF8" w:rsidRDefault="00257FF8" w:rsidP="00C262F3">
      <w:pPr>
        <w:pStyle w:val="Content"/>
      </w:pPr>
    </w:p>
    <w:p w14:paraId="43942A01" w14:textId="77777777" w:rsidR="00257FF8" w:rsidRDefault="00257FF8" w:rsidP="00C262F3">
      <w:pPr>
        <w:pStyle w:val="Content"/>
      </w:pPr>
    </w:p>
    <w:p w14:paraId="24474086" w14:textId="77777777" w:rsidR="00257FF8" w:rsidRDefault="00257FF8" w:rsidP="00C262F3">
      <w:pPr>
        <w:pStyle w:val="Content"/>
      </w:pPr>
    </w:p>
    <w:p w14:paraId="2B5B0701" w14:textId="77777777" w:rsidR="00257FF8" w:rsidRDefault="00257FF8" w:rsidP="00C262F3">
      <w:pPr>
        <w:pStyle w:val="Content"/>
      </w:pPr>
    </w:p>
    <w:p w14:paraId="52B94F59" w14:textId="77777777" w:rsidR="00257FF8" w:rsidRDefault="00257FF8" w:rsidP="00C262F3">
      <w:pPr>
        <w:pStyle w:val="Content"/>
      </w:pPr>
    </w:p>
    <w:p w14:paraId="0CF8A499" w14:textId="77777777" w:rsidR="00257FF8" w:rsidRDefault="00257FF8" w:rsidP="00C262F3">
      <w:pPr>
        <w:pStyle w:val="Content"/>
      </w:pPr>
    </w:p>
    <w:p w14:paraId="5B590775" w14:textId="77777777" w:rsidR="00257FF8" w:rsidRDefault="00257FF8" w:rsidP="00C262F3">
      <w:pPr>
        <w:pStyle w:val="Content"/>
      </w:pPr>
    </w:p>
    <w:p w14:paraId="27DA4B70" w14:textId="77777777" w:rsidR="00257FF8" w:rsidRDefault="00257FF8" w:rsidP="00C262F3">
      <w:pPr>
        <w:pStyle w:val="Content"/>
      </w:pPr>
    </w:p>
    <w:p w14:paraId="427003D5" w14:textId="77777777" w:rsidR="00257FF8" w:rsidRDefault="00257FF8" w:rsidP="00C262F3">
      <w:pPr>
        <w:pStyle w:val="Content"/>
      </w:pPr>
    </w:p>
    <w:p w14:paraId="35F18259" w14:textId="77777777" w:rsidR="00257FF8" w:rsidRDefault="00257FF8" w:rsidP="00C262F3">
      <w:pPr>
        <w:pStyle w:val="Content"/>
      </w:pPr>
    </w:p>
    <w:p w14:paraId="3974AEE5" w14:textId="0D22642E" w:rsidR="00B921B2" w:rsidRPr="00ED03B3" w:rsidRDefault="00B921B2" w:rsidP="00C262F3">
      <w:pPr>
        <w:pStyle w:val="Content"/>
      </w:pPr>
      <w:r w:rsidRPr="00ED03B3">
        <w:t>Appendix D (Final sketching)</w:t>
      </w:r>
    </w:p>
    <w:p w14:paraId="44BD4B35" w14:textId="6334707D" w:rsidR="00B32C58" w:rsidRPr="00ED03B3" w:rsidRDefault="00FD3A8A" w:rsidP="00C262F3">
      <w:pPr>
        <w:pStyle w:val="Content"/>
      </w:pPr>
      <w:r w:rsidRPr="00ED03B3">
        <w:rPr>
          <w:noProof/>
        </w:rPr>
        <w:drawing>
          <wp:inline distT="0" distB="0" distL="0" distR="0" wp14:anchorId="7E0B62E8" wp14:editId="2DFFA8BD">
            <wp:extent cx="4408098" cy="4925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1" t="4455" r="1707" b="13476"/>
                    <a:stretch/>
                  </pic:blipFill>
                  <pic:spPr bwMode="auto">
                    <a:xfrm>
                      <a:off x="0" y="0"/>
                      <a:ext cx="4412746" cy="4930876"/>
                    </a:xfrm>
                    <a:prstGeom prst="rect">
                      <a:avLst/>
                    </a:prstGeom>
                    <a:noFill/>
                    <a:ln>
                      <a:noFill/>
                    </a:ln>
                    <a:extLst>
                      <a:ext uri="{53640926-AAD7-44D8-BBD7-CCE9431645EC}">
                        <a14:shadowObscured xmlns:a14="http://schemas.microsoft.com/office/drawing/2010/main"/>
                      </a:ext>
                    </a:extLst>
                  </pic:spPr>
                </pic:pic>
              </a:graphicData>
            </a:graphic>
          </wp:inline>
        </w:drawing>
      </w:r>
    </w:p>
    <w:p w14:paraId="6DCC537C" w14:textId="52ABA159" w:rsidR="00D30F8C" w:rsidRPr="00ED03B3" w:rsidRDefault="00D30F8C" w:rsidP="00C262F3">
      <w:pPr>
        <w:pStyle w:val="Content"/>
      </w:pPr>
    </w:p>
    <w:p w14:paraId="1D59C35A" w14:textId="17A81C61" w:rsidR="00D30F8C" w:rsidRPr="00ED03B3" w:rsidRDefault="00D30F8C" w:rsidP="00C262F3">
      <w:pPr>
        <w:pStyle w:val="Content"/>
      </w:pPr>
    </w:p>
    <w:p w14:paraId="2755700F" w14:textId="13B8B97B" w:rsidR="00D30F8C" w:rsidRPr="00ED03B3" w:rsidRDefault="00D30F8C" w:rsidP="00C262F3">
      <w:pPr>
        <w:pStyle w:val="Content"/>
      </w:pPr>
    </w:p>
    <w:p w14:paraId="07488A1E" w14:textId="7A4517B8" w:rsidR="00D30F8C" w:rsidRDefault="00D30F8C" w:rsidP="00C262F3">
      <w:pPr>
        <w:pStyle w:val="Content"/>
      </w:pPr>
    </w:p>
    <w:p w14:paraId="47ABDADD" w14:textId="26F83537" w:rsidR="00257FF8" w:rsidRDefault="00257FF8" w:rsidP="00C262F3">
      <w:pPr>
        <w:pStyle w:val="Content"/>
      </w:pPr>
    </w:p>
    <w:p w14:paraId="1B1E4C29" w14:textId="745C77D0" w:rsidR="00257FF8" w:rsidRDefault="00257FF8" w:rsidP="00C262F3">
      <w:pPr>
        <w:pStyle w:val="Content"/>
      </w:pPr>
    </w:p>
    <w:p w14:paraId="1A6D6C3D" w14:textId="72DE156E" w:rsidR="00257FF8" w:rsidRDefault="00257FF8" w:rsidP="00C262F3">
      <w:pPr>
        <w:pStyle w:val="Content"/>
      </w:pPr>
    </w:p>
    <w:p w14:paraId="4CE922C8" w14:textId="26E83C62" w:rsidR="00257FF8" w:rsidRDefault="00257FF8" w:rsidP="00C262F3">
      <w:pPr>
        <w:pStyle w:val="Content"/>
      </w:pPr>
    </w:p>
    <w:p w14:paraId="36613A64" w14:textId="4B09F069" w:rsidR="00257FF8" w:rsidRDefault="00257FF8" w:rsidP="00C262F3">
      <w:pPr>
        <w:pStyle w:val="Content"/>
      </w:pPr>
    </w:p>
    <w:p w14:paraId="5758BD11" w14:textId="025A159D" w:rsidR="00257FF8" w:rsidRDefault="00257FF8" w:rsidP="00C262F3">
      <w:pPr>
        <w:pStyle w:val="Content"/>
      </w:pPr>
    </w:p>
    <w:p w14:paraId="54FBD2BE" w14:textId="5BD0B165" w:rsidR="00257FF8" w:rsidRDefault="00257FF8" w:rsidP="00C262F3">
      <w:pPr>
        <w:pStyle w:val="Content"/>
      </w:pPr>
    </w:p>
    <w:p w14:paraId="70324F86" w14:textId="5521ADBB" w:rsidR="00257FF8" w:rsidRDefault="00257FF8" w:rsidP="00C262F3">
      <w:pPr>
        <w:pStyle w:val="Content"/>
      </w:pPr>
    </w:p>
    <w:p w14:paraId="0812C810" w14:textId="5391BB38" w:rsidR="00257FF8" w:rsidRDefault="00257FF8" w:rsidP="00C262F3">
      <w:pPr>
        <w:pStyle w:val="Content"/>
      </w:pPr>
    </w:p>
    <w:p w14:paraId="18C83008" w14:textId="52E770D5" w:rsidR="00257FF8" w:rsidRDefault="00257FF8" w:rsidP="00C262F3">
      <w:pPr>
        <w:pStyle w:val="Content"/>
      </w:pPr>
    </w:p>
    <w:p w14:paraId="13E071A0" w14:textId="77777777" w:rsidR="00257FF8" w:rsidRPr="00ED03B3" w:rsidRDefault="00257FF8" w:rsidP="00C262F3">
      <w:pPr>
        <w:pStyle w:val="Content"/>
      </w:pPr>
    </w:p>
    <w:p w14:paraId="7EF4C065" w14:textId="2473BD3A" w:rsidR="00B921B2" w:rsidRPr="00ED03B3" w:rsidRDefault="00015E9A" w:rsidP="00C262F3">
      <w:pPr>
        <w:pStyle w:val="Content"/>
      </w:pPr>
      <w:r w:rsidRPr="00ED03B3">
        <w:t>Appendix E (Lean canvas)</w:t>
      </w:r>
    </w:p>
    <w:p w14:paraId="3BBFBB77" w14:textId="4A24C05E" w:rsidR="00FD3A8A" w:rsidRPr="00ED03B3" w:rsidRDefault="009F6307" w:rsidP="00C262F3">
      <w:pPr>
        <w:pStyle w:val="Content"/>
      </w:pPr>
      <w:r w:rsidRPr="00ED03B3">
        <w:rPr>
          <w:noProof/>
        </w:rPr>
        <w:drawing>
          <wp:inline distT="0" distB="0" distL="0" distR="0" wp14:anchorId="0DFFAF93" wp14:editId="579EE9B3">
            <wp:extent cx="6309360" cy="4732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09360" cy="4732655"/>
                    </a:xfrm>
                    <a:prstGeom prst="rect">
                      <a:avLst/>
                    </a:prstGeom>
                    <a:noFill/>
                    <a:ln>
                      <a:noFill/>
                    </a:ln>
                  </pic:spPr>
                </pic:pic>
              </a:graphicData>
            </a:graphic>
          </wp:inline>
        </w:drawing>
      </w:r>
    </w:p>
    <w:p w14:paraId="53979F78" w14:textId="77777777" w:rsidR="00015E9A" w:rsidRPr="00ED03B3" w:rsidRDefault="00015E9A" w:rsidP="00C262F3">
      <w:pPr>
        <w:pStyle w:val="Content"/>
        <w:rPr>
          <w:noProof/>
        </w:rPr>
      </w:pPr>
    </w:p>
    <w:p w14:paraId="4076DCCB" w14:textId="77777777" w:rsidR="00015E9A" w:rsidRPr="00ED03B3" w:rsidRDefault="00015E9A" w:rsidP="00C262F3">
      <w:pPr>
        <w:pStyle w:val="Content"/>
        <w:rPr>
          <w:noProof/>
        </w:rPr>
      </w:pPr>
    </w:p>
    <w:p w14:paraId="669627A6" w14:textId="77777777" w:rsidR="00015E9A" w:rsidRPr="00ED03B3" w:rsidRDefault="00015E9A" w:rsidP="00C262F3">
      <w:pPr>
        <w:pStyle w:val="Content"/>
        <w:rPr>
          <w:noProof/>
        </w:rPr>
      </w:pPr>
    </w:p>
    <w:p w14:paraId="112F4CD3" w14:textId="77777777" w:rsidR="00015E9A" w:rsidRPr="00ED03B3" w:rsidRDefault="00015E9A" w:rsidP="00C262F3">
      <w:pPr>
        <w:pStyle w:val="Content"/>
        <w:rPr>
          <w:noProof/>
        </w:rPr>
      </w:pPr>
    </w:p>
    <w:p w14:paraId="2B17BF5A" w14:textId="77777777" w:rsidR="00015E9A" w:rsidRPr="00ED03B3" w:rsidRDefault="00015E9A" w:rsidP="00C262F3">
      <w:pPr>
        <w:pStyle w:val="Content"/>
        <w:rPr>
          <w:noProof/>
        </w:rPr>
      </w:pPr>
    </w:p>
    <w:p w14:paraId="397AE153" w14:textId="77777777" w:rsidR="00015E9A" w:rsidRPr="00ED03B3" w:rsidRDefault="00015E9A" w:rsidP="00C262F3">
      <w:pPr>
        <w:pStyle w:val="Content"/>
        <w:rPr>
          <w:noProof/>
        </w:rPr>
      </w:pPr>
    </w:p>
    <w:p w14:paraId="6AED25AB" w14:textId="77777777" w:rsidR="00015E9A" w:rsidRPr="00ED03B3" w:rsidRDefault="00015E9A" w:rsidP="00C262F3">
      <w:pPr>
        <w:pStyle w:val="Content"/>
        <w:rPr>
          <w:noProof/>
        </w:rPr>
      </w:pPr>
    </w:p>
    <w:p w14:paraId="57982C92" w14:textId="77777777" w:rsidR="00015E9A" w:rsidRPr="00ED03B3" w:rsidRDefault="00015E9A" w:rsidP="00C262F3">
      <w:pPr>
        <w:pStyle w:val="Content"/>
        <w:rPr>
          <w:noProof/>
        </w:rPr>
      </w:pPr>
    </w:p>
    <w:p w14:paraId="12BA77C4" w14:textId="77777777" w:rsidR="00015E9A" w:rsidRPr="00ED03B3" w:rsidRDefault="00015E9A" w:rsidP="00C262F3">
      <w:pPr>
        <w:pStyle w:val="Content"/>
        <w:rPr>
          <w:noProof/>
        </w:rPr>
      </w:pPr>
    </w:p>
    <w:p w14:paraId="5F4F7E87" w14:textId="77777777" w:rsidR="00015E9A" w:rsidRPr="00ED03B3" w:rsidRDefault="00015E9A" w:rsidP="00C262F3">
      <w:pPr>
        <w:pStyle w:val="Content"/>
        <w:rPr>
          <w:noProof/>
        </w:rPr>
      </w:pPr>
    </w:p>
    <w:p w14:paraId="69A01EFC" w14:textId="77777777" w:rsidR="00015E9A" w:rsidRPr="00ED03B3" w:rsidRDefault="00015E9A" w:rsidP="00C262F3">
      <w:pPr>
        <w:pStyle w:val="Content"/>
        <w:rPr>
          <w:noProof/>
        </w:rPr>
      </w:pPr>
    </w:p>
    <w:p w14:paraId="07315890" w14:textId="2A23B7F0" w:rsidR="00015E9A" w:rsidRDefault="00015E9A" w:rsidP="00C262F3">
      <w:pPr>
        <w:pStyle w:val="Content"/>
        <w:rPr>
          <w:noProof/>
        </w:rPr>
      </w:pPr>
    </w:p>
    <w:p w14:paraId="37543699" w14:textId="34BF5F34" w:rsidR="002F1410" w:rsidRDefault="002F1410" w:rsidP="00C262F3">
      <w:pPr>
        <w:pStyle w:val="Content"/>
        <w:rPr>
          <w:noProof/>
        </w:rPr>
      </w:pPr>
    </w:p>
    <w:p w14:paraId="69DAC2A5" w14:textId="6E72D42B" w:rsidR="002F1410" w:rsidRDefault="002F1410" w:rsidP="00C262F3">
      <w:pPr>
        <w:pStyle w:val="Content"/>
        <w:rPr>
          <w:noProof/>
        </w:rPr>
      </w:pPr>
    </w:p>
    <w:p w14:paraId="46426ABC" w14:textId="77777777" w:rsidR="00D64B7D" w:rsidRPr="00ED03B3" w:rsidRDefault="00D64B7D" w:rsidP="00C262F3">
      <w:pPr>
        <w:pStyle w:val="Content"/>
        <w:rPr>
          <w:noProof/>
        </w:rPr>
      </w:pPr>
    </w:p>
    <w:p w14:paraId="43D58DD1" w14:textId="40EA70A9" w:rsidR="00015E9A" w:rsidRPr="00ED03B3" w:rsidRDefault="00015E9A" w:rsidP="00C262F3">
      <w:pPr>
        <w:pStyle w:val="Content"/>
      </w:pPr>
      <w:r w:rsidRPr="00ED03B3">
        <w:lastRenderedPageBreak/>
        <w:t xml:space="preserve">Appendix </w:t>
      </w:r>
      <w:r w:rsidR="00E9763A" w:rsidRPr="00ED03B3">
        <w:t>F</w:t>
      </w:r>
      <w:r w:rsidRPr="00ED03B3">
        <w:t xml:space="preserve"> (prototype)</w:t>
      </w:r>
    </w:p>
    <w:p w14:paraId="32DCFF45" w14:textId="77777777" w:rsidR="00E9763A" w:rsidRPr="00ED03B3" w:rsidRDefault="00E9763A" w:rsidP="00C262F3">
      <w:pPr>
        <w:pStyle w:val="Content"/>
      </w:pPr>
      <w:r w:rsidRPr="00ED03B3">
        <w:t>Appendix F.1 (Report card)</w:t>
      </w:r>
    </w:p>
    <w:p w14:paraId="7CF0D942" w14:textId="77777777" w:rsidR="00E9763A" w:rsidRPr="00ED03B3" w:rsidRDefault="00E9763A" w:rsidP="00C262F3">
      <w:pPr>
        <w:pStyle w:val="Content"/>
      </w:pPr>
    </w:p>
    <w:p w14:paraId="5F0C4F9C" w14:textId="086A2C21" w:rsidR="00E9763A" w:rsidRDefault="00E9763A" w:rsidP="00C262F3">
      <w:pPr>
        <w:pStyle w:val="Content"/>
      </w:pPr>
      <w:r w:rsidRPr="00ED03B3">
        <w:rPr>
          <w:noProof/>
        </w:rPr>
        <w:drawing>
          <wp:inline distT="0" distB="0" distL="0" distR="0" wp14:anchorId="25E63587" wp14:editId="67C02205">
            <wp:extent cx="5305246" cy="684939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818" cy="6896607"/>
                    </a:xfrm>
                    <a:prstGeom prst="rect">
                      <a:avLst/>
                    </a:prstGeom>
                  </pic:spPr>
                </pic:pic>
              </a:graphicData>
            </a:graphic>
          </wp:inline>
        </w:drawing>
      </w:r>
      <w:r w:rsidRPr="00ED03B3">
        <w:t xml:space="preserve"> </w:t>
      </w:r>
    </w:p>
    <w:p w14:paraId="6C2BAEF3" w14:textId="62E38C9F" w:rsidR="002F1410" w:rsidRDefault="002F1410" w:rsidP="00C262F3">
      <w:pPr>
        <w:pStyle w:val="Content"/>
      </w:pPr>
    </w:p>
    <w:p w14:paraId="4E96A2C7" w14:textId="03EF7F2B" w:rsidR="002F1410" w:rsidRDefault="002F1410" w:rsidP="00C262F3">
      <w:pPr>
        <w:pStyle w:val="Content"/>
      </w:pPr>
    </w:p>
    <w:p w14:paraId="15EE440E" w14:textId="70B57FBC" w:rsidR="002F1410" w:rsidRDefault="002F1410" w:rsidP="00C262F3">
      <w:pPr>
        <w:pStyle w:val="Content"/>
      </w:pPr>
    </w:p>
    <w:p w14:paraId="7DF24767" w14:textId="52AA4137" w:rsidR="002F1410" w:rsidRDefault="002F1410" w:rsidP="00C262F3">
      <w:pPr>
        <w:pStyle w:val="Content"/>
      </w:pPr>
    </w:p>
    <w:p w14:paraId="6894AC20" w14:textId="2A9C3CF7" w:rsidR="002F1410" w:rsidRDefault="002F1410" w:rsidP="00C262F3">
      <w:pPr>
        <w:pStyle w:val="Content"/>
      </w:pPr>
    </w:p>
    <w:p w14:paraId="46DB9471" w14:textId="77777777" w:rsidR="002F1410" w:rsidRPr="00ED03B3" w:rsidRDefault="002F1410" w:rsidP="00C262F3">
      <w:pPr>
        <w:pStyle w:val="Content"/>
      </w:pPr>
    </w:p>
    <w:p w14:paraId="76570509" w14:textId="7F14707B" w:rsidR="00E9763A" w:rsidRPr="00ED03B3" w:rsidRDefault="00E9763A" w:rsidP="00C262F3">
      <w:pPr>
        <w:pStyle w:val="Content"/>
      </w:pPr>
      <w:r w:rsidRPr="00ED03B3">
        <w:t>Appendix F.2 (criteria indicator)</w:t>
      </w:r>
    </w:p>
    <w:p w14:paraId="4877BD8E" w14:textId="242C8358" w:rsidR="00015E9A" w:rsidRDefault="00FD3A8A" w:rsidP="00C262F3">
      <w:pPr>
        <w:pStyle w:val="Content"/>
        <w:rPr>
          <w:noProof/>
        </w:rPr>
      </w:pPr>
      <w:r w:rsidRPr="00ED03B3">
        <w:rPr>
          <w:noProof/>
        </w:rPr>
        <w:drawing>
          <wp:inline distT="0" distB="0" distL="0" distR="0" wp14:anchorId="5D087624" wp14:editId="35C302E2">
            <wp:extent cx="6309360" cy="28936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9360" cy="2893695"/>
                    </a:xfrm>
                    <a:prstGeom prst="rect">
                      <a:avLst/>
                    </a:prstGeom>
                  </pic:spPr>
                </pic:pic>
              </a:graphicData>
            </a:graphic>
          </wp:inline>
        </w:drawing>
      </w:r>
      <w:r w:rsidRPr="00ED03B3">
        <w:rPr>
          <w:noProof/>
        </w:rPr>
        <w:t xml:space="preserve"> </w:t>
      </w:r>
    </w:p>
    <w:p w14:paraId="5AB79A23" w14:textId="50A12261" w:rsidR="00257FF8" w:rsidRDefault="00257FF8" w:rsidP="00C262F3">
      <w:pPr>
        <w:pStyle w:val="Content"/>
        <w:rPr>
          <w:noProof/>
        </w:rPr>
      </w:pPr>
    </w:p>
    <w:p w14:paraId="50B0D222" w14:textId="77777777" w:rsidR="00257FF8" w:rsidRPr="00ED03B3" w:rsidRDefault="00257FF8" w:rsidP="00C262F3">
      <w:pPr>
        <w:pStyle w:val="Content"/>
        <w:rPr>
          <w:noProof/>
        </w:rPr>
      </w:pPr>
    </w:p>
    <w:p w14:paraId="169F9C13" w14:textId="1D496821" w:rsidR="00430489" w:rsidRPr="00ED03B3" w:rsidRDefault="00E9763A" w:rsidP="00C262F3">
      <w:pPr>
        <w:pStyle w:val="Content"/>
      </w:pPr>
      <w:r w:rsidRPr="00ED03B3">
        <w:t>Appendix F.3 (SDGs explainer)</w:t>
      </w:r>
      <w:r w:rsidR="00257FF8" w:rsidRPr="00ED03B3">
        <w:rPr>
          <w:noProof/>
        </w:rPr>
        <w:drawing>
          <wp:anchor distT="0" distB="0" distL="114300" distR="114300" simplePos="0" relativeHeight="251665408" behindDoc="1" locked="0" layoutInCell="1" allowOverlap="1" wp14:anchorId="6B496139" wp14:editId="7923B519">
            <wp:simplePos x="0" y="0"/>
            <wp:positionH relativeFrom="margin">
              <wp:posOffset>0</wp:posOffset>
            </wp:positionH>
            <wp:positionV relativeFrom="paragraph">
              <wp:posOffset>215265</wp:posOffset>
            </wp:positionV>
            <wp:extent cx="5817870" cy="390969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17870" cy="3909695"/>
                    </a:xfrm>
                    <a:prstGeom prst="rect">
                      <a:avLst/>
                    </a:prstGeom>
                  </pic:spPr>
                </pic:pic>
              </a:graphicData>
            </a:graphic>
            <wp14:sizeRelH relativeFrom="margin">
              <wp14:pctWidth>0</wp14:pctWidth>
            </wp14:sizeRelH>
            <wp14:sizeRelV relativeFrom="margin">
              <wp14:pctHeight>0</wp14:pctHeight>
            </wp14:sizeRelV>
          </wp:anchor>
        </w:drawing>
      </w:r>
    </w:p>
    <w:p w14:paraId="57BA7E98" w14:textId="77777777" w:rsidR="00D64B7D" w:rsidRDefault="00D64B7D" w:rsidP="00C262F3">
      <w:pPr>
        <w:pStyle w:val="Content"/>
      </w:pPr>
    </w:p>
    <w:p w14:paraId="13C7A340" w14:textId="7D058489" w:rsidR="00E9763A" w:rsidRPr="00ED03B3" w:rsidRDefault="00E9763A" w:rsidP="00C262F3">
      <w:pPr>
        <w:pStyle w:val="Content"/>
      </w:pPr>
      <w:r w:rsidRPr="00ED03B3">
        <w:lastRenderedPageBreak/>
        <w:t>Appendix F.4 (certificate)</w:t>
      </w:r>
    </w:p>
    <w:p w14:paraId="26D0105E" w14:textId="13E88AFA" w:rsidR="00430489" w:rsidRDefault="00430489" w:rsidP="00C262F3">
      <w:pPr>
        <w:pStyle w:val="Content"/>
      </w:pPr>
      <w:r w:rsidRPr="00ED03B3">
        <w:rPr>
          <w:noProof/>
        </w:rPr>
        <w:drawing>
          <wp:inline distT="0" distB="0" distL="0" distR="0" wp14:anchorId="5CFAF1BC" wp14:editId="0C999C9F">
            <wp:extent cx="6029864" cy="4680792"/>
            <wp:effectExtent l="0" t="0" r="952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7498" cy="4694480"/>
                    </a:xfrm>
                    <a:prstGeom prst="rect">
                      <a:avLst/>
                    </a:prstGeom>
                  </pic:spPr>
                </pic:pic>
              </a:graphicData>
            </a:graphic>
          </wp:inline>
        </w:drawing>
      </w:r>
    </w:p>
    <w:p w14:paraId="5B286446" w14:textId="379BA7E6" w:rsidR="00257FF8" w:rsidRDefault="00257FF8" w:rsidP="00C262F3">
      <w:pPr>
        <w:pStyle w:val="Content"/>
      </w:pPr>
    </w:p>
    <w:p w14:paraId="6984ED8E" w14:textId="2B9A59F9" w:rsidR="00257FF8" w:rsidRDefault="00257FF8" w:rsidP="00C262F3">
      <w:pPr>
        <w:pStyle w:val="Content"/>
      </w:pPr>
    </w:p>
    <w:p w14:paraId="5B7A62D2" w14:textId="012E096E" w:rsidR="00257FF8" w:rsidRDefault="00257FF8" w:rsidP="00C262F3">
      <w:pPr>
        <w:pStyle w:val="Content"/>
      </w:pPr>
    </w:p>
    <w:p w14:paraId="5E2C6D18" w14:textId="69620B08" w:rsidR="00257FF8" w:rsidRDefault="00257FF8" w:rsidP="00C262F3">
      <w:pPr>
        <w:pStyle w:val="Content"/>
      </w:pPr>
    </w:p>
    <w:p w14:paraId="714E2AFD" w14:textId="5ED41A21" w:rsidR="00257FF8" w:rsidRDefault="00257FF8" w:rsidP="00C262F3">
      <w:pPr>
        <w:pStyle w:val="Content"/>
      </w:pPr>
    </w:p>
    <w:p w14:paraId="09FB4553" w14:textId="079F32C2" w:rsidR="00257FF8" w:rsidRDefault="00257FF8" w:rsidP="00C262F3">
      <w:pPr>
        <w:pStyle w:val="Content"/>
      </w:pPr>
    </w:p>
    <w:p w14:paraId="016AF966" w14:textId="7FEE6504" w:rsidR="00257FF8" w:rsidRDefault="00257FF8" w:rsidP="00C262F3">
      <w:pPr>
        <w:pStyle w:val="Content"/>
      </w:pPr>
    </w:p>
    <w:p w14:paraId="77A635AC" w14:textId="3E661087" w:rsidR="00257FF8" w:rsidRDefault="00257FF8" w:rsidP="00C262F3">
      <w:pPr>
        <w:pStyle w:val="Content"/>
      </w:pPr>
    </w:p>
    <w:p w14:paraId="6C94ED6C" w14:textId="28653508" w:rsidR="00257FF8" w:rsidRDefault="00257FF8" w:rsidP="00C262F3">
      <w:pPr>
        <w:pStyle w:val="Content"/>
      </w:pPr>
    </w:p>
    <w:p w14:paraId="4DB043DB" w14:textId="7E27FB20" w:rsidR="00257FF8" w:rsidRDefault="00257FF8" w:rsidP="00C262F3">
      <w:pPr>
        <w:pStyle w:val="Content"/>
      </w:pPr>
    </w:p>
    <w:p w14:paraId="5EDA0145" w14:textId="6C6F9DA3" w:rsidR="00257FF8" w:rsidRDefault="00257FF8" w:rsidP="00C262F3">
      <w:pPr>
        <w:pStyle w:val="Content"/>
      </w:pPr>
    </w:p>
    <w:p w14:paraId="10FF73CC" w14:textId="330A1D12" w:rsidR="00257FF8" w:rsidRDefault="00257FF8" w:rsidP="00C262F3">
      <w:pPr>
        <w:pStyle w:val="Content"/>
      </w:pPr>
    </w:p>
    <w:p w14:paraId="260A0BB7" w14:textId="6A702C97" w:rsidR="00257FF8" w:rsidRDefault="00257FF8" w:rsidP="00C262F3">
      <w:pPr>
        <w:pStyle w:val="Content"/>
      </w:pPr>
    </w:p>
    <w:p w14:paraId="6C6B9723" w14:textId="76920456" w:rsidR="00257FF8" w:rsidRDefault="00257FF8" w:rsidP="00C262F3">
      <w:pPr>
        <w:pStyle w:val="Content"/>
      </w:pPr>
    </w:p>
    <w:p w14:paraId="5ABD435D" w14:textId="77777777" w:rsidR="00257FF8" w:rsidRPr="00ED03B3" w:rsidRDefault="00257FF8" w:rsidP="00C262F3">
      <w:pPr>
        <w:pStyle w:val="Content"/>
      </w:pPr>
    </w:p>
    <w:p w14:paraId="0CA5CC4E" w14:textId="6CEFAA00" w:rsidR="00E9763A" w:rsidRDefault="00E9763A" w:rsidP="00C262F3">
      <w:pPr>
        <w:pStyle w:val="Content"/>
      </w:pPr>
    </w:p>
    <w:p w14:paraId="4159A3DB" w14:textId="77777777" w:rsidR="00A85EC2" w:rsidRPr="00ED03B3" w:rsidRDefault="00A85EC2" w:rsidP="00C262F3">
      <w:pPr>
        <w:pStyle w:val="Content"/>
      </w:pPr>
    </w:p>
    <w:p w14:paraId="1C019A8C" w14:textId="7099490C" w:rsidR="00E9763A" w:rsidRDefault="00E9763A" w:rsidP="00C262F3">
      <w:pPr>
        <w:pStyle w:val="Content"/>
      </w:pPr>
      <w:bookmarkStart w:id="136" w:name="OLE_LINK9"/>
      <w:r w:rsidRPr="00ED03B3">
        <w:t xml:space="preserve">Appendix </w:t>
      </w:r>
      <w:r w:rsidR="00257FF8">
        <w:t xml:space="preserve">G </w:t>
      </w:r>
      <w:r w:rsidRPr="00ED03B3">
        <w:t xml:space="preserve">(Challenge </w:t>
      </w:r>
      <w:proofErr w:type="spellStart"/>
      <w:r w:rsidRPr="00ED03B3">
        <w:t>Brief_Graz_Banksia</w:t>
      </w:r>
      <w:proofErr w:type="spellEnd"/>
      <w:r w:rsidRPr="00ED03B3">
        <w:t xml:space="preserve"> Foundation)</w:t>
      </w:r>
    </w:p>
    <w:p w14:paraId="4394341D" w14:textId="4CE9D5A6" w:rsidR="00257FF8" w:rsidRPr="00ED03B3" w:rsidRDefault="00257FF8" w:rsidP="00C262F3">
      <w:pPr>
        <w:pStyle w:val="Content"/>
      </w:pPr>
      <w:r w:rsidRPr="00257FF8">
        <w:rPr>
          <w:noProof/>
        </w:rPr>
        <w:drawing>
          <wp:inline distT="0" distB="0" distL="0" distR="0" wp14:anchorId="41B62FD3" wp14:editId="0555886C">
            <wp:extent cx="5408510" cy="7001084"/>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0199" cy="7003270"/>
                    </a:xfrm>
                    <a:prstGeom prst="rect">
                      <a:avLst/>
                    </a:prstGeom>
                    <a:noFill/>
                    <a:ln>
                      <a:noFill/>
                    </a:ln>
                  </pic:spPr>
                </pic:pic>
              </a:graphicData>
            </a:graphic>
          </wp:inline>
        </w:drawing>
      </w:r>
    </w:p>
    <w:bookmarkEnd w:id="136"/>
    <w:p w14:paraId="21C77F32" w14:textId="5956C390" w:rsidR="00E9763A" w:rsidRDefault="00257FF8" w:rsidP="00C262F3">
      <w:pPr>
        <w:pStyle w:val="Content"/>
      </w:pPr>
      <w:r w:rsidRPr="00257F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257FF8">
        <w:rPr>
          <w:noProof/>
        </w:rPr>
        <w:drawing>
          <wp:inline distT="0" distB="0" distL="0" distR="0" wp14:anchorId="1B06B77E" wp14:editId="18686FDD">
            <wp:extent cx="5831205" cy="754824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1205" cy="7548245"/>
                    </a:xfrm>
                    <a:prstGeom prst="rect">
                      <a:avLst/>
                    </a:prstGeom>
                    <a:noFill/>
                    <a:ln>
                      <a:noFill/>
                    </a:ln>
                  </pic:spPr>
                </pic:pic>
              </a:graphicData>
            </a:graphic>
          </wp:inline>
        </w:drawing>
      </w:r>
      <w:r w:rsidRPr="00257F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57FF8">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C293E3D" wp14:editId="2635C117">
            <wp:extent cx="5831205" cy="754824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1205" cy="7548245"/>
                    </a:xfrm>
                    <a:prstGeom prst="rect">
                      <a:avLst/>
                    </a:prstGeom>
                    <a:noFill/>
                    <a:ln>
                      <a:noFill/>
                    </a:ln>
                  </pic:spPr>
                </pic:pic>
              </a:graphicData>
            </a:graphic>
          </wp:inline>
        </w:drawing>
      </w:r>
      <w:r w:rsidRPr="00257F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57FF8">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38B3C8C" wp14:editId="243D9C11">
            <wp:extent cx="5831205" cy="75482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1205" cy="7548245"/>
                    </a:xfrm>
                    <a:prstGeom prst="rect">
                      <a:avLst/>
                    </a:prstGeom>
                    <a:noFill/>
                    <a:ln>
                      <a:noFill/>
                    </a:ln>
                  </pic:spPr>
                </pic:pic>
              </a:graphicData>
            </a:graphic>
          </wp:inline>
        </w:drawing>
      </w:r>
      <w:r w:rsidRPr="00257F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57FF8">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4225DC4B" wp14:editId="17013281">
            <wp:extent cx="5831205" cy="754824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1205" cy="7548245"/>
                    </a:xfrm>
                    <a:prstGeom prst="rect">
                      <a:avLst/>
                    </a:prstGeom>
                    <a:noFill/>
                    <a:ln>
                      <a:noFill/>
                    </a:ln>
                  </pic:spPr>
                </pic:pic>
              </a:graphicData>
            </a:graphic>
          </wp:inline>
        </w:drawing>
      </w:r>
    </w:p>
    <w:p w14:paraId="254F9BD4" w14:textId="1AE28431" w:rsidR="00E9763A" w:rsidRDefault="00E9763A" w:rsidP="00C262F3">
      <w:pPr>
        <w:pStyle w:val="Content"/>
      </w:pPr>
    </w:p>
    <w:p w14:paraId="42822819" w14:textId="77777777" w:rsidR="00257FF8" w:rsidRDefault="00257FF8" w:rsidP="00C262F3">
      <w:pPr>
        <w:pStyle w:val="Content"/>
      </w:pPr>
    </w:p>
    <w:p w14:paraId="0D6CDBD3" w14:textId="77777777" w:rsidR="00257FF8" w:rsidRDefault="00257FF8" w:rsidP="00C262F3">
      <w:pPr>
        <w:pStyle w:val="Content"/>
      </w:pPr>
    </w:p>
    <w:p w14:paraId="5D392CBE" w14:textId="77777777" w:rsidR="00257FF8" w:rsidRDefault="00257FF8" w:rsidP="00C262F3">
      <w:pPr>
        <w:pStyle w:val="Content"/>
      </w:pPr>
    </w:p>
    <w:p w14:paraId="6840CFF7" w14:textId="2690FD2A" w:rsidR="00990A53" w:rsidRDefault="00990A53" w:rsidP="00C262F3">
      <w:pPr>
        <w:pStyle w:val="Content"/>
      </w:pPr>
      <w:r>
        <w:lastRenderedPageBreak/>
        <w:t>Appendix</w:t>
      </w:r>
      <w:r w:rsidR="00257FF8">
        <w:t xml:space="preserve"> H (</w:t>
      </w:r>
      <w:r w:rsidR="00257FF8" w:rsidRPr="00257FF8">
        <w:t>Team Collaboration Agreement</w:t>
      </w:r>
      <w:r w:rsidR="00257FF8">
        <w:t>)</w:t>
      </w:r>
    </w:p>
    <w:p w14:paraId="7BDF34CD" w14:textId="1F765383" w:rsidR="00257FF8" w:rsidRDefault="00257FF8" w:rsidP="00C262F3">
      <w:pPr>
        <w:pStyle w:val="Content"/>
      </w:pPr>
      <w:r>
        <w:rPr>
          <w:noProof/>
        </w:rPr>
        <w:drawing>
          <wp:inline distT="0" distB="0" distL="0" distR="0" wp14:anchorId="196E7B9E" wp14:editId="3E892AA0">
            <wp:extent cx="4992343" cy="705640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95277" cy="7060555"/>
                    </a:xfrm>
                    <a:prstGeom prst="rect">
                      <a:avLst/>
                    </a:prstGeom>
                    <a:noFill/>
                    <a:ln>
                      <a:noFill/>
                    </a:ln>
                  </pic:spPr>
                </pic:pic>
              </a:graphicData>
            </a:graphic>
          </wp:inline>
        </w:drawing>
      </w:r>
    </w:p>
    <w:p w14:paraId="5C3549F4" w14:textId="524D635D" w:rsidR="00257FF8" w:rsidRPr="008A23E4" w:rsidRDefault="00257FF8" w:rsidP="00C262F3">
      <w:pPr>
        <w:pStyle w:val="Content"/>
        <w:rPr>
          <w:rFonts w:eastAsia="SimSun"/>
          <w:lang w:eastAsia="zh-CN"/>
        </w:rPr>
      </w:pPr>
      <w:r>
        <w:rPr>
          <w:noProof/>
        </w:rPr>
        <w:lastRenderedPageBreak/>
        <w:drawing>
          <wp:inline distT="0" distB="0" distL="0" distR="0" wp14:anchorId="51A2B2AA" wp14:editId="62349907">
            <wp:extent cx="6309360" cy="89179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02CB00C2" wp14:editId="74F3A76A">
            <wp:extent cx="6309360" cy="8917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6245EB45" wp14:editId="7D3CD07A">
            <wp:extent cx="6309360" cy="891794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39214F09" wp14:editId="0B13F3D6">
            <wp:extent cx="6309360" cy="89179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0B2119EA" wp14:editId="735064F7">
            <wp:extent cx="6309360" cy="89179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0F3F01F0" wp14:editId="7FF60CE0">
            <wp:extent cx="6309360" cy="89179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495FD303" wp14:editId="709B165A">
            <wp:extent cx="6309360" cy="89179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144A6E64" wp14:editId="4A670AF3">
            <wp:extent cx="6309360" cy="89179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0E9944B2" wp14:editId="6DE533E4">
            <wp:extent cx="6309360" cy="89179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49486CD1" wp14:editId="1137E15F">
            <wp:extent cx="6309360" cy="89179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1E640226" wp14:editId="01ED2C33">
            <wp:extent cx="6309360" cy="8917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23E87EDA" wp14:editId="21834080">
            <wp:extent cx="6309360" cy="89179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0097F656" wp14:editId="51BD64CA">
            <wp:extent cx="6309360" cy="89179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37B2D8EF" wp14:editId="4E167AB1">
            <wp:extent cx="6309360" cy="89179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10B3C421" wp14:editId="404B89BD">
            <wp:extent cx="6309360" cy="89179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1501F0B0" wp14:editId="5BC19F9F">
            <wp:extent cx="6309360" cy="89179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3A4FA23D" wp14:editId="57557624">
            <wp:extent cx="6309360" cy="8917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62F00302" wp14:editId="52C4B6DF">
            <wp:extent cx="6309360" cy="89179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3C8E963A" wp14:editId="22D05E4B">
            <wp:extent cx="6309360" cy="89179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69EA409A" wp14:editId="54A7A758">
            <wp:extent cx="6309360" cy="89179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30911738" wp14:editId="60B1BB4D">
            <wp:extent cx="6309360" cy="89179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3CCFB942" wp14:editId="4B13E888">
            <wp:extent cx="6309360" cy="891794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385DE038" wp14:editId="767EF35E">
            <wp:extent cx="6309360" cy="89179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4518DF8A" wp14:editId="504FC71D">
            <wp:extent cx="6309360" cy="89179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0F5ED0A8" wp14:editId="026A9143">
            <wp:extent cx="6309360" cy="89179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09775C87" wp14:editId="07BBB126">
            <wp:extent cx="6309360" cy="891794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48120A79" wp14:editId="14FC5581">
            <wp:extent cx="6309360" cy="89179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1CEE7219" wp14:editId="559F6A3A">
            <wp:extent cx="6309360" cy="89179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7C74D46D" wp14:editId="202E65B2">
            <wp:extent cx="6309360" cy="89179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036F8735" wp14:editId="7C71ACB0">
            <wp:extent cx="6309360" cy="89179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44D0D162" wp14:editId="4DE483F4">
            <wp:extent cx="6309360" cy="89179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1B874533" wp14:editId="7ABF7521">
            <wp:extent cx="6309360" cy="89179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76255DD8" wp14:editId="5E421511">
            <wp:extent cx="6309360" cy="89179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042118AC" wp14:editId="04380D76">
            <wp:extent cx="6309360" cy="891794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3385B9BD" wp14:editId="183C4E42">
            <wp:extent cx="6309360" cy="89179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2DF61F59" wp14:editId="2725A3F9">
            <wp:extent cx="6309360" cy="89179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2B16BDFE" wp14:editId="4B447B1A">
            <wp:extent cx="6309360" cy="89179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5237AA2D" wp14:editId="0F06BA94">
            <wp:extent cx="6309360" cy="891794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514CD1EE" wp14:editId="1101E6F9">
            <wp:extent cx="6309360" cy="89179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r w:rsidRPr="00257FF8">
        <w:t xml:space="preserve"> </w:t>
      </w:r>
      <w:r>
        <w:rPr>
          <w:noProof/>
        </w:rPr>
        <w:lastRenderedPageBreak/>
        <w:drawing>
          <wp:inline distT="0" distB="0" distL="0" distR="0" wp14:anchorId="43F59CAE" wp14:editId="345B08C3">
            <wp:extent cx="6309360" cy="89179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09360" cy="8917940"/>
                    </a:xfrm>
                    <a:prstGeom prst="rect">
                      <a:avLst/>
                    </a:prstGeom>
                    <a:noFill/>
                    <a:ln>
                      <a:noFill/>
                    </a:ln>
                  </pic:spPr>
                </pic:pic>
              </a:graphicData>
            </a:graphic>
          </wp:inline>
        </w:drawing>
      </w:r>
    </w:p>
    <w:sectPr w:rsidR="00257FF8" w:rsidRPr="008A23E4" w:rsidSect="00DF027C">
      <w:footerReference w:type="default" r:id="rId89"/>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90B8E" w14:textId="77777777" w:rsidR="006A3257" w:rsidRDefault="006A3257">
      <w:r>
        <w:separator/>
      </w:r>
    </w:p>
    <w:p w14:paraId="5FDD19AE" w14:textId="77777777" w:rsidR="006A3257" w:rsidRDefault="006A3257"/>
  </w:endnote>
  <w:endnote w:type="continuationSeparator" w:id="0">
    <w:p w14:paraId="68F5414B" w14:textId="77777777" w:rsidR="006A3257" w:rsidRDefault="006A3257">
      <w:r>
        <w:continuationSeparator/>
      </w:r>
    </w:p>
    <w:p w14:paraId="23D6D37B" w14:textId="77777777" w:rsidR="006A3257" w:rsidRDefault="006A32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ECB75" w14:textId="6AF66A84" w:rsidR="00B32C58" w:rsidRPr="00B32C58" w:rsidRDefault="00B32C58" w:rsidP="00B32C5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61E10" w14:textId="77777777" w:rsidR="00B32C58" w:rsidRDefault="00B32C58">
    <w:pPr>
      <w:pStyle w:val="Footer"/>
      <w:jc w:val="center"/>
      <w:rPr>
        <w:caps/>
        <w:noProof/>
        <w:color w:val="024F75" w:themeColor="accent1"/>
      </w:rPr>
    </w:pPr>
    <w:r>
      <w:rPr>
        <w:caps/>
        <w:color w:val="024F75" w:themeColor="accent1"/>
      </w:rPr>
      <w:fldChar w:fldCharType="begin"/>
    </w:r>
    <w:r>
      <w:rPr>
        <w:caps/>
        <w:color w:val="024F75" w:themeColor="accent1"/>
      </w:rPr>
      <w:instrText xml:space="preserve"> PAGE   \* MERGEFORMAT </w:instrText>
    </w:r>
    <w:r>
      <w:rPr>
        <w:caps/>
        <w:color w:val="024F75" w:themeColor="accent1"/>
      </w:rPr>
      <w:fldChar w:fldCharType="separate"/>
    </w:r>
    <w:r>
      <w:rPr>
        <w:caps/>
        <w:noProof/>
        <w:color w:val="024F75" w:themeColor="accent1"/>
      </w:rPr>
      <w:t>2</w:t>
    </w:r>
    <w:r>
      <w:rPr>
        <w:caps/>
        <w:noProof/>
        <w:color w:val="024F75" w:themeColor="accent1"/>
      </w:rPr>
      <w:fldChar w:fldCharType="end"/>
    </w:r>
  </w:p>
  <w:p w14:paraId="040C4EA4" w14:textId="77777777" w:rsidR="00B32C58" w:rsidRPr="00B32C58" w:rsidRDefault="00B32C58" w:rsidP="00B32C5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D0DDB" w14:textId="77777777" w:rsidR="006A3257" w:rsidRDefault="006A3257">
      <w:r>
        <w:separator/>
      </w:r>
    </w:p>
    <w:p w14:paraId="16B97EED" w14:textId="77777777" w:rsidR="006A3257" w:rsidRDefault="006A3257"/>
  </w:footnote>
  <w:footnote w:type="continuationSeparator" w:id="0">
    <w:p w14:paraId="6FFEFC1F" w14:textId="77777777" w:rsidR="006A3257" w:rsidRDefault="006A3257">
      <w:r>
        <w:continuationSeparator/>
      </w:r>
    </w:p>
    <w:p w14:paraId="241B3344" w14:textId="77777777" w:rsidR="006A3257" w:rsidRDefault="006A32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21BE5EDE" w14:textId="77777777" w:rsidTr="00D077E9">
      <w:trPr>
        <w:trHeight w:val="978"/>
      </w:trPr>
      <w:tc>
        <w:tcPr>
          <w:tcW w:w="9990" w:type="dxa"/>
          <w:tcBorders>
            <w:top w:val="nil"/>
            <w:left w:val="nil"/>
            <w:bottom w:val="single" w:sz="36" w:space="0" w:color="34ABA2" w:themeColor="accent3"/>
            <w:right w:val="nil"/>
          </w:tcBorders>
        </w:tcPr>
        <w:p w14:paraId="56CD6C3E" w14:textId="77777777" w:rsidR="00D077E9" w:rsidRDefault="00D077E9">
          <w:pPr>
            <w:pStyle w:val="Header"/>
          </w:pPr>
        </w:p>
      </w:tc>
    </w:tr>
  </w:tbl>
  <w:p w14:paraId="1F4A240C"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469DE"/>
    <w:multiLevelType w:val="hybridMultilevel"/>
    <w:tmpl w:val="76840B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727BF6"/>
    <w:multiLevelType w:val="hybridMultilevel"/>
    <w:tmpl w:val="DEDC36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CD7151F"/>
    <w:multiLevelType w:val="hybridMultilevel"/>
    <w:tmpl w:val="02664E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5E53E9"/>
    <w:multiLevelType w:val="hybridMultilevel"/>
    <w:tmpl w:val="A572A7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E77655A"/>
    <w:multiLevelType w:val="hybridMultilevel"/>
    <w:tmpl w:val="EC0ADF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F84520A"/>
    <w:multiLevelType w:val="hybridMultilevel"/>
    <w:tmpl w:val="738E9DC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B0A2618"/>
    <w:multiLevelType w:val="hybridMultilevel"/>
    <w:tmpl w:val="62943C1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3B4931B3"/>
    <w:multiLevelType w:val="hybridMultilevel"/>
    <w:tmpl w:val="D084CF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74564CF"/>
    <w:multiLevelType w:val="hybridMultilevel"/>
    <w:tmpl w:val="3B547FE2"/>
    <w:lvl w:ilvl="0" w:tplc="0C09000F">
      <w:start w:val="4"/>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3536F5F"/>
    <w:multiLevelType w:val="hybridMultilevel"/>
    <w:tmpl w:val="CBAAB8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9055C6B"/>
    <w:multiLevelType w:val="hybridMultilevel"/>
    <w:tmpl w:val="34227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B4B0950"/>
    <w:multiLevelType w:val="hybridMultilevel"/>
    <w:tmpl w:val="F13C10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1833525"/>
    <w:multiLevelType w:val="hybridMultilevel"/>
    <w:tmpl w:val="0186C2F2"/>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659B3430"/>
    <w:multiLevelType w:val="hybridMultilevel"/>
    <w:tmpl w:val="B0C4E0A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C7D0A86"/>
    <w:multiLevelType w:val="hybridMultilevel"/>
    <w:tmpl w:val="C6AC68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4"/>
  </w:num>
  <w:num w:numId="3">
    <w:abstractNumId w:val="10"/>
  </w:num>
  <w:num w:numId="4">
    <w:abstractNumId w:val="0"/>
  </w:num>
  <w:num w:numId="5">
    <w:abstractNumId w:val="2"/>
  </w:num>
  <w:num w:numId="6">
    <w:abstractNumId w:val="1"/>
  </w:num>
  <w:num w:numId="7">
    <w:abstractNumId w:val="3"/>
  </w:num>
  <w:num w:numId="8">
    <w:abstractNumId w:val="13"/>
  </w:num>
  <w:num w:numId="9">
    <w:abstractNumId w:val="9"/>
  </w:num>
  <w:num w:numId="10">
    <w:abstractNumId w:val="12"/>
  </w:num>
  <w:num w:numId="11">
    <w:abstractNumId w:val="6"/>
  </w:num>
  <w:num w:numId="12">
    <w:abstractNumId w:val="11"/>
  </w:num>
  <w:num w:numId="13">
    <w:abstractNumId w:val="14"/>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QyMzE0tLQwNTKwNDdQ0lEKTi0uzszPAykwqQUAKEfKbiwAAAA="/>
  </w:docVars>
  <w:rsids>
    <w:rsidRoot w:val="00B32C58"/>
    <w:rsid w:val="00015E9A"/>
    <w:rsid w:val="0002482E"/>
    <w:rsid w:val="00041D02"/>
    <w:rsid w:val="0004530A"/>
    <w:rsid w:val="00050324"/>
    <w:rsid w:val="0006787E"/>
    <w:rsid w:val="000A0150"/>
    <w:rsid w:val="000D6FA5"/>
    <w:rsid w:val="000E63C9"/>
    <w:rsid w:val="00130E9D"/>
    <w:rsid w:val="00141DFD"/>
    <w:rsid w:val="00150A6D"/>
    <w:rsid w:val="00185B35"/>
    <w:rsid w:val="001955EA"/>
    <w:rsid w:val="00196C4E"/>
    <w:rsid w:val="001B2D89"/>
    <w:rsid w:val="001E2CA5"/>
    <w:rsid w:val="001E6E25"/>
    <w:rsid w:val="001F2BC8"/>
    <w:rsid w:val="001F5F6B"/>
    <w:rsid w:val="00243EBC"/>
    <w:rsid w:val="0024613B"/>
    <w:rsid w:val="00246A35"/>
    <w:rsid w:val="00257FF8"/>
    <w:rsid w:val="00277ACA"/>
    <w:rsid w:val="00284348"/>
    <w:rsid w:val="00297DAF"/>
    <w:rsid w:val="002C279C"/>
    <w:rsid w:val="002C44C5"/>
    <w:rsid w:val="002D1B09"/>
    <w:rsid w:val="002F1410"/>
    <w:rsid w:val="002F39ED"/>
    <w:rsid w:val="002F51F5"/>
    <w:rsid w:val="00312137"/>
    <w:rsid w:val="003266B7"/>
    <w:rsid w:val="00330359"/>
    <w:rsid w:val="0033762F"/>
    <w:rsid w:val="00352609"/>
    <w:rsid w:val="003579B5"/>
    <w:rsid w:val="00366C7E"/>
    <w:rsid w:val="00372727"/>
    <w:rsid w:val="00375134"/>
    <w:rsid w:val="00384EA3"/>
    <w:rsid w:val="003A1557"/>
    <w:rsid w:val="003A39A1"/>
    <w:rsid w:val="003B21E1"/>
    <w:rsid w:val="003C2191"/>
    <w:rsid w:val="003D3863"/>
    <w:rsid w:val="003F1534"/>
    <w:rsid w:val="004110DE"/>
    <w:rsid w:val="00413128"/>
    <w:rsid w:val="0042677C"/>
    <w:rsid w:val="00430489"/>
    <w:rsid w:val="0044085A"/>
    <w:rsid w:val="00460433"/>
    <w:rsid w:val="00497E60"/>
    <w:rsid w:val="004A6F8F"/>
    <w:rsid w:val="004B21A5"/>
    <w:rsid w:val="005037F0"/>
    <w:rsid w:val="00516A86"/>
    <w:rsid w:val="005275F6"/>
    <w:rsid w:val="005410E2"/>
    <w:rsid w:val="00572102"/>
    <w:rsid w:val="005B0785"/>
    <w:rsid w:val="005D5417"/>
    <w:rsid w:val="005D7BE6"/>
    <w:rsid w:val="005E18DD"/>
    <w:rsid w:val="005E32B0"/>
    <w:rsid w:val="005E4847"/>
    <w:rsid w:val="005F1BB0"/>
    <w:rsid w:val="0063074A"/>
    <w:rsid w:val="00656C4D"/>
    <w:rsid w:val="006A3257"/>
    <w:rsid w:val="006D669C"/>
    <w:rsid w:val="006E5716"/>
    <w:rsid w:val="006E5C1D"/>
    <w:rsid w:val="007302B3"/>
    <w:rsid w:val="00730733"/>
    <w:rsid w:val="00730E3A"/>
    <w:rsid w:val="00735569"/>
    <w:rsid w:val="00736AAF"/>
    <w:rsid w:val="00752203"/>
    <w:rsid w:val="00754865"/>
    <w:rsid w:val="00765B2A"/>
    <w:rsid w:val="00783A34"/>
    <w:rsid w:val="00790DEC"/>
    <w:rsid w:val="007968F1"/>
    <w:rsid w:val="007C0DBF"/>
    <w:rsid w:val="007C6B52"/>
    <w:rsid w:val="007D16C5"/>
    <w:rsid w:val="00801B38"/>
    <w:rsid w:val="00803F0B"/>
    <w:rsid w:val="00820674"/>
    <w:rsid w:val="00824A68"/>
    <w:rsid w:val="0083604E"/>
    <w:rsid w:val="00862FE4"/>
    <w:rsid w:val="0086389A"/>
    <w:rsid w:val="0087605E"/>
    <w:rsid w:val="00877906"/>
    <w:rsid w:val="008A23E4"/>
    <w:rsid w:val="008B1FEE"/>
    <w:rsid w:val="008D2F56"/>
    <w:rsid w:val="008D3C47"/>
    <w:rsid w:val="008D5BE3"/>
    <w:rsid w:val="008F1B7A"/>
    <w:rsid w:val="0090258D"/>
    <w:rsid w:val="00903C32"/>
    <w:rsid w:val="00916B16"/>
    <w:rsid w:val="009173B9"/>
    <w:rsid w:val="009265BB"/>
    <w:rsid w:val="0093335D"/>
    <w:rsid w:val="00934317"/>
    <w:rsid w:val="0093613E"/>
    <w:rsid w:val="00943026"/>
    <w:rsid w:val="0094513E"/>
    <w:rsid w:val="00966B81"/>
    <w:rsid w:val="00990A53"/>
    <w:rsid w:val="00991BC0"/>
    <w:rsid w:val="009B1D9E"/>
    <w:rsid w:val="009B4425"/>
    <w:rsid w:val="009C7720"/>
    <w:rsid w:val="009D22D6"/>
    <w:rsid w:val="009F6307"/>
    <w:rsid w:val="00A23AFA"/>
    <w:rsid w:val="00A31B3E"/>
    <w:rsid w:val="00A532F3"/>
    <w:rsid w:val="00A53E72"/>
    <w:rsid w:val="00A8489E"/>
    <w:rsid w:val="00A85EC2"/>
    <w:rsid w:val="00A973D7"/>
    <w:rsid w:val="00AC29F3"/>
    <w:rsid w:val="00AC6A17"/>
    <w:rsid w:val="00B231E5"/>
    <w:rsid w:val="00B32C58"/>
    <w:rsid w:val="00B453FD"/>
    <w:rsid w:val="00B53BB2"/>
    <w:rsid w:val="00B545F3"/>
    <w:rsid w:val="00B57104"/>
    <w:rsid w:val="00B77624"/>
    <w:rsid w:val="00B921B2"/>
    <w:rsid w:val="00BA71C4"/>
    <w:rsid w:val="00BA7601"/>
    <w:rsid w:val="00C02B87"/>
    <w:rsid w:val="00C04D0B"/>
    <w:rsid w:val="00C21D21"/>
    <w:rsid w:val="00C262F3"/>
    <w:rsid w:val="00C4086D"/>
    <w:rsid w:val="00C5127F"/>
    <w:rsid w:val="00C57594"/>
    <w:rsid w:val="00C915C9"/>
    <w:rsid w:val="00CA1220"/>
    <w:rsid w:val="00CA1896"/>
    <w:rsid w:val="00CB5B28"/>
    <w:rsid w:val="00CE734A"/>
    <w:rsid w:val="00CF5371"/>
    <w:rsid w:val="00D0323A"/>
    <w:rsid w:val="00D0559F"/>
    <w:rsid w:val="00D077E9"/>
    <w:rsid w:val="00D22AA2"/>
    <w:rsid w:val="00D30F8C"/>
    <w:rsid w:val="00D31452"/>
    <w:rsid w:val="00D318F2"/>
    <w:rsid w:val="00D3567F"/>
    <w:rsid w:val="00D42CB7"/>
    <w:rsid w:val="00D5413D"/>
    <w:rsid w:val="00D570A9"/>
    <w:rsid w:val="00D64B7D"/>
    <w:rsid w:val="00D70D02"/>
    <w:rsid w:val="00D770C7"/>
    <w:rsid w:val="00D86945"/>
    <w:rsid w:val="00D90290"/>
    <w:rsid w:val="00DD152F"/>
    <w:rsid w:val="00DE213F"/>
    <w:rsid w:val="00DF027C"/>
    <w:rsid w:val="00E00A32"/>
    <w:rsid w:val="00E22ACD"/>
    <w:rsid w:val="00E271D2"/>
    <w:rsid w:val="00E46A45"/>
    <w:rsid w:val="00E620B0"/>
    <w:rsid w:val="00E62EC8"/>
    <w:rsid w:val="00E72DA1"/>
    <w:rsid w:val="00E81B40"/>
    <w:rsid w:val="00E9763A"/>
    <w:rsid w:val="00EA3C01"/>
    <w:rsid w:val="00ED03B3"/>
    <w:rsid w:val="00EF555B"/>
    <w:rsid w:val="00F027BB"/>
    <w:rsid w:val="00F06AF8"/>
    <w:rsid w:val="00F11514"/>
    <w:rsid w:val="00F11DCF"/>
    <w:rsid w:val="00F162EA"/>
    <w:rsid w:val="00F20143"/>
    <w:rsid w:val="00F52D27"/>
    <w:rsid w:val="00F555CE"/>
    <w:rsid w:val="00F760F4"/>
    <w:rsid w:val="00F83527"/>
    <w:rsid w:val="00FA7CFC"/>
    <w:rsid w:val="00FB2ECE"/>
    <w:rsid w:val="00FC504C"/>
    <w:rsid w:val="00FC5FA6"/>
    <w:rsid w:val="00FD3A8A"/>
    <w:rsid w:val="00FD583F"/>
    <w:rsid w:val="00FD7488"/>
    <w:rsid w:val="00FE4D06"/>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70C0A"/>
  <w15:docId w15:val="{BF292140-05CF-4C6D-919F-51A25D579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lang w:val="en-AU"/>
    </w:rPr>
  </w:style>
  <w:style w:type="paragraph" w:styleId="Heading1">
    <w:name w:val="heading 1"/>
    <w:basedOn w:val="Normal"/>
    <w:link w:val="Heading1Char"/>
    <w:uiPriority w:val="4"/>
    <w:qFormat/>
    <w:rsid w:val="00497E60"/>
    <w:pPr>
      <w:keepNext/>
      <w:spacing w:before="120" w:after="120"/>
      <w:jc w:val="both"/>
      <w:outlineLvl w:val="0"/>
    </w:pPr>
    <w:rPr>
      <w:rFonts w:asciiTheme="majorHAnsi" w:eastAsiaTheme="majorEastAsia" w:hAnsiTheme="majorHAnsi" w:cstheme="majorBidi"/>
      <w:color w:val="061F57" w:themeColor="text2" w:themeShade="BF"/>
      <w:kern w:val="28"/>
      <w:sz w:val="32"/>
      <w:szCs w:val="32"/>
    </w:rPr>
  </w:style>
  <w:style w:type="paragraph" w:styleId="Heading2">
    <w:name w:val="heading 2"/>
    <w:basedOn w:val="Normal"/>
    <w:next w:val="Normal"/>
    <w:link w:val="Heading2Char"/>
    <w:uiPriority w:val="4"/>
    <w:qFormat/>
    <w:rsid w:val="00497E60"/>
    <w:pPr>
      <w:keepNext/>
      <w:spacing w:before="120" w:after="120" w:line="240" w:lineRule="auto"/>
      <w:jc w:val="both"/>
      <w:outlineLvl w:val="1"/>
    </w:pPr>
    <w:rPr>
      <w:rFonts w:eastAsiaTheme="majorEastAsia" w:cstheme="majorBidi"/>
      <w:b w:val="0"/>
      <w:szCs w:val="28"/>
    </w:rPr>
  </w:style>
  <w:style w:type="paragraph" w:styleId="Heading3">
    <w:name w:val="heading 3"/>
    <w:basedOn w:val="Normal"/>
    <w:next w:val="Normal"/>
    <w:link w:val="Heading3Char"/>
    <w:uiPriority w:val="5"/>
    <w:unhideWhenUsed/>
    <w:qFormat/>
    <w:rsid w:val="00E9763A"/>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B32C58"/>
    <w:pPr>
      <w:spacing w:after="200" w:line="240" w:lineRule="auto"/>
    </w:pPr>
    <w:rPr>
      <w:rFonts w:asciiTheme="majorHAnsi" w:eastAsiaTheme="majorEastAsia" w:hAnsiTheme="majorHAnsi" w:cstheme="majorBidi"/>
      <w:bCs/>
      <w:sz w:val="48"/>
      <w:szCs w:val="48"/>
    </w:rPr>
  </w:style>
  <w:style w:type="character" w:customStyle="1" w:styleId="TitleChar">
    <w:name w:val="Title Char"/>
    <w:basedOn w:val="DefaultParagraphFont"/>
    <w:link w:val="Title"/>
    <w:uiPriority w:val="1"/>
    <w:rsid w:val="00B32C58"/>
    <w:rPr>
      <w:rFonts w:asciiTheme="majorHAnsi" w:eastAsiaTheme="majorEastAsia" w:hAnsiTheme="majorHAnsi" w:cstheme="majorBidi"/>
      <w:b/>
      <w:bCs/>
      <w:color w:val="082A75" w:themeColor="text2"/>
      <w:sz w:val="48"/>
      <w:szCs w:val="48"/>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497E60"/>
    <w:rPr>
      <w:rFonts w:asciiTheme="majorHAnsi" w:eastAsiaTheme="majorEastAsia" w:hAnsiTheme="majorHAnsi" w:cstheme="majorBidi"/>
      <w:b/>
      <w:color w:val="061F57" w:themeColor="text2" w:themeShade="BF"/>
      <w:kern w:val="28"/>
      <w:sz w:val="32"/>
      <w:szCs w:val="32"/>
      <w:lang w:val="en-AU"/>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497E60"/>
    <w:rPr>
      <w:rFonts w:eastAsiaTheme="majorEastAsia" w:cstheme="majorBidi"/>
      <w:color w:val="082A75" w:themeColor="text2"/>
      <w:sz w:val="28"/>
      <w:szCs w:val="28"/>
      <w:lang w:val="en-AU"/>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C262F3"/>
    <w:pPr>
      <w:jc w:val="both"/>
    </w:pPr>
    <w:rPr>
      <w:b w:val="0"/>
      <w:sz w:val="24"/>
      <w:szCs w:val="24"/>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C262F3"/>
    <w:rPr>
      <w:rFonts w:eastAsiaTheme="minorEastAsia"/>
      <w:color w:val="082A75" w:themeColor="text2"/>
      <w:lang w:val="en-AU"/>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B32C58"/>
    <w:pPr>
      <w:keepLines/>
      <w:spacing w:after="0" w:line="259" w:lineRule="auto"/>
      <w:outlineLvl w:val="9"/>
    </w:pPr>
    <w:rPr>
      <w:b w:val="0"/>
      <w:color w:val="013A57" w:themeColor="accent1" w:themeShade="BF"/>
      <w:kern w:val="0"/>
    </w:rPr>
  </w:style>
  <w:style w:type="paragraph" w:styleId="TOC1">
    <w:name w:val="toc 1"/>
    <w:basedOn w:val="Normal"/>
    <w:next w:val="Normal"/>
    <w:autoRedefine/>
    <w:uiPriority w:val="39"/>
    <w:unhideWhenUsed/>
    <w:rsid w:val="00B32C58"/>
    <w:pPr>
      <w:spacing w:after="100"/>
    </w:pPr>
  </w:style>
  <w:style w:type="character" w:styleId="Hyperlink">
    <w:name w:val="Hyperlink"/>
    <w:basedOn w:val="DefaultParagraphFont"/>
    <w:uiPriority w:val="99"/>
    <w:unhideWhenUsed/>
    <w:rsid w:val="00B32C58"/>
    <w:rPr>
      <w:color w:val="3592CF" w:themeColor="hyperlink"/>
      <w:u w:val="single"/>
    </w:rPr>
  </w:style>
  <w:style w:type="paragraph" w:styleId="ListParagraph">
    <w:name w:val="List Paragraph"/>
    <w:basedOn w:val="Normal"/>
    <w:uiPriority w:val="34"/>
    <w:unhideWhenUsed/>
    <w:qFormat/>
    <w:rsid w:val="00B77624"/>
    <w:pPr>
      <w:ind w:left="720"/>
      <w:contextualSpacing/>
    </w:pPr>
  </w:style>
  <w:style w:type="paragraph" w:styleId="NormalWeb">
    <w:name w:val="Normal (Web)"/>
    <w:basedOn w:val="Normal"/>
    <w:uiPriority w:val="99"/>
    <w:semiHidden/>
    <w:unhideWhenUsed/>
    <w:rsid w:val="00E9763A"/>
    <w:pPr>
      <w:spacing w:before="100" w:beforeAutospacing="1" w:after="100" w:afterAutospacing="1" w:line="240" w:lineRule="auto"/>
    </w:pPr>
    <w:rPr>
      <w:rFonts w:ascii="Times New Roman" w:eastAsia="Times New Roman" w:hAnsi="Times New Roman" w:cs="Times New Roman"/>
      <w:b w:val="0"/>
      <w:color w:val="auto"/>
      <w:sz w:val="24"/>
      <w:szCs w:val="24"/>
      <w:lang w:eastAsia="zh-CN"/>
    </w:rPr>
  </w:style>
  <w:style w:type="character" w:customStyle="1" w:styleId="Heading3Char">
    <w:name w:val="Heading 3 Char"/>
    <w:basedOn w:val="DefaultParagraphFont"/>
    <w:link w:val="Heading3"/>
    <w:uiPriority w:val="5"/>
    <w:rsid w:val="00E9763A"/>
    <w:rPr>
      <w:rFonts w:asciiTheme="majorHAnsi" w:eastAsiaTheme="majorEastAsia" w:hAnsiTheme="majorHAnsi" w:cstheme="majorBidi"/>
      <w:b/>
      <w:color w:val="012639" w:themeColor="accent1" w:themeShade="7F"/>
    </w:rPr>
  </w:style>
  <w:style w:type="paragraph" w:styleId="TOC2">
    <w:name w:val="toc 2"/>
    <w:basedOn w:val="Normal"/>
    <w:next w:val="Normal"/>
    <w:autoRedefine/>
    <w:uiPriority w:val="39"/>
    <w:unhideWhenUsed/>
    <w:rsid w:val="00ED03B3"/>
    <w:pPr>
      <w:tabs>
        <w:tab w:val="right" w:leader="dot" w:pos="9926"/>
      </w:tabs>
      <w:spacing w:after="100"/>
      <w:ind w:left="280"/>
    </w:pPr>
  </w:style>
  <w:style w:type="paragraph" w:styleId="TOC3">
    <w:name w:val="toc 3"/>
    <w:basedOn w:val="Normal"/>
    <w:next w:val="Normal"/>
    <w:autoRedefine/>
    <w:uiPriority w:val="39"/>
    <w:unhideWhenUsed/>
    <w:rsid w:val="00B57104"/>
    <w:pPr>
      <w:spacing w:after="100"/>
      <w:ind w:left="560"/>
    </w:pPr>
  </w:style>
  <w:style w:type="character" w:styleId="UnresolvedMention">
    <w:name w:val="Unresolved Mention"/>
    <w:basedOn w:val="DefaultParagraphFont"/>
    <w:uiPriority w:val="99"/>
    <w:semiHidden/>
    <w:unhideWhenUsed/>
    <w:rsid w:val="00F06AF8"/>
    <w:rPr>
      <w:color w:val="605E5C"/>
      <w:shd w:val="clear" w:color="auto" w:fill="E1DFDD"/>
    </w:rPr>
  </w:style>
  <w:style w:type="character" w:styleId="FollowedHyperlink">
    <w:name w:val="FollowedHyperlink"/>
    <w:basedOn w:val="DefaultParagraphFont"/>
    <w:uiPriority w:val="99"/>
    <w:semiHidden/>
    <w:unhideWhenUsed/>
    <w:rsid w:val="00FB2ECE"/>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34510">
      <w:bodyDiv w:val="1"/>
      <w:marLeft w:val="0"/>
      <w:marRight w:val="0"/>
      <w:marTop w:val="0"/>
      <w:marBottom w:val="0"/>
      <w:divBdr>
        <w:top w:val="none" w:sz="0" w:space="0" w:color="auto"/>
        <w:left w:val="none" w:sz="0" w:space="0" w:color="auto"/>
        <w:bottom w:val="none" w:sz="0" w:space="0" w:color="auto"/>
        <w:right w:val="none" w:sz="0" w:space="0" w:color="auto"/>
      </w:divBdr>
    </w:div>
    <w:div w:id="132911905">
      <w:bodyDiv w:val="1"/>
      <w:marLeft w:val="0"/>
      <w:marRight w:val="0"/>
      <w:marTop w:val="0"/>
      <w:marBottom w:val="0"/>
      <w:divBdr>
        <w:top w:val="none" w:sz="0" w:space="0" w:color="auto"/>
        <w:left w:val="none" w:sz="0" w:space="0" w:color="auto"/>
        <w:bottom w:val="none" w:sz="0" w:space="0" w:color="auto"/>
        <w:right w:val="none" w:sz="0" w:space="0" w:color="auto"/>
      </w:divBdr>
    </w:div>
    <w:div w:id="253365328">
      <w:bodyDiv w:val="1"/>
      <w:marLeft w:val="0"/>
      <w:marRight w:val="0"/>
      <w:marTop w:val="0"/>
      <w:marBottom w:val="0"/>
      <w:divBdr>
        <w:top w:val="none" w:sz="0" w:space="0" w:color="auto"/>
        <w:left w:val="none" w:sz="0" w:space="0" w:color="auto"/>
        <w:bottom w:val="none" w:sz="0" w:space="0" w:color="auto"/>
        <w:right w:val="none" w:sz="0" w:space="0" w:color="auto"/>
      </w:divBdr>
    </w:div>
    <w:div w:id="569926337">
      <w:bodyDiv w:val="1"/>
      <w:marLeft w:val="0"/>
      <w:marRight w:val="0"/>
      <w:marTop w:val="0"/>
      <w:marBottom w:val="0"/>
      <w:divBdr>
        <w:top w:val="none" w:sz="0" w:space="0" w:color="auto"/>
        <w:left w:val="none" w:sz="0" w:space="0" w:color="auto"/>
        <w:bottom w:val="none" w:sz="0" w:space="0" w:color="auto"/>
        <w:right w:val="none" w:sz="0" w:space="0" w:color="auto"/>
      </w:divBdr>
    </w:div>
    <w:div w:id="963922152">
      <w:bodyDiv w:val="1"/>
      <w:marLeft w:val="0"/>
      <w:marRight w:val="0"/>
      <w:marTop w:val="0"/>
      <w:marBottom w:val="0"/>
      <w:divBdr>
        <w:top w:val="none" w:sz="0" w:space="0" w:color="auto"/>
        <w:left w:val="none" w:sz="0" w:space="0" w:color="auto"/>
        <w:bottom w:val="none" w:sz="0" w:space="0" w:color="auto"/>
        <w:right w:val="none" w:sz="0" w:space="0" w:color="auto"/>
      </w:divBdr>
    </w:div>
    <w:div w:id="1115251880">
      <w:bodyDiv w:val="1"/>
      <w:marLeft w:val="0"/>
      <w:marRight w:val="0"/>
      <w:marTop w:val="0"/>
      <w:marBottom w:val="0"/>
      <w:divBdr>
        <w:top w:val="none" w:sz="0" w:space="0" w:color="auto"/>
        <w:left w:val="none" w:sz="0" w:space="0" w:color="auto"/>
        <w:bottom w:val="none" w:sz="0" w:space="0" w:color="auto"/>
        <w:right w:val="none" w:sz="0" w:space="0" w:color="auto"/>
      </w:divBdr>
    </w:div>
    <w:div w:id="1611817550">
      <w:bodyDiv w:val="1"/>
      <w:marLeft w:val="0"/>
      <w:marRight w:val="0"/>
      <w:marTop w:val="0"/>
      <w:marBottom w:val="0"/>
      <w:divBdr>
        <w:top w:val="none" w:sz="0" w:space="0" w:color="auto"/>
        <w:left w:val="none" w:sz="0" w:space="0" w:color="auto"/>
        <w:bottom w:val="none" w:sz="0" w:space="0" w:color="auto"/>
        <w:right w:val="none" w:sz="0" w:space="0" w:color="auto"/>
      </w:divBdr>
    </w:div>
    <w:div w:id="1632665113">
      <w:bodyDiv w:val="1"/>
      <w:marLeft w:val="0"/>
      <w:marRight w:val="0"/>
      <w:marTop w:val="0"/>
      <w:marBottom w:val="0"/>
      <w:divBdr>
        <w:top w:val="none" w:sz="0" w:space="0" w:color="auto"/>
        <w:left w:val="none" w:sz="0" w:space="0" w:color="auto"/>
        <w:bottom w:val="none" w:sz="0" w:space="0" w:color="auto"/>
        <w:right w:val="none" w:sz="0" w:space="0" w:color="auto"/>
      </w:divBdr>
    </w:div>
    <w:div w:id="1865046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merald.com/insight/content/doi/10.1108/SAMPJ-08-2021-0316/full/html" TargetMode="External"/><Relationship Id="rId21" Type="http://schemas.openxmlformats.org/officeDocument/2006/relationships/hyperlink" Target="https://journals.sagepub.com/doi/full/10.3102/003465430298487" TargetMode="External"/><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jpeg"/><Relationship Id="rId89" Type="http://schemas.openxmlformats.org/officeDocument/2006/relationships/footer" Target="footer2.xml"/><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hyperlink" Target="https://www.diverseeducation.com/stem/article/15109706/the-importance-of-valuing-diversity-within-research" TargetMode="External"/><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hyperlink" Target="https://www.baylor.edu/business/kellercenter/news.php?action=story&amp;story=194666" TargetMode="External"/><Relationship Id="rId27" Type="http://schemas.openxmlformats.org/officeDocument/2006/relationships/hyperlink" Target="https://www.sciencedirect.com/science/article/pii/S0301479715302620" TargetMode="External"/><Relationship Id="rId30" Type="http://schemas.openxmlformats.org/officeDocument/2006/relationships/hyperlink" Target="https://www.ncbi.nlm.nih.gov/pmc/articles/PMC4296634/" TargetMode="External"/><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image" Target="media/image53.jpe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www.aacsb.edu/insights/articles/2018/04/why-the-sustainable-development-goals-matter-to-your-business-school"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yperlink" Target="https://www.education.vic.gov.au/school/teachers/teachingresources/practice/Pages/insight-feedback.aspx" TargetMode="Externa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sdgs.un.org/sites/default/files/2021-07/Consultations%20on%20Climate%20and%20SDG%20Synergies%20for%20a%20Better%20and%20Stronger%20Recovery%20from%20the%20Covid-19%20Pandemic.pdf" TargetMode="External"/><Relationship Id="rId28" Type="http://schemas.openxmlformats.org/officeDocument/2006/relationships/hyperlink" Target="https://researchers.mq.edu.au/en/publications/are-managers-of-large-firms-accountable-to-stakeholders-for-the-f" TargetMode="External"/><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hyperlink" Target="https://sciencing.com/effects-small-sample-size-limitation-8545371.html" TargetMode="External"/><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hyperlink" Target="https://designsprintkit.withgoogle.com/methodology/overview"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www.sciencedirect.com/science/article/abs/pii/S1871187117301529" TargetMode="External"/><Relationship Id="rId24" Type="http://schemas.openxmlformats.org/officeDocument/2006/relationships/hyperlink" Target="https://www.sciencedirect.com/science/article/pii/B9780128038178000134" TargetMode="External"/><Relationship Id="rId40" Type="http://schemas.openxmlformats.org/officeDocument/2006/relationships/image" Target="media/image16.pn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yperlink" Target="https://banksiafdn.com/about-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Qr140\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9F33CED1204BE9872FF76039A807A7"/>
        <w:category>
          <w:name w:val="General"/>
          <w:gallery w:val="placeholder"/>
        </w:category>
        <w:types>
          <w:type w:val="bbPlcHdr"/>
        </w:types>
        <w:behaviors>
          <w:behavior w:val="content"/>
        </w:behaviors>
        <w:guid w:val="{1C06B392-875F-476A-B3D9-480FD8048F38}"/>
      </w:docPartPr>
      <w:docPartBody>
        <w:p w:rsidR="004959EC" w:rsidRDefault="00BC1B82">
          <w:pPr>
            <w:pStyle w:val="379F33CED1204BE9872FF76039A807A7"/>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January 27</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B82"/>
    <w:rsid w:val="00042218"/>
    <w:rsid w:val="00180948"/>
    <w:rsid w:val="004959EC"/>
    <w:rsid w:val="00BC1B82"/>
    <w:rsid w:val="00F13CEF"/>
    <w:rsid w:val="00F6581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379F33CED1204BE9872FF76039A807A7">
    <w:name w:val="379F33CED1204BE9872FF76039A807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19AC8-5B96-4AF2-BFE8-4677648C4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12568</TotalTime>
  <Pages>63</Pages>
  <Words>3570</Words>
  <Characters>20353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Rui Qin</dc:creator>
  <cp:keywords/>
  <cp:lastModifiedBy>Qin Rui</cp:lastModifiedBy>
  <cp:revision>148</cp:revision>
  <cp:lastPrinted>2023-02-05T11:55:00Z</cp:lastPrinted>
  <dcterms:created xsi:type="dcterms:W3CDTF">2023-01-27T03:35:00Z</dcterms:created>
  <dcterms:modified xsi:type="dcterms:W3CDTF">2023-02-05T12:00:00Z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